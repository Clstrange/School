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2748" w14:textId="0715AA0B" w:rsidR="004D6B86" w:rsidRDefault="00FA3497">
      <w:pPr>
        <w:pStyle w:val="Title"/>
      </w:pPr>
      <w:r>
        <w:t>Power of Words</w:t>
      </w:r>
    </w:p>
    <w:p w14:paraId="76C1E685" w14:textId="7B4CA74E" w:rsidR="004D6B86" w:rsidRDefault="00FA3497">
      <w:pPr>
        <w:pStyle w:val="Title2"/>
      </w:pPr>
      <w:r>
        <w:t>Cody L. Strange</w:t>
      </w:r>
    </w:p>
    <w:p w14:paraId="1BBE2803" w14:textId="231557AA" w:rsidR="004D6B86" w:rsidRPr="00A4757D" w:rsidRDefault="00FA3497" w:rsidP="00FA3497">
      <w:pPr>
        <w:pStyle w:val="Title2"/>
      </w:pPr>
      <w:r>
        <w:t>Utah Valley University</w:t>
      </w:r>
    </w:p>
    <w:p w14:paraId="6A791345" w14:textId="07EE4EFE" w:rsidR="004D6B86" w:rsidRDefault="004D6B86">
      <w:pPr>
        <w:pStyle w:val="NoSpacing"/>
      </w:pPr>
    </w:p>
    <w:p w14:paraId="5C5910C2" w14:textId="5FE4BBF0" w:rsidR="00FA3497" w:rsidRDefault="00FA3497">
      <w:pPr>
        <w:pStyle w:val="NoSpacing"/>
      </w:pPr>
    </w:p>
    <w:p w14:paraId="650AE1BE" w14:textId="6D832404" w:rsidR="00FA3497" w:rsidRDefault="00FA3497">
      <w:pPr>
        <w:pStyle w:val="NoSpacing"/>
      </w:pPr>
    </w:p>
    <w:p w14:paraId="5B09A02B" w14:textId="1B526F0F" w:rsidR="00FA3497" w:rsidRDefault="00FA3497">
      <w:pPr>
        <w:pStyle w:val="NoSpacing"/>
      </w:pPr>
    </w:p>
    <w:p w14:paraId="447B5955" w14:textId="4B1EE546" w:rsidR="00FA3497" w:rsidRDefault="00FA3497">
      <w:pPr>
        <w:pStyle w:val="NoSpacing"/>
      </w:pPr>
    </w:p>
    <w:p w14:paraId="7B4E8EA2" w14:textId="0FC2E5C0" w:rsidR="00FA3497" w:rsidRDefault="00FA3497">
      <w:pPr>
        <w:pStyle w:val="NoSpacing"/>
      </w:pPr>
    </w:p>
    <w:p w14:paraId="42F4A4D5" w14:textId="3E644E0E" w:rsidR="00FA3497" w:rsidRDefault="00FA3497">
      <w:pPr>
        <w:pStyle w:val="NoSpacing"/>
      </w:pPr>
    </w:p>
    <w:p w14:paraId="29133E49" w14:textId="62495022" w:rsidR="00FA3497" w:rsidRDefault="00FA3497">
      <w:pPr>
        <w:pStyle w:val="NoSpacing"/>
      </w:pPr>
    </w:p>
    <w:p w14:paraId="31940B7C" w14:textId="17895370" w:rsidR="00FA3497" w:rsidRDefault="00FA3497">
      <w:pPr>
        <w:pStyle w:val="NoSpacing"/>
      </w:pPr>
    </w:p>
    <w:p w14:paraId="0A52BCCB" w14:textId="232167B4" w:rsidR="00FA3497" w:rsidRDefault="00FA3497">
      <w:pPr>
        <w:pStyle w:val="NoSpacing"/>
      </w:pPr>
    </w:p>
    <w:p w14:paraId="53942175" w14:textId="74D460C3" w:rsidR="00FA3497" w:rsidRDefault="00FA3497">
      <w:pPr>
        <w:pStyle w:val="NoSpacing"/>
      </w:pPr>
    </w:p>
    <w:p w14:paraId="12912230" w14:textId="64D93CF7" w:rsidR="00FA3497" w:rsidRDefault="00FA3497">
      <w:pPr>
        <w:pStyle w:val="NoSpacing"/>
      </w:pPr>
    </w:p>
    <w:p w14:paraId="7D04AC0A" w14:textId="3748F372" w:rsidR="00FA3497" w:rsidRDefault="00FA3497">
      <w:pPr>
        <w:pStyle w:val="NoSpacing"/>
      </w:pPr>
    </w:p>
    <w:p w14:paraId="04B020FA" w14:textId="73EDD203" w:rsidR="00FA3497" w:rsidRDefault="00FA3497">
      <w:pPr>
        <w:pStyle w:val="NoSpacing"/>
      </w:pPr>
    </w:p>
    <w:p w14:paraId="059EA9F7" w14:textId="32EB195C" w:rsidR="00FA3497" w:rsidRDefault="00FA3497">
      <w:pPr>
        <w:pStyle w:val="NoSpacing"/>
      </w:pPr>
    </w:p>
    <w:p w14:paraId="1EFC61D1" w14:textId="77777777" w:rsidR="00336ADA" w:rsidRDefault="00336ADA" w:rsidP="00336ADA">
      <w:pPr>
        <w:ind w:firstLine="0"/>
      </w:pPr>
    </w:p>
    <w:p w14:paraId="5ABE58FE" w14:textId="7C26045C" w:rsidR="008A05AB" w:rsidRDefault="004432D3" w:rsidP="008A05AB">
      <w:r>
        <w:lastRenderedPageBreak/>
        <w:t>April 10</w:t>
      </w:r>
      <w:r w:rsidRPr="00336ADA">
        <w:rPr>
          <w:vertAlign w:val="superscript"/>
        </w:rPr>
        <w:t>th</w:t>
      </w:r>
      <w:r>
        <w:t>, 2020,</w:t>
      </w:r>
      <w:r w:rsidR="00336ADA">
        <w:t xml:space="preserve"> </w:t>
      </w:r>
      <w:r>
        <w:t>I check the bathroom one last time</w:t>
      </w:r>
      <w:r w:rsidR="00F50DF5">
        <w:t xml:space="preserve">. </w:t>
      </w:r>
      <w:r>
        <w:t xml:space="preserve">Blue eyes, short brown hair that barely reaches past the forehead, and a slightly pale face </w:t>
      </w:r>
      <w:r w:rsidR="00DA1845">
        <w:t xml:space="preserve">reflect back at me through the </w:t>
      </w:r>
      <w:r w:rsidR="00B80772">
        <w:t>glistening</w:t>
      </w:r>
      <w:r w:rsidR="00C82EBF">
        <w:t xml:space="preserve"> glass of the newly polished mirror</w:t>
      </w:r>
      <w:r>
        <w:t xml:space="preserve">. </w:t>
      </w:r>
      <w:r w:rsidR="00D17A94">
        <w:t xml:space="preserve">I lift my hair ever so </w:t>
      </w:r>
      <w:r w:rsidR="008A05AB">
        <w:t>slightly,</w:t>
      </w:r>
      <w:r w:rsidR="00D17A94">
        <w:t xml:space="preserve"> so it has a minor wave to it then </w:t>
      </w:r>
      <w:r>
        <w:t xml:space="preserve">I nod to myself in satisfaction before </w:t>
      </w:r>
      <w:r w:rsidR="008A05AB">
        <w:t>heading out</w:t>
      </w:r>
      <w:r>
        <w:t>.</w:t>
      </w:r>
    </w:p>
    <w:p w14:paraId="0735A62F" w14:textId="12780939" w:rsidR="00826046" w:rsidRDefault="004432D3" w:rsidP="00826046">
      <w:r>
        <w:t xml:space="preserve"> </w:t>
      </w:r>
      <w:r w:rsidR="00336ADA">
        <w:t xml:space="preserve">I breathe </w:t>
      </w:r>
      <w:r w:rsidR="00783128">
        <w:t xml:space="preserve">in </w:t>
      </w:r>
      <w:r w:rsidR="00336ADA">
        <w:t>the spring air</w:t>
      </w:r>
      <w:r w:rsidR="00191197">
        <w:t>, it</w:t>
      </w:r>
      <w:r w:rsidR="00AA1B2F">
        <w:t xml:space="preserve">’s just cold enough to let you know that winter hasn’t fully released its grip on </w:t>
      </w:r>
      <w:r w:rsidR="00275DDA">
        <w:t xml:space="preserve">weather quite yet, but to my adrenaline </w:t>
      </w:r>
      <w:r w:rsidR="007C7EDE">
        <w:t>full</w:t>
      </w:r>
      <w:r w:rsidR="00275DDA">
        <w:t xml:space="preserve"> body it felt amazing. </w:t>
      </w:r>
      <w:r w:rsidR="00336ADA">
        <w:t xml:space="preserve">I swing the door closed behind me, the thick wood making and audible </w:t>
      </w:r>
      <w:r w:rsidR="00336ADA">
        <w:rPr>
          <w:i/>
          <w:iCs/>
        </w:rPr>
        <w:t xml:space="preserve">thud </w:t>
      </w:r>
      <w:r>
        <w:t xml:space="preserve">as the </w:t>
      </w:r>
      <w:r w:rsidR="00013092">
        <w:t>lat</w:t>
      </w:r>
      <w:r w:rsidR="00F31FB5">
        <w:t>ch</w:t>
      </w:r>
      <w:r>
        <w:t xml:space="preserve"> </w:t>
      </w:r>
      <w:r w:rsidR="00F31FB5">
        <w:t>locked</w:t>
      </w:r>
      <w:r>
        <w:t xml:space="preserve"> back into place.</w:t>
      </w:r>
    </w:p>
    <w:p w14:paraId="652C79B3" w14:textId="3E63C021" w:rsidR="00755EE5" w:rsidRDefault="0033406D" w:rsidP="00755EE5">
      <w:r>
        <w:t xml:space="preserve">I jump </w:t>
      </w:r>
      <w:r w:rsidR="00CC7D70">
        <w:t xml:space="preserve">down </w:t>
      </w:r>
      <w:r>
        <w:t>the three concrete stairs</w:t>
      </w:r>
      <w:r w:rsidR="00CC7D70">
        <w:t>,</w:t>
      </w:r>
      <w:r>
        <w:t xml:space="preserve"> bracing my legs for the inevitable shock and turn around to wave my house goodbye. A gray two-story building with black sheetrock, and a concrete porch with white railing/posts continues to stare off into the distance and I spin around to </w:t>
      </w:r>
      <w:r w:rsidR="00ED0BD7">
        <w:t xml:space="preserve">start the </w:t>
      </w:r>
      <w:r w:rsidR="009C326E">
        <w:t>five-minute</w:t>
      </w:r>
      <w:r w:rsidR="00ED0BD7">
        <w:t xml:space="preserve"> </w:t>
      </w:r>
      <w:r w:rsidR="00F41C4E">
        <w:t>trek</w:t>
      </w:r>
      <w:r>
        <w:t xml:space="preserve">. </w:t>
      </w:r>
    </w:p>
    <w:p w14:paraId="0012FD32" w14:textId="47B433E8" w:rsidR="00336ADA" w:rsidRDefault="004245DF" w:rsidP="00755EE5">
      <w:r>
        <w:t xml:space="preserve">I’m walking along the side of the asphalt road in my small community of twenty or so families right outside of the small town of Mount Pleasant Utah. I live in a religious community of Mormon Fundamentalists, where </w:t>
      </w:r>
      <w:r w:rsidR="00922FA1">
        <w:t xml:space="preserve">one must ask </w:t>
      </w:r>
      <w:r w:rsidR="00BF421B">
        <w:t>the parent’s permission to date their daughter</w:t>
      </w:r>
      <w:r>
        <w:t>. And so I’m on my way to ask the parents of one of my best friends, Laura, if I can court</w:t>
      </w:r>
      <w:r w:rsidR="000D5152">
        <w:t xml:space="preserve"> (date with intent to marry)</w:t>
      </w:r>
      <w:r>
        <w:t xml:space="preserve"> their daughter.</w:t>
      </w:r>
      <w:r w:rsidR="000D5152">
        <w:t xml:space="preserve"> </w:t>
      </w:r>
    </w:p>
    <w:p w14:paraId="67383142" w14:textId="56D70181" w:rsidR="00C61A40" w:rsidRDefault="00C61A40" w:rsidP="00755EE5">
      <w:r>
        <w:t>Laura is a</w:t>
      </w:r>
      <w:r w:rsidR="00392D17">
        <w:t xml:space="preserve"> </w:t>
      </w:r>
      <w:r w:rsidR="000A2403">
        <w:t>pretty</w:t>
      </w:r>
      <w:r w:rsidR="00CB4B7A">
        <w:t xml:space="preserve"> girl who </w:t>
      </w:r>
      <w:r w:rsidR="001A1557">
        <w:t xml:space="preserve">stands about half a head shorter than me. She has </w:t>
      </w:r>
      <w:r w:rsidR="000D49B5">
        <w:t xml:space="preserve">shoulder length </w:t>
      </w:r>
      <w:r w:rsidR="009A69C5">
        <w:t>black hair</w:t>
      </w:r>
      <w:r w:rsidR="000D49B5">
        <w:t xml:space="preserve">, </w:t>
      </w:r>
      <w:r w:rsidR="009A69C5">
        <w:t xml:space="preserve">though she likes to dye it a dark red. </w:t>
      </w:r>
      <w:r w:rsidR="00D6167A">
        <w:t>She has a round face and deep blue eyes</w:t>
      </w:r>
      <w:r w:rsidR="00395336">
        <w:t xml:space="preserve"> that light up whenever she sees me. We’ve been </w:t>
      </w:r>
      <w:r w:rsidR="00697EBF">
        <w:t xml:space="preserve">friends for three years now and unofficially dating for </w:t>
      </w:r>
      <w:r w:rsidR="00941ED7">
        <w:t xml:space="preserve">around four months. Asking the parents was only really a formality at this point, </w:t>
      </w:r>
      <w:r w:rsidR="00E009C0">
        <w:t>the whole meeting was practically going to be telegraphed.</w:t>
      </w:r>
    </w:p>
    <w:p w14:paraId="1042E9F5" w14:textId="09069133" w:rsidR="000D5152" w:rsidRDefault="000D5152" w:rsidP="000D5152">
      <w:r>
        <w:lastRenderedPageBreak/>
        <w:t>I</w:t>
      </w:r>
      <w:r w:rsidR="00ED0BD7">
        <w:t xml:space="preserve"> reach the house and start to walk around</w:t>
      </w:r>
      <w:r>
        <w:t xml:space="preserve">, </w:t>
      </w:r>
      <w:r w:rsidR="000C2098">
        <w:t>it’s</w:t>
      </w:r>
      <w:r>
        <w:t xml:space="preserve"> similar to my own</w:t>
      </w:r>
      <w:r w:rsidR="00C22CBA">
        <w:t xml:space="preserve"> with its gray exterior and black Sheetrocking.</w:t>
      </w:r>
      <w:r>
        <w:t xml:space="preserve"> </w:t>
      </w:r>
      <w:r w:rsidR="00C22CBA">
        <w:t>T</w:t>
      </w:r>
      <w:r>
        <w:t>he only significant difference being that the house was built on the side of a tiny hill so the basement could be accessed from the backside of the house</w:t>
      </w:r>
      <w:r w:rsidR="0063551F">
        <w:t>.</w:t>
      </w:r>
      <w:r w:rsidR="000B61ED">
        <w:t xml:space="preserve"> </w:t>
      </w:r>
    </w:p>
    <w:p w14:paraId="31C48F5A" w14:textId="77777777" w:rsidR="00F03C5F" w:rsidRDefault="000B61ED" w:rsidP="00F03C5F">
      <w:r>
        <w:t xml:space="preserve">I head down the rocky path to the basement, making sure to watch my step as I walk down the steep small hill. I reach the bottom without incident and </w:t>
      </w:r>
      <w:r w:rsidR="002730D3">
        <w:t xml:space="preserve">walk up to the door; suddenly nervous I find myself having to mentally prepare before I walk up and knock three times. The door creaks open and I am greeted by Laura’s stepdad Brooks Thompson. </w:t>
      </w:r>
    </w:p>
    <w:p w14:paraId="16E03954" w14:textId="77777777" w:rsidR="00B7342B" w:rsidRDefault="00F03C5F" w:rsidP="00F03C5F">
      <w:r>
        <w:t>A</w:t>
      </w:r>
      <w:r w:rsidR="008213E2">
        <w:t xml:space="preserve"> man in his late forties, Mr. Thompson</w:t>
      </w:r>
      <w:r w:rsidR="002730D3">
        <w:t xml:space="preserve"> stands over 6ft tall</w:t>
      </w:r>
      <w:r>
        <w:t>, he</w:t>
      </w:r>
      <w:r w:rsidR="002730D3">
        <w:t xml:space="preserve"> </w:t>
      </w:r>
      <w:r w:rsidR="008213E2">
        <w:t>has</w:t>
      </w:r>
      <w:r w:rsidR="001D591E">
        <w:t xml:space="preserve"> jet</w:t>
      </w:r>
      <w:r w:rsidR="008213E2">
        <w:t xml:space="preserve"> black hair and a black rugged beard. He looks down at me through his glasses on his nose and give</w:t>
      </w:r>
      <w:r w:rsidR="001D591E">
        <w:t>s</w:t>
      </w:r>
      <w:r w:rsidR="008213E2">
        <w:t xml:space="preserve"> me a wide grin, he welcomes me</w:t>
      </w:r>
      <w:r w:rsidR="001D591E">
        <w:t xml:space="preserve"> in</w:t>
      </w:r>
      <w:r w:rsidR="008213E2">
        <w:t xml:space="preserve"> with a firm handshake and greets me merrily. </w:t>
      </w:r>
    </w:p>
    <w:p w14:paraId="776457A4" w14:textId="1319059A" w:rsidR="000B61ED" w:rsidRDefault="008213E2" w:rsidP="00F03C5F">
      <w:r>
        <w:t xml:space="preserve">The basement is still under </w:t>
      </w:r>
      <w:r w:rsidR="008244D0">
        <w:t>construction,</w:t>
      </w:r>
      <w:r>
        <w:t xml:space="preserve"> </w:t>
      </w:r>
      <w:r w:rsidR="00B7342B">
        <w:t xml:space="preserve">so </w:t>
      </w:r>
      <w:r w:rsidR="00BF3EA4">
        <w:t xml:space="preserve">the white floor is </w:t>
      </w:r>
      <w:r w:rsidR="008244D0">
        <w:t>covered in a thin layer of sawdust. Splotches of</w:t>
      </w:r>
      <w:r w:rsidR="00B970A2">
        <w:t xml:space="preserve"> red, blue, and orange</w:t>
      </w:r>
      <w:r w:rsidR="008244D0">
        <w:t xml:space="preserve"> paint mark the ground</w:t>
      </w:r>
      <w:r w:rsidR="00B970A2">
        <w:t xml:space="preserve"> in</w:t>
      </w:r>
      <w:r w:rsidR="008C2ABD">
        <w:t xml:space="preserve"> </w:t>
      </w:r>
      <w:r w:rsidR="00B970A2">
        <w:t>the rooms of</w:t>
      </w:r>
      <w:r w:rsidR="008C2ABD">
        <w:t xml:space="preserve"> little children</w:t>
      </w:r>
      <w:r w:rsidR="00B970A2">
        <w:t xml:space="preserve"> that</w:t>
      </w:r>
      <w:r w:rsidR="008C2ABD">
        <w:t xml:space="preserve"> tried and failed to </w:t>
      </w:r>
      <w:r w:rsidR="00527E3A">
        <w:t>add</w:t>
      </w:r>
      <w:r w:rsidR="00E83D80">
        <w:t xml:space="preserve"> even coat</w:t>
      </w:r>
      <w:r w:rsidR="00527E3A">
        <w:t>ing of paint, leaving multiple walls that will need</w:t>
      </w:r>
      <w:r w:rsidR="008F48BC">
        <w:t xml:space="preserve"> </w:t>
      </w:r>
      <w:r w:rsidR="00527E3A">
        <w:t>professional attention.</w:t>
      </w:r>
      <w:r w:rsidR="008F48BC">
        <w:t xml:space="preserve"> </w:t>
      </w:r>
      <w:r w:rsidR="00F83D78">
        <w:t xml:space="preserve">The smell of fresh paint lingers in the air and I’m wary of the </w:t>
      </w:r>
      <w:r w:rsidR="00B569D6">
        <w:t xml:space="preserve">white walls that don’t quite look completely dry, as I make my way </w:t>
      </w:r>
      <w:r w:rsidR="00161B8E">
        <w:t>to the kitchen where Mr. Thompson’s wife, Elaine Thompson is waiting.</w:t>
      </w:r>
      <w:r w:rsidR="00884220">
        <w:t xml:space="preserve"> </w:t>
      </w:r>
    </w:p>
    <w:p w14:paraId="6D22539E" w14:textId="6C8CD3BD" w:rsidR="00A63936" w:rsidRDefault="000D779D" w:rsidP="00045395">
      <w:r>
        <w:t xml:space="preserve">Mrs. Thomson like her daughter is on the shorter side, her head barely coming up to Mr. Thompson’s </w:t>
      </w:r>
      <w:r w:rsidR="007B060E">
        <w:t xml:space="preserve">chest. </w:t>
      </w:r>
      <w:r w:rsidR="00AF649D">
        <w:t xml:space="preserve">She has light brown hair that is tied </w:t>
      </w:r>
      <w:r w:rsidR="00F73243">
        <w:t xml:space="preserve">back in a braid and a pair of glasses that cover her </w:t>
      </w:r>
      <w:r w:rsidR="00440604">
        <w:t>light green eyes.</w:t>
      </w:r>
      <w:r w:rsidR="00C5047D">
        <w:t xml:space="preserve"> She has a smile and eyes that brighten as soon as Mr. Thompson and I come into view.</w:t>
      </w:r>
      <w:r w:rsidR="00045395">
        <w:t xml:space="preserve"> </w:t>
      </w:r>
      <w:r w:rsidR="00053F32">
        <w:t xml:space="preserve">Mr. Thompson goes </w:t>
      </w:r>
      <w:r w:rsidR="00854C3C">
        <w:t>to</w:t>
      </w:r>
      <w:r w:rsidR="00053F32">
        <w:t xml:space="preserve"> stand next to his wife and I </w:t>
      </w:r>
      <w:r w:rsidR="00854C3C">
        <w:t>stand directly across from them,</w:t>
      </w:r>
      <w:r w:rsidR="00521E77">
        <w:t xml:space="preserve"> he straightens his posture to his full height and</w:t>
      </w:r>
      <w:r w:rsidR="00854C3C">
        <w:t xml:space="preserve"> his expression </w:t>
      </w:r>
      <w:r w:rsidR="003B7A86">
        <w:t>slightly darkens becoming much sterner. The</w:t>
      </w:r>
      <w:r w:rsidR="003D7266">
        <w:t xml:space="preserve"> “interview” has begun, it may have only been a </w:t>
      </w:r>
      <w:r w:rsidR="00D25550">
        <w:t>formality,</w:t>
      </w:r>
      <w:r w:rsidR="003D7266">
        <w:t xml:space="preserve"> but I still couldn’t afford to take this lightly.</w:t>
      </w:r>
    </w:p>
    <w:p w14:paraId="525B89F2" w14:textId="08CC16C5" w:rsidR="003D7266" w:rsidRDefault="00237882" w:rsidP="00045395">
      <w:r>
        <w:lastRenderedPageBreak/>
        <w:t>The interview mainly consisted of two different categories</w:t>
      </w:r>
      <w:r w:rsidR="00FD3583">
        <w:t xml:space="preserve">, questions about the present and questions about the future. The first question asked </w:t>
      </w:r>
      <w:r w:rsidR="00786455">
        <w:t>was from Mr. Thompson “why do you love Laura” a simple but</w:t>
      </w:r>
      <w:r w:rsidR="00AF3466">
        <w:t xml:space="preserve"> infinitely important question</w:t>
      </w:r>
      <w:r w:rsidR="003E2674">
        <w:t xml:space="preserve"> that was soon followed up with “and how do you know you love her”</w:t>
      </w:r>
      <w:r w:rsidR="00AF3466">
        <w:t xml:space="preserve">. This was something that I was constantly asking for </w:t>
      </w:r>
      <w:r w:rsidR="00AE7BD5">
        <w:t>myself</w:t>
      </w:r>
      <w:r w:rsidR="00FF75BA">
        <w:t xml:space="preserve">. I </w:t>
      </w:r>
      <w:r w:rsidR="00F308CA">
        <w:t xml:space="preserve">pondered the question a bit, I found my </w:t>
      </w:r>
      <w:r w:rsidR="00446A54">
        <w:t xml:space="preserve">hand covering my mouth as I thought, a minor habit I have when thinking deeply, </w:t>
      </w:r>
      <w:r w:rsidR="00B31D5D">
        <w:t xml:space="preserve">and decided on an answer. I loved Laura because she was hardworking, </w:t>
      </w:r>
      <w:r w:rsidR="00D8440C">
        <w:t xml:space="preserve">funny, and probably the best human being I knew. </w:t>
      </w:r>
      <w:r w:rsidR="00AB5CE8">
        <w:t>I first knew I loved her because I couldn’t stop</w:t>
      </w:r>
      <w:r w:rsidR="00DB404F">
        <w:t xml:space="preserve"> thinking about her. When I always found her on my </w:t>
      </w:r>
      <w:r w:rsidR="00D3456F">
        <w:t>mind,</w:t>
      </w:r>
      <w:r w:rsidR="00DB404F">
        <w:t xml:space="preserve"> I knew that she was the only one for me.</w:t>
      </w:r>
    </w:p>
    <w:p w14:paraId="5C0DFBA4" w14:textId="3F897ABC" w:rsidR="00D3456F" w:rsidRDefault="00D3456F" w:rsidP="00045395">
      <w:r>
        <w:t xml:space="preserve">I continue answering questions for the better part of an hour. With every question I see both </w:t>
      </w:r>
      <w:r w:rsidR="00157695">
        <w:t xml:space="preserve">Mr. and Mrs. Thompson visibly light up and their whole demeaner becoming more and more lax. I talk about </w:t>
      </w:r>
      <w:r w:rsidR="00CD778A">
        <w:t xml:space="preserve">my future financial </w:t>
      </w:r>
      <w:r w:rsidR="00C84828">
        <w:t>plans;</w:t>
      </w:r>
      <w:r w:rsidR="00CD778A">
        <w:t xml:space="preserve"> I</w:t>
      </w:r>
      <w:r w:rsidR="00111820">
        <w:t xml:space="preserve">’ve been saving for the better part of a year and plan to go to UVU for computer science. </w:t>
      </w:r>
      <w:r w:rsidR="00C84828">
        <w:t xml:space="preserve">Through working full time and a scholarship I wouldn’t take out a loan and </w:t>
      </w:r>
      <w:r w:rsidR="00E00234">
        <w:t xml:space="preserve">should come out of school richer than I went in. </w:t>
      </w:r>
    </w:p>
    <w:p w14:paraId="18364F72" w14:textId="7247B316" w:rsidR="000441CD" w:rsidRDefault="000441CD" w:rsidP="00045395">
      <w:r>
        <w:t xml:space="preserve">Eventually they run out of questions for me, satisfied with the answers I gave and </w:t>
      </w:r>
      <w:r w:rsidR="00EF4804">
        <w:t xml:space="preserve">with the way Mrs. Thompson’s eyes gleamed she was probably more excited </w:t>
      </w:r>
      <w:r w:rsidR="005D1057">
        <w:t xml:space="preserve">for me to date her daughter than I was. </w:t>
      </w:r>
      <w:r w:rsidR="000808B1">
        <w:t xml:space="preserve">I’m ready to call it a day and head out to give </w:t>
      </w:r>
      <w:r w:rsidR="003D55E9">
        <w:t xml:space="preserve">Laura the good news when Elaine asks one more question. “Is there anything you feel like we should know?” I </w:t>
      </w:r>
      <w:r w:rsidR="00777039">
        <w:t>think</w:t>
      </w:r>
      <w:r w:rsidR="003D55E9">
        <w:t xml:space="preserve"> about this question for a bit</w:t>
      </w:r>
      <w:r w:rsidR="00130F5E">
        <w:t xml:space="preserve">, hand coming back to my face as I </w:t>
      </w:r>
      <w:r w:rsidR="00777039">
        <w:t>think</w:t>
      </w:r>
      <w:r w:rsidR="00130F5E">
        <w:t xml:space="preserve"> deeply. There</w:t>
      </w:r>
      <w:r w:rsidR="00777039">
        <w:t xml:space="preserve">’s one thing they should probably </w:t>
      </w:r>
      <w:r w:rsidR="00590E5B">
        <w:t xml:space="preserve">know about, one </w:t>
      </w:r>
      <w:r w:rsidR="00182594">
        <w:t>black splotch on my otherwise clean record. That one sin that acted as a th</w:t>
      </w:r>
      <w:r w:rsidR="00874C16">
        <w:t>orn in my side for as long as I can remember</w:t>
      </w:r>
      <w:r w:rsidR="009D4443">
        <w:t>, and I say one word, “</w:t>
      </w:r>
      <w:r w:rsidR="00BF7119">
        <w:t>pornography.”</w:t>
      </w:r>
    </w:p>
    <w:p w14:paraId="43AE47E1" w14:textId="361C8C72" w:rsidR="00BF7119" w:rsidRDefault="00FB38D4" w:rsidP="00045395">
      <w:r>
        <w:t xml:space="preserve">I see their eyes visible darken as soon as the wood leaves my </w:t>
      </w:r>
      <w:r w:rsidR="006D3F10">
        <w:t>mouth,</w:t>
      </w:r>
      <w:r>
        <w:t xml:space="preserve"> and I am quick to clarify. </w:t>
      </w:r>
      <w:r w:rsidR="006D3F10">
        <w:t>I don’t have any issue with nudity but rather immoral images</w:t>
      </w:r>
      <w:r w:rsidR="009C32B3">
        <w:t xml:space="preserve">, softcore pornography to be </w:t>
      </w:r>
      <w:r w:rsidR="009C32B3">
        <w:lastRenderedPageBreak/>
        <w:t xml:space="preserve">specific. This is something that I’ve struggled for as long as I could remember and something I only recently was trying to solve. </w:t>
      </w:r>
      <w:r w:rsidR="007E5695">
        <w:t xml:space="preserve">I talk about how this is something Laura is helping me with and while it wasn’t completely under control it was getting much better. </w:t>
      </w:r>
      <w:r w:rsidR="00BE2F2F">
        <w:t xml:space="preserve">Even as I explain everything to </w:t>
      </w:r>
      <w:r w:rsidR="00D8771F">
        <w:t>them,</w:t>
      </w:r>
      <w:r w:rsidR="00BE2F2F">
        <w:t xml:space="preserve"> I know that it is to late, no matter what I say to them won’t change that </w:t>
      </w:r>
      <w:r w:rsidR="000D78D8">
        <w:t xml:space="preserve">look in their eyes that are saying one thing in sync, “he’s broken.” </w:t>
      </w:r>
    </w:p>
    <w:p w14:paraId="6ACD8F00" w14:textId="0692082B" w:rsidR="00D8771F" w:rsidRDefault="00D8771F" w:rsidP="00045395">
      <w:r>
        <w:t xml:space="preserve">What follows is an ever downward spiral as I try to do as much damage control as possible. </w:t>
      </w:r>
      <w:r w:rsidR="004E22C9">
        <w:t xml:space="preserve">But Mr. Thompson sighs and I could swear his hair looks a little </w:t>
      </w:r>
      <w:r w:rsidR="0051667B">
        <w:t>grayer</w:t>
      </w:r>
      <w:r w:rsidR="004E22C9">
        <w:t xml:space="preserve"> and a little more slouch in his posture as he tells me </w:t>
      </w:r>
      <w:r w:rsidR="00CF4E7D">
        <w:t>he will have to talk with Elaine about this and until further notice the answer is a no.</w:t>
      </w:r>
    </w:p>
    <w:p w14:paraId="2EB21E1A" w14:textId="54E80E93" w:rsidR="00AB1A8B" w:rsidRDefault="001179AB" w:rsidP="00AB1A8B">
      <w:r>
        <w:t xml:space="preserve">I need to take a deep breath, </w:t>
      </w:r>
      <w:r w:rsidR="00D654D1">
        <w:t xml:space="preserve">the smell of pain in the air feels thicker, like its </w:t>
      </w:r>
      <w:r w:rsidR="007249C1">
        <w:t xml:space="preserve">constricting my neck not allowing air to properly flow through. I feel my head go slightly dizzy </w:t>
      </w:r>
      <w:r w:rsidR="0051667B">
        <w:t>and empty words of reassurance is</w:t>
      </w:r>
      <w:r w:rsidR="00521162">
        <w:t xml:space="preserve">n’t properly registering as I walk to the door. I find myself having to force </w:t>
      </w:r>
      <w:r w:rsidR="008D159F">
        <w:t xml:space="preserve">the door shut gently for fear of slamming it off its hinges if I’m not careful. The fresh </w:t>
      </w:r>
      <w:r w:rsidR="00911A97">
        <w:t>spring air from</w:t>
      </w:r>
      <w:r w:rsidR="00813E1C">
        <w:t xml:space="preserve"> earlier has </w:t>
      </w:r>
      <w:r w:rsidR="00E66677">
        <w:t>turned into freezing icicles down my throat.</w:t>
      </w:r>
      <w:r w:rsidR="00046CC9">
        <w:t xml:space="preserve"> I quickly text an apology to Laura as a stumble back </w:t>
      </w:r>
      <w:r w:rsidR="00D81C7A">
        <w:t xml:space="preserve">to my home, the five-minutes seem to drag on endlessly as I feel like I’m just in a bad dream and that at any moment I’ll wake up and </w:t>
      </w:r>
      <w:r w:rsidR="00AB1A8B">
        <w:t xml:space="preserve">everything will be better. </w:t>
      </w:r>
    </w:p>
    <w:p w14:paraId="6584040D" w14:textId="4EFA87C8" w:rsidR="00AB1A8B" w:rsidRDefault="00AB1A8B" w:rsidP="00AB1A8B">
      <w:r>
        <w:t>As I</w:t>
      </w:r>
      <w:r w:rsidR="000962B1">
        <w:t xml:space="preserve"> lay in my bed</w:t>
      </w:r>
      <w:r w:rsidR="00C808DF">
        <w:t>,</w:t>
      </w:r>
      <w:r w:rsidR="000962B1">
        <w:t xml:space="preserve"> sheets strung around</w:t>
      </w:r>
      <w:r w:rsidR="00C808DF">
        <w:t>,</w:t>
      </w:r>
      <w:r w:rsidR="000962B1">
        <w:t xml:space="preserve"> </w:t>
      </w:r>
      <w:r w:rsidR="00C808DF">
        <w:t xml:space="preserve">pillow at my feet, and I’m practically falling </w:t>
      </w:r>
      <w:r w:rsidR="003E25B0">
        <w:t xml:space="preserve">off the bed, but I stopped caring. I run the morning over and over again in my head, and each time there was one thing I </w:t>
      </w:r>
      <w:r w:rsidR="00013B8B">
        <w:t xml:space="preserve">underestimated when I decided to say that one darn thing. I </w:t>
      </w:r>
      <w:r w:rsidR="00BA2FD4">
        <w:t xml:space="preserve">didn’t understand the power words had, the fear they can strike in hearts of a concerned parents. I overestimated the </w:t>
      </w:r>
      <w:r w:rsidR="00E31F34">
        <w:t xml:space="preserve">benefit being completely honest would give me. </w:t>
      </w:r>
      <w:r w:rsidR="00412BE8">
        <w:t xml:space="preserve">I learned a valuable lesson about the power of words, </w:t>
      </w:r>
      <w:r w:rsidR="0085238F">
        <w:t>and the dangers the truth can hold.</w:t>
      </w:r>
    </w:p>
    <w:p w14:paraId="38620DC3" w14:textId="77777777" w:rsidR="00CF4E7D" w:rsidRPr="00336ADA" w:rsidRDefault="00CF4E7D" w:rsidP="00045395"/>
    <w:p w14:paraId="656DBF60" w14:textId="7362028D" w:rsidR="004D6B86" w:rsidRDefault="004D6B86" w:rsidP="0033406D">
      <w:pPr>
        <w:pStyle w:val="SectionTitle"/>
        <w:jc w:val="left"/>
      </w:pPr>
    </w:p>
    <w:sectPr w:rsidR="004D6B86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FA42D" w14:textId="77777777" w:rsidR="002B6104" w:rsidRDefault="002B6104">
      <w:pPr>
        <w:spacing w:line="240" w:lineRule="auto"/>
      </w:pPr>
      <w:r>
        <w:separator/>
      </w:r>
    </w:p>
    <w:p w14:paraId="426A5BB1" w14:textId="77777777" w:rsidR="002B6104" w:rsidRDefault="002B6104"/>
  </w:endnote>
  <w:endnote w:type="continuationSeparator" w:id="0">
    <w:p w14:paraId="6005CD1C" w14:textId="77777777" w:rsidR="002B6104" w:rsidRDefault="002B6104">
      <w:pPr>
        <w:spacing w:line="240" w:lineRule="auto"/>
      </w:pPr>
      <w:r>
        <w:continuationSeparator/>
      </w:r>
    </w:p>
    <w:p w14:paraId="599AA2FB" w14:textId="77777777" w:rsidR="002B6104" w:rsidRDefault="002B61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F98B7" w14:textId="77777777" w:rsidR="002B6104" w:rsidRDefault="002B6104">
      <w:pPr>
        <w:spacing w:line="240" w:lineRule="auto"/>
      </w:pPr>
      <w:r>
        <w:separator/>
      </w:r>
    </w:p>
    <w:p w14:paraId="018265F9" w14:textId="77777777" w:rsidR="002B6104" w:rsidRDefault="002B6104"/>
  </w:footnote>
  <w:footnote w:type="continuationSeparator" w:id="0">
    <w:p w14:paraId="3655D6CB" w14:textId="77777777" w:rsidR="002B6104" w:rsidRDefault="002B6104">
      <w:pPr>
        <w:spacing w:line="240" w:lineRule="auto"/>
      </w:pPr>
      <w:r>
        <w:continuationSeparator/>
      </w:r>
    </w:p>
    <w:p w14:paraId="161DFCCE" w14:textId="77777777" w:rsidR="002B6104" w:rsidRDefault="002B61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DA4C414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49CD967E" w14:textId="2D9579A6" w:rsidR="004D6B86" w:rsidRPr="00170521" w:rsidRDefault="002B6104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D074C8">
                <w:t>Power of Words</w:t>
              </w:r>
            </w:sdtContent>
          </w:sdt>
        </w:p>
      </w:tc>
      <w:tc>
        <w:tcPr>
          <w:tcW w:w="1080" w:type="dxa"/>
        </w:tcPr>
        <w:p w14:paraId="6F132CA6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5032322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7AF353B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38E961EE" w14:textId="3A62E430" w:rsidR="004D6B86" w:rsidRPr="009F0414" w:rsidRDefault="0033406D" w:rsidP="00504F88">
          <w:pPr>
            <w:pStyle w:val="Header"/>
          </w:pPr>
          <w:r>
            <w:t>Power of Words</w:t>
          </w:r>
        </w:p>
      </w:tc>
      <w:tc>
        <w:tcPr>
          <w:tcW w:w="1080" w:type="dxa"/>
        </w:tcPr>
        <w:p w14:paraId="6C5EB0BD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799C191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97"/>
    <w:rsid w:val="00006BBA"/>
    <w:rsid w:val="0001010E"/>
    <w:rsid w:val="00013092"/>
    <w:rsid w:val="00013B8B"/>
    <w:rsid w:val="000217F5"/>
    <w:rsid w:val="000441CD"/>
    <w:rsid w:val="00045395"/>
    <w:rsid w:val="00046CC9"/>
    <w:rsid w:val="00053F32"/>
    <w:rsid w:val="000808B1"/>
    <w:rsid w:val="000962B1"/>
    <w:rsid w:val="00097169"/>
    <w:rsid w:val="000A2403"/>
    <w:rsid w:val="000B61ED"/>
    <w:rsid w:val="000C2098"/>
    <w:rsid w:val="000D49B5"/>
    <w:rsid w:val="000D5152"/>
    <w:rsid w:val="000D779D"/>
    <w:rsid w:val="000D78D8"/>
    <w:rsid w:val="00111820"/>
    <w:rsid w:val="00114BFA"/>
    <w:rsid w:val="001179AB"/>
    <w:rsid w:val="00130F5E"/>
    <w:rsid w:val="00157695"/>
    <w:rsid w:val="001602E3"/>
    <w:rsid w:val="00160C0C"/>
    <w:rsid w:val="00161B8E"/>
    <w:rsid w:val="001664A2"/>
    <w:rsid w:val="00170521"/>
    <w:rsid w:val="00182594"/>
    <w:rsid w:val="00191197"/>
    <w:rsid w:val="001A1557"/>
    <w:rsid w:val="001B4848"/>
    <w:rsid w:val="001D591E"/>
    <w:rsid w:val="001E2872"/>
    <w:rsid w:val="001F447A"/>
    <w:rsid w:val="001F7399"/>
    <w:rsid w:val="002113F6"/>
    <w:rsid w:val="00212319"/>
    <w:rsid w:val="00225BE3"/>
    <w:rsid w:val="00237882"/>
    <w:rsid w:val="002730D3"/>
    <w:rsid w:val="00274E0A"/>
    <w:rsid w:val="00275DDA"/>
    <w:rsid w:val="002B6104"/>
    <w:rsid w:val="002B6153"/>
    <w:rsid w:val="002C627C"/>
    <w:rsid w:val="00307586"/>
    <w:rsid w:val="00321CB5"/>
    <w:rsid w:val="0033406D"/>
    <w:rsid w:val="00336906"/>
    <w:rsid w:val="00336ADA"/>
    <w:rsid w:val="00345333"/>
    <w:rsid w:val="00392D17"/>
    <w:rsid w:val="00395336"/>
    <w:rsid w:val="003A06C6"/>
    <w:rsid w:val="003B7A86"/>
    <w:rsid w:val="003D55E9"/>
    <w:rsid w:val="003D7266"/>
    <w:rsid w:val="003E25B0"/>
    <w:rsid w:val="003E2674"/>
    <w:rsid w:val="003E36B1"/>
    <w:rsid w:val="003E4162"/>
    <w:rsid w:val="003F7CBD"/>
    <w:rsid w:val="00412BE8"/>
    <w:rsid w:val="004245DF"/>
    <w:rsid w:val="00435D51"/>
    <w:rsid w:val="00440604"/>
    <w:rsid w:val="004432D3"/>
    <w:rsid w:val="00446A54"/>
    <w:rsid w:val="00481CF8"/>
    <w:rsid w:val="00492C2D"/>
    <w:rsid w:val="004A3D87"/>
    <w:rsid w:val="004B18A9"/>
    <w:rsid w:val="004D4F8C"/>
    <w:rsid w:val="004D6B86"/>
    <w:rsid w:val="004E22C9"/>
    <w:rsid w:val="00504F88"/>
    <w:rsid w:val="0051667B"/>
    <w:rsid w:val="00521162"/>
    <w:rsid w:val="00521E77"/>
    <w:rsid w:val="00527E3A"/>
    <w:rsid w:val="0055242C"/>
    <w:rsid w:val="00590E5B"/>
    <w:rsid w:val="00595412"/>
    <w:rsid w:val="005D1057"/>
    <w:rsid w:val="0061747E"/>
    <w:rsid w:val="0063551F"/>
    <w:rsid w:val="00641876"/>
    <w:rsid w:val="00645290"/>
    <w:rsid w:val="00684C26"/>
    <w:rsid w:val="00697EBF"/>
    <w:rsid w:val="006B015B"/>
    <w:rsid w:val="006C162F"/>
    <w:rsid w:val="006D3F10"/>
    <w:rsid w:val="006D7EE9"/>
    <w:rsid w:val="006E050E"/>
    <w:rsid w:val="007244DE"/>
    <w:rsid w:val="007249C1"/>
    <w:rsid w:val="007536DF"/>
    <w:rsid w:val="00755EE5"/>
    <w:rsid w:val="00777039"/>
    <w:rsid w:val="00783128"/>
    <w:rsid w:val="00786455"/>
    <w:rsid w:val="007B060E"/>
    <w:rsid w:val="007C7EDE"/>
    <w:rsid w:val="007E5695"/>
    <w:rsid w:val="0081390C"/>
    <w:rsid w:val="00813E1C"/>
    <w:rsid w:val="00816831"/>
    <w:rsid w:val="008213E2"/>
    <w:rsid w:val="008244D0"/>
    <w:rsid w:val="00826046"/>
    <w:rsid w:val="00837D67"/>
    <w:rsid w:val="0085238F"/>
    <w:rsid w:val="00854C3C"/>
    <w:rsid w:val="008747E8"/>
    <w:rsid w:val="00874C16"/>
    <w:rsid w:val="00884220"/>
    <w:rsid w:val="008A05AB"/>
    <w:rsid w:val="008A2A83"/>
    <w:rsid w:val="008A78F1"/>
    <w:rsid w:val="008C2ABD"/>
    <w:rsid w:val="008D0630"/>
    <w:rsid w:val="008D159F"/>
    <w:rsid w:val="008F48BC"/>
    <w:rsid w:val="0090212B"/>
    <w:rsid w:val="00910F0E"/>
    <w:rsid w:val="00911A97"/>
    <w:rsid w:val="00922FA1"/>
    <w:rsid w:val="00941ED7"/>
    <w:rsid w:val="00961AE5"/>
    <w:rsid w:val="009A2C38"/>
    <w:rsid w:val="009A69C5"/>
    <w:rsid w:val="009C326E"/>
    <w:rsid w:val="009C32B3"/>
    <w:rsid w:val="009D4443"/>
    <w:rsid w:val="009F0414"/>
    <w:rsid w:val="00A4757D"/>
    <w:rsid w:val="00A63936"/>
    <w:rsid w:val="00A77F6B"/>
    <w:rsid w:val="00A81BB2"/>
    <w:rsid w:val="00A9645C"/>
    <w:rsid w:val="00AA1B2F"/>
    <w:rsid w:val="00AA5C05"/>
    <w:rsid w:val="00AB1A8B"/>
    <w:rsid w:val="00AB5CE8"/>
    <w:rsid w:val="00AE7BD5"/>
    <w:rsid w:val="00AF3466"/>
    <w:rsid w:val="00AF6193"/>
    <w:rsid w:val="00AF649D"/>
    <w:rsid w:val="00B03BA4"/>
    <w:rsid w:val="00B31D5D"/>
    <w:rsid w:val="00B569D6"/>
    <w:rsid w:val="00B7342B"/>
    <w:rsid w:val="00B80772"/>
    <w:rsid w:val="00B970A2"/>
    <w:rsid w:val="00BA2FD4"/>
    <w:rsid w:val="00BE2F2F"/>
    <w:rsid w:val="00BF3EA4"/>
    <w:rsid w:val="00BF421B"/>
    <w:rsid w:val="00BF7119"/>
    <w:rsid w:val="00C22CBA"/>
    <w:rsid w:val="00C3438C"/>
    <w:rsid w:val="00C42493"/>
    <w:rsid w:val="00C5047D"/>
    <w:rsid w:val="00C5686B"/>
    <w:rsid w:val="00C61A40"/>
    <w:rsid w:val="00C74024"/>
    <w:rsid w:val="00C808DF"/>
    <w:rsid w:val="00C82EBF"/>
    <w:rsid w:val="00C83B15"/>
    <w:rsid w:val="00C84828"/>
    <w:rsid w:val="00C925C8"/>
    <w:rsid w:val="00CB4B7A"/>
    <w:rsid w:val="00CB7F84"/>
    <w:rsid w:val="00CC7D70"/>
    <w:rsid w:val="00CD778A"/>
    <w:rsid w:val="00CF1B55"/>
    <w:rsid w:val="00CF4E7D"/>
    <w:rsid w:val="00D074C8"/>
    <w:rsid w:val="00D17A94"/>
    <w:rsid w:val="00D25550"/>
    <w:rsid w:val="00D3456F"/>
    <w:rsid w:val="00D6167A"/>
    <w:rsid w:val="00D654D1"/>
    <w:rsid w:val="00D81C7A"/>
    <w:rsid w:val="00D8440C"/>
    <w:rsid w:val="00D8771F"/>
    <w:rsid w:val="00DA1845"/>
    <w:rsid w:val="00DB2E59"/>
    <w:rsid w:val="00DB358F"/>
    <w:rsid w:val="00DB404F"/>
    <w:rsid w:val="00DC44F1"/>
    <w:rsid w:val="00DE6F9C"/>
    <w:rsid w:val="00DF6D26"/>
    <w:rsid w:val="00E00234"/>
    <w:rsid w:val="00E009C0"/>
    <w:rsid w:val="00E31F34"/>
    <w:rsid w:val="00E66677"/>
    <w:rsid w:val="00E7305D"/>
    <w:rsid w:val="00E83D80"/>
    <w:rsid w:val="00EA780C"/>
    <w:rsid w:val="00EB69D3"/>
    <w:rsid w:val="00ED0BD7"/>
    <w:rsid w:val="00EF4804"/>
    <w:rsid w:val="00F03C5F"/>
    <w:rsid w:val="00F308CA"/>
    <w:rsid w:val="00F31D66"/>
    <w:rsid w:val="00F31FB5"/>
    <w:rsid w:val="00F363EC"/>
    <w:rsid w:val="00F413AC"/>
    <w:rsid w:val="00F41C4E"/>
    <w:rsid w:val="00F50DF5"/>
    <w:rsid w:val="00F73243"/>
    <w:rsid w:val="00F83D78"/>
    <w:rsid w:val="00FA3497"/>
    <w:rsid w:val="00FB38D4"/>
    <w:rsid w:val="00FC4E1C"/>
    <w:rsid w:val="00FD3583"/>
    <w:rsid w:val="00FE725C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DA6E26"/>
  <w15:chartTrackingRefBased/>
  <w15:docId w15:val="{50DBFBD4-1A40-45F3-8686-4D6F37C0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l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wp14"&gt;&lt;w:body&gt;&lt;w:p w:rsidR="00000000" w:rsidRDefault="0033406D"&gt;&lt;w:r&gt;&lt;w:t&gt;Power of Words&lt;/w:t&gt;&lt;/w:r&gt;&lt;/w:p&gt;&lt;w:sectPr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348</TotalTime>
  <Pages>6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Cody Strange</cp:lastModifiedBy>
  <cp:revision>138</cp:revision>
  <dcterms:created xsi:type="dcterms:W3CDTF">2020-12-05T02:54:00Z</dcterms:created>
  <dcterms:modified xsi:type="dcterms:W3CDTF">2020-12-08T20:23:00Z</dcterms:modified>
</cp:coreProperties>
</file>