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1C322" w14:textId="36E3CE0F" w:rsidR="00E81978" w:rsidRDefault="000F5DD0">
      <w:pPr>
        <w:pStyle w:val="Title"/>
        <w:rPr>
          <w:rFonts w:ascii="Arial" w:hAnsi="Arial" w:cs="Arial"/>
          <w:color w:val="333333"/>
          <w:shd w:val="clear" w:color="auto" w:fill="FFFFFF"/>
        </w:rPr>
      </w:pPr>
      <w:r w:rsidRPr="000F5DD0">
        <w:rPr>
          <w:rFonts w:ascii="Arial" w:hAnsi="Arial" w:cs="Arial"/>
          <w:color w:val="333333"/>
          <w:shd w:val="clear" w:color="auto" w:fill="FFFFFF"/>
        </w:rPr>
        <w:t xml:space="preserve">Japanese animated adaptation of </w:t>
      </w:r>
      <w:r w:rsidRPr="000F5DD0">
        <w:rPr>
          <w:rFonts w:ascii="Arial" w:hAnsi="Arial" w:cs="Arial"/>
          <w:color w:val="333333"/>
          <w:shd w:val="clear" w:color="auto" w:fill="FFFFFF"/>
        </w:rPr>
        <w:br/>
        <w:t xml:space="preserve">Nisoisin’s </w:t>
      </w:r>
      <w:r w:rsidRPr="000F5DD0">
        <w:rPr>
          <w:rFonts w:ascii="Arial" w:hAnsi="Arial" w:cs="Arial"/>
          <w:i/>
          <w:iCs/>
          <w:color w:val="333333"/>
          <w:shd w:val="clear" w:color="auto" w:fill="FFFFFF"/>
        </w:rPr>
        <w:t xml:space="preserve">Katanagatari </w:t>
      </w:r>
    </w:p>
    <w:p w14:paraId="16546874" w14:textId="1069C363" w:rsidR="000F5DD0" w:rsidRDefault="000F5DD0">
      <w:pPr>
        <w:pStyle w:val="Title"/>
      </w:pPr>
      <w:r>
        <w:rPr>
          <w:noProof/>
        </w:rPr>
        <w:drawing>
          <wp:inline distT="0" distB="0" distL="0" distR="0" wp14:anchorId="1DDE8392" wp14:editId="2FCD76EA">
            <wp:extent cx="1128713" cy="1607287"/>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8331" cy="1620983"/>
                    </a:xfrm>
                    <a:prstGeom prst="rect">
                      <a:avLst/>
                    </a:prstGeom>
                    <a:noFill/>
                    <a:ln>
                      <a:noFill/>
                    </a:ln>
                  </pic:spPr>
                </pic:pic>
              </a:graphicData>
            </a:graphic>
          </wp:inline>
        </w:drawing>
      </w:r>
    </w:p>
    <w:p w14:paraId="0031EFB6" w14:textId="2F11133C" w:rsidR="000F5DD0" w:rsidRPr="000F5DD0" w:rsidRDefault="000B1970" w:rsidP="000F5DD0">
      <w:pPr>
        <w:pStyle w:val="Title"/>
        <w:rPr>
          <w:rFonts w:ascii="Arial" w:hAnsi="Arial" w:cs="Arial"/>
          <w:b/>
          <w:bCs/>
          <w:color w:val="333333"/>
          <w:shd w:val="clear" w:color="auto" w:fill="FFFFFF"/>
        </w:rPr>
      </w:pPr>
      <w:r>
        <w:rPr>
          <w:rFonts w:ascii="Arial" w:hAnsi="Arial" w:cs="Arial"/>
          <w:b/>
          <w:bCs/>
          <w:color w:val="333333"/>
          <w:shd w:val="clear" w:color="auto" w:fill="FFFFFF"/>
        </w:rPr>
        <w:t xml:space="preserve">Why Episode 12 is a success </w:t>
      </w:r>
    </w:p>
    <w:p w14:paraId="44795FC4" w14:textId="77777777" w:rsidR="000F5DD0" w:rsidRPr="000F5DD0" w:rsidRDefault="000F5DD0">
      <w:pPr>
        <w:pStyle w:val="Title"/>
      </w:pPr>
    </w:p>
    <w:p w14:paraId="5757E4B0" w14:textId="3C9B910F" w:rsidR="00B823AA" w:rsidRDefault="000F5DD0" w:rsidP="00B823AA">
      <w:pPr>
        <w:pStyle w:val="Title2"/>
      </w:pPr>
      <w:r>
        <w:t>Cody Strange</w:t>
      </w:r>
    </w:p>
    <w:p w14:paraId="3718ADCA" w14:textId="48CFE0D8" w:rsidR="000F5DD0" w:rsidRDefault="000F5DD0" w:rsidP="00B823AA">
      <w:pPr>
        <w:pStyle w:val="Title2"/>
      </w:pPr>
    </w:p>
    <w:p w14:paraId="69F19CBA" w14:textId="145C0D13" w:rsidR="000F5DD0" w:rsidRDefault="000F5DD0" w:rsidP="00B823AA">
      <w:pPr>
        <w:pStyle w:val="Title2"/>
      </w:pPr>
      <w:r w:rsidRPr="000F5DD0">
        <w:t>Professor J. Matthew Clarke</w:t>
      </w:r>
    </w:p>
    <w:p w14:paraId="24DB6A47" w14:textId="2A6E59D6" w:rsidR="000F5DD0" w:rsidRDefault="000F5DD0" w:rsidP="00B823AA">
      <w:pPr>
        <w:pStyle w:val="Title2"/>
      </w:pPr>
      <w:r>
        <w:t>English 1010</w:t>
      </w:r>
    </w:p>
    <w:p w14:paraId="60D13EF6" w14:textId="3DDC6AB6" w:rsidR="00E81978" w:rsidRDefault="000F5DD0" w:rsidP="000F5DD0">
      <w:pPr>
        <w:pStyle w:val="Title2"/>
      </w:pPr>
      <w:r>
        <w:t>September 29, 2020</w:t>
      </w:r>
    </w:p>
    <w:p w14:paraId="56693FC1" w14:textId="3D7C7221" w:rsidR="00E81978" w:rsidRDefault="00E81978" w:rsidP="00B823AA">
      <w:pPr>
        <w:pStyle w:val="Title2"/>
      </w:pPr>
    </w:p>
    <w:p w14:paraId="52576DE4" w14:textId="5E9C8FF7" w:rsidR="00E81978" w:rsidRDefault="00E81978" w:rsidP="0010208A">
      <w:pPr>
        <w:ind w:firstLine="0"/>
      </w:pPr>
    </w:p>
    <w:p w14:paraId="771F1BEE" w14:textId="7F7F807A" w:rsidR="0010208A" w:rsidRDefault="0010208A" w:rsidP="0010208A">
      <w:pPr>
        <w:ind w:firstLine="0"/>
      </w:pPr>
    </w:p>
    <w:p w14:paraId="5970D4CF" w14:textId="77777777" w:rsidR="0010208A" w:rsidRDefault="0010208A" w:rsidP="0010208A">
      <w:pPr>
        <w:ind w:firstLine="0"/>
      </w:pPr>
    </w:p>
    <w:p w14:paraId="7C56EC2A" w14:textId="628E4629" w:rsidR="00E81978" w:rsidRDefault="0010208A" w:rsidP="007921DE">
      <w:pPr>
        <w:pStyle w:val="Heading1"/>
      </w:pPr>
      <w:r>
        <w:lastRenderedPageBreak/>
        <w:t>Introduction</w:t>
      </w:r>
    </w:p>
    <w:p w14:paraId="07268337" w14:textId="78D139B4" w:rsidR="007921DE" w:rsidRDefault="00B20990" w:rsidP="00AC3230">
      <w:pPr>
        <w:spacing w:after="160"/>
      </w:pPr>
      <w:r>
        <w:t xml:space="preserve">As one of or not the most underrated anime </w:t>
      </w:r>
      <w:r w:rsidR="00C61E1F">
        <w:t xml:space="preserve">of its time, NisiOisiN’s </w:t>
      </w:r>
      <w:r w:rsidR="00C61E1F">
        <w:rPr>
          <w:i/>
          <w:iCs/>
        </w:rPr>
        <w:t xml:space="preserve">Katanagatari </w:t>
      </w:r>
      <w:r w:rsidR="002E28C8">
        <w:t>is often overlooked by most viewers</w:t>
      </w:r>
      <w:r w:rsidR="00A13135">
        <w:t xml:space="preserve"> for </w:t>
      </w:r>
      <w:r w:rsidR="00392654">
        <w:t xml:space="preserve">NisiOisiN’s more popular works such as </w:t>
      </w:r>
      <w:r w:rsidR="00392654">
        <w:rPr>
          <w:i/>
          <w:iCs/>
        </w:rPr>
        <w:t>Monagatari</w:t>
      </w:r>
      <w:r w:rsidR="002E28C8">
        <w:t xml:space="preserve">. </w:t>
      </w:r>
      <w:r w:rsidR="00A13135">
        <w:t xml:space="preserve">Even so it is one of the greatest anime of </w:t>
      </w:r>
      <w:r w:rsidR="00075FFA">
        <w:t>all</w:t>
      </w:r>
      <w:r w:rsidR="00A13135">
        <w:t xml:space="preserve"> </w:t>
      </w:r>
      <w:r w:rsidR="00392654">
        <w:t xml:space="preserve">time. </w:t>
      </w:r>
      <w:r w:rsidR="00DC779D">
        <w:t>It</w:t>
      </w:r>
      <w:r w:rsidR="00654B6B">
        <w:t>s episode 12</w:t>
      </w:r>
      <w:r w:rsidR="00DC779D">
        <w:t xml:space="preserve"> </w:t>
      </w:r>
      <w:r w:rsidR="00392654">
        <w:t>was a great</w:t>
      </w:r>
      <w:r w:rsidR="00F07EDE">
        <w:t xml:space="preserve"> success and for the following reasons, its complex dialogue, unique art style, and unorthodox theme</w:t>
      </w:r>
      <w:r w:rsidR="00023B47">
        <w:t xml:space="preserve">. </w:t>
      </w:r>
      <w:r w:rsidR="00D424E4">
        <w:t>It is</w:t>
      </w:r>
      <w:r w:rsidR="00BD121F">
        <w:t xml:space="preserve"> a </w:t>
      </w:r>
      <w:r w:rsidR="00B711FB">
        <w:t>gem that is often overlooked but given the chance everyone should give it a watch.</w:t>
      </w:r>
      <w:r w:rsidR="00DE48B5">
        <w:t xml:space="preserve"> </w:t>
      </w:r>
      <w:r w:rsidR="00796B44">
        <w:t>It</w:t>
      </w:r>
      <w:r w:rsidR="009460BA">
        <w:t xml:space="preserve"> is a one of a kind that you won’t find anything quite like it.</w:t>
      </w:r>
    </w:p>
    <w:p w14:paraId="4EF772F3" w14:textId="2146F35C" w:rsidR="00217493" w:rsidRPr="007921DE" w:rsidRDefault="00217493" w:rsidP="00217493">
      <w:pPr>
        <w:pStyle w:val="Heading1"/>
      </w:pPr>
      <w:r>
        <w:t>Background</w:t>
      </w:r>
    </w:p>
    <w:p w14:paraId="2B9DD711" w14:textId="77777777" w:rsidR="005D7355" w:rsidRDefault="00E814F6" w:rsidP="005D7355">
      <w:r w:rsidRPr="00DC6EF3">
        <w:t>Nishio Ishin, stylized NisiOisiN to emphasize the palindrome</w:t>
      </w:r>
      <w:r w:rsidR="00C11DFB">
        <w:t>,</w:t>
      </w:r>
      <w:r w:rsidRPr="00DC6EF3">
        <w:t xml:space="preserve"> is the pen name of the writer of </w:t>
      </w:r>
      <w:r w:rsidRPr="00C11DFB">
        <w:rPr>
          <w:i/>
          <w:iCs/>
        </w:rPr>
        <w:t>Katanagatari</w:t>
      </w:r>
      <w:r w:rsidRPr="00DC6EF3">
        <w:t xml:space="preserve">. Born in Japan of 1981 Nishio Ishin attended the Ritsumeikan University College of Policy Science to study art to become a mangaka. He would eventually drop out from lack of noticeable improvement in his drawing ability, and he decided to become a novelist instead.  Nishio Ishin made his debut with the novel Kubikiri cycle, which got him the 23rd Mephisto Award at the age of twenty.  He is most famous for his extremely popular Monogatari, and many of his other works fell into the shadow of his </w:t>
      </w:r>
      <w:r w:rsidR="00DC779D" w:rsidRPr="00DC6EF3">
        <w:t>twenty-four-book</w:t>
      </w:r>
      <w:r w:rsidRPr="00DC6EF3">
        <w:t xml:space="preserve"> series hit.</w:t>
      </w:r>
      <w:r w:rsidR="00C11DFB">
        <w:t xml:space="preserve"> </w:t>
      </w:r>
      <w:r w:rsidRPr="00DC6EF3">
        <w:t>Katanagatari, was written in 2007 and starting in January came out as a twelve light novel series with one light novel being released each month. The way that the series was released would have some correlation with the story inside the series. The light novels in 2010 would come to be adapted into an anime by White Fox co. The anime was unique in the fact that each episode was fifty minutes long, twice the average length. And in mirroring the light novels would be released one episode per month.</w:t>
      </w:r>
      <w:r w:rsidR="005D7355">
        <w:t xml:space="preserve"> </w:t>
      </w:r>
    </w:p>
    <w:p w14:paraId="1B8DDB11" w14:textId="77777777" w:rsidR="005D7355" w:rsidRDefault="00D107C0" w:rsidP="005D7355">
      <w:pPr>
        <w:rPr>
          <w:rFonts w:asciiTheme="majorHAnsi" w:hAnsiTheme="majorHAnsi" w:cstheme="majorHAnsi"/>
          <w:color w:val="333333"/>
          <w:shd w:val="clear" w:color="auto" w:fill="FFFFFF"/>
        </w:rPr>
      </w:pPr>
      <w:r w:rsidRPr="009D7AC9">
        <w:rPr>
          <w:rFonts w:asciiTheme="majorHAnsi" w:hAnsiTheme="majorHAnsi" w:cstheme="majorHAnsi"/>
          <w:i/>
          <w:iCs/>
          <w:color w:val="333333"/>
          <w:shd w:val="clear" w:color="auto" w:fill="FFFFFF"/>
        </w:rPr>
        <w:t>Katanagatari</w:t>
      </w:r>
      <w:r>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 xml:space="preserve">takes place in the Edo era of Japan. It follows the story of the self-proclaimed “strategist” Togame, </w:t>
      </w:r>
      <w:r w:rsidR="001B1093">
        <w:rPr>
          <w:rFonts w:asciiTheme="majorHAnsi" w:hAnsiTheme="majorHAnsi" w:cstheme="majorHAnsi"/>
          <w:color w:val="333333"/>
          <w:shd w:val="clear" w:color="auto" w:fill="FFFFFF"/>
        </w:rPr>
        <w:t xml:space="preserve">who </w:t>
      </w:r>
      <w:r w:rsidR="00013787">
        <w:rPr>
          <w:rFonts w:asciiTheme="majorHAnsi" w:hAnsiTheme="majorHAnsi" w:cstheme="majorHAnsi"/>
          <w:color w:val="333333"/>
          <w:shd w:val="clear" w:color="auto" w:fill="FFFFFF"/>
        </w:rPr>
        <w:t>was</w:t>
      </w:r>
      <w:r>
        <w:rPr>
          <w:rFonts w:asciiTheme="majorHAnsi" w:hAnsiTheme="majorHAnsi" w:cstheme="majorHAnsi"/>
          <w:color w:val="333333"/>
          <w:shd w:val="clear" w:color="auto" w:fill="FFFFFF"/>
        </w:rPr>
        <w:t xml:space="preserve"> charged </w:t>
      </w:r>
      <w:r w:rsidR="000967E2">
        <w:rPr>
          <w:rFonts w:asciiTheme="majorHAnsi" w:hAnsiTheme="majorHAnsi" w:cstheme="majorHAnsi"/>
          <w:color w:val="333333"/>
          <w:shd w:val="clear" w:color="auto" w:fill="FFFFFF"/>
        </w:rPr>
        <w:t>by the Shogun</w:t>
      </w:r>
      <w:r w:rsidR="00735744">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with retrieving the twelve </w:t>
      </w:r>
      <w:r>
        <w:rPr>
          <w:rFonts w:asciiTheme="majorHAnsi" w:hAnsiTheme="majorHAnsi" w:cstheme="majorHAnsi"/>
          <w:color w:val="333333"/>
          <w:shd w:val="clear" w:color="auto" w:fill="FFFFFF"/>
        </w:rPr>
        <w:lastRenderedPageBreak/>
        <w:t>deviant swords created by the legendary swordsmith Shikzaki Kiki</w:t>
      </w:r>
      <w:r w:rsidR="00BD22EC">
        <w:rPr>
          <w:rFonts w:asciiTheme="majorHAnsi" w:hAnsiTheme="majorHAnsi" w:cstheme="majorHAnsi"/>
          <w:color w:val="333333"/>
          <w:shd w:val="clear" w:color="auto" w:fill="FFFFFF"/>
        </w:rPr>
        <w:t xml:space="preserve"> from over a hundred years ago</w:t>
      </w:r>
      <w:r>
        <w:rPr>
          <w:rFonts w:asciiTheme="majorHAnsi" w:hAnsiTheme="majorHAnsi" w:cstheme="majorHAnsi"/>
          <w:color w:val="333333"/>
          <w:shd w:val="clear" w:color="auto" w:fill="FFFFFF"/>
        </w:rPr>
        <w:t xml:space="preserve">. Togame, needed help </w:t>
      </w:r>
      <w:r w:rsidR="00D435B2">
        <w:rPr>
          <w:rFonts w:asciiTheme="majorHAnsi" w:hAnsiTheme="majorHAnsi" w:cstheme="majorHAnsi"/>
          <w:color w:val="333333"/>
          <w:shd w:val="clear" w:color="auto" w:fill="FFFFFF"/>
        </w:rPr>
        <w:t>from</w:t>
      </w:r>
      <w:r>
        <w:rPr>
          <w:rFonts w:asciiTheme="majorHAnsi" w:hAnsiTheme="majorHAnsi" w:cstheme="majorHAnsi"/>
          <w:color w:val="333333"/>
          <w:shd w:val="clear" w:color="auto" w:fill="FFFFFF"/>
        </w:rPr>
        <w:t xml:space="preserve"> someone who </w:t>
      </w:r>
      <w:r w:rsidR="00474615">
        <w:rPr>
          <w:rFonts w:asciiTheme="majorHAnsi" w:hAnsiTheme="majorHAnsi" w:cstheme="majorHAnsi"/>
          <w:color w:val="333333"/>
          <w:shd w:val="clear" w:color="auto" w:fill="FFFFFF"/>
        </w:rPr>
        <w:t>could defeat the current owners of the</w:t>
      </w:r>
      <w:r w:rsidR="00735744">
        <w:rPr>
          <w:rFonts w:asciiTheme="majorHAnsi" w:hAnsiTheme="majorHAnsi" w:cstheme="majorHAnsi"/>
          <w:color w:val="333333"/>
          <w:shd w:val="clear" w:color="auto" w:fill="FFFFFF"/>
        </w:rPr>
        <w:t xml:space="preserve"> swords.</w:t>
      </w:r>
      <w:r w:rsidR="00474615">
        <w:rPr>
          <w:rFonts w:asciiTheme="majorHAnsi" w:hAnsiTheme="majorHAnsi" w:cstheme="majorHAnsi"/>
          <w:color w:val="333333"/>
          <w:shd w:val="clear" w:color="auto" w:fill="FFFFFF"/>
        </w:rPr>
        <w:t xml:space="preserve"> </w:t>
      </w:r>
      <w:r w:rsidR="00735744">
        <w:rPr>
          <w:rFonts w:asciiTheme="majorHAnsi" w:hAnsiTheme="majorHAnsi" w:cstheme="majorHAnsi"/>
          <w:color w:val="333333"/>
          <w:shd w:val="clear" w:color="auto" w:fill="FFFFFF"/>
        </w:rPr>
        <w:t xml:space="preserve">So she </w:t>
      </w:r>
      <w:r w:rsidR="007240B8">
        <w:rPr>
          <w:rFonts w:asciiTheme="majorHAnsi" w:hAnsiTheme="majorHAnsi" w:cstheme="majorHAnsi"/>
          <w:color w:val="333333"/>
          <w:shd w:val="clear" w:color="auto" w:fill="FFFFFF"/>
        </w:rPr>
        <w:t>t</w:t>
      </w:r>
      <w:r>
        <w:rPr>
          <w:rFonts w:asciiTheme="majorHAnsi" w:hAnsiTheme="majorHAnsi" w:cstheme="majorHAnsi"/>
          <w:color w:val="333333"/>
          <w:shd w:val="clear" w:color="auto" w:fill="FFFFFF"/>
        </w:rPr>
        <w:t>raveled to an isolated island to meet the 7</w:t>
      </w:r>
      <w:r w:rsidRPr="009D7AC9">
        <w:rPr>
          <w:rFonts w:asciiTheme="majorHAnsi" w:hAnsiTheme="majorHAnsi" w:cstheme="majorHAnsi"/>
          <w:color w:val="333333"/>
          <w:shd w:val="clear" w:color="auto" w:fill="FFFFFF"/>
          <w:vertAlign w:val="superscript"/>
        </w:rPr>
        <w:t>th</w:t>
      </w:r>
      <w:r>
        <w:rPr>
          <w:rFonts w:asciiTheme="majorHAnsi" w:hAnsiTheme="majorHAnsi" w:cstheme="majorHAnsi"/>
          <w:color w:val="333333"/>
          <w:shd w:val="clear" w:color="auto" w:fill="FFFFFF"/>
        </w:rPr>
        <w:t xml:space="preserve"> generation heir of the </w:t>
      </w:r>
      <w:r w:rsidR="00474615" w:rsidRPr="00474615">
        <w:rPr>
          <w:rFonts w:asciiTheme="majorHAnsi" w:hAnsiTheme="majorHAnsi" w:cstheme="majorHAnsi"/>
          <w:color w:val="333333"/>
          <w:shd w:val="clear" w:color="auto" w:fill="FFFFFF"/>
        </w:rPr>
        <w:t>Kyotouryuu</w:t>
      </w:r>
      <w:r w:rsidR="006E0B61">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technique, Yasuri Shichika</w:t>
      </w:r>
      <w:r w:rsidR="007240B8">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Shichika’s </w:t>
      </w:r>
      <w:r w:rsidR="006E0B61" w:rsidRPr="006E0B61">
        <w:rPr>
          <w:rFonts w:asciiTheme="majorHAnsi" w:hAnsiTheme="majorHAnsi" w:cstheme="majorHAnsi"/>
          <w:color w:val="333333"/>
          <w:shd w:val="clear" w:color="auto" w:fill="FFFFFF"/>
        </w:rPr>
        <w:t>Kyotouryuu</w:t>
      </w:r>
      <w:r w:rsidR="006E0B61">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 xml:space="preserve">sword technique doesn’t allow for the user to </w:t>
      </w:r>
      <w:r w:rsidR="002818DE">
        <w:rPr>
          <w:rFonts w:asciiTheme="majorHAnsi" w:hAnsiTheme="majorHAnsi" w:cstheme="majorHAnsi"/>
          <w:color w:val="333333"/>
          <w:shd w:val="clear" w:color="auto" w:fill="FFFFFF"/>
        </w:rPr>
        <w:t>wield</w:t>
      </w:r>
      <w:r>
        <w:rPr>
          <w:rFonts w:asciiTheme="majorHAnsi" w:hAnsiTheme="majorHAnsi" w:cstheme="majorHAnsi"/>
          <w:color w:val="333333"/>
          <w:shd w:val="clear" w:color="auto" w:fill="FFFFFF"/>
        </w:rPr>
        <w:t xml:space="preserve"> a sword</w:t>
      </w:r>
      <w:r w:rsidR="006E0B61">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therefore </w:t>
      </w:r>
      <w:r w:rsidR="006E0B61">
        <w:rPr>
          <w:rFonts w:asciiTheme="majorHAnsi" w:hAnsiTheme="majorHAnsi" w:cstheme="majorHAnsi"/>
          <w:color w:val="333333"/>
          <w:shd w:val="clear" w:color="auto" w:fill="FFFFFF"/>
        </w:rPr>
        <w:t>Shi</w:t>
      </w:r>
      <w:r w:rsidR="00B819D4">
        <w:rPr>
          <w:rFonts w:asciiTheme="majorHAnsi" w:hAnsiTheme="majorHAnsi" w:cstheme="majorHAnsi"/>
          <w:color w:val="333333"/>
          <w:shd w:val="clear" w:color="auto" w:fill="FFFFFF"/>
        </w:rPr>
        <w:t>chika</w:t>
      </w:r>
      <w:r>
        <w:rPr>
          <w:rFonts w:asciiTheme="majorHAnsi" w:hAnsiTheme="majorHAnsi" w:cstheme="majorHAnsi"/>
          <w:color w:val="333333"/>
          <w:shd w:val="clear" w:color="auto" w:fill="FFFFFF"/>
        </w:rPr>
        <w:t xml:space="preserve"> was the perfect candidate for Togame. </w:t>
      </w:r>
      <w:r w:rsidR="00ED1FD1">
        <w:rPr>
          <w:rFonts w:asciiTheme="majorHAnsi" w:hAnsiTheme="majorHAnsi" w:cstheme="majorHAnsi"/>
          <w:color w:val="333333"/>
          <w:shd w:val="clear" w:color="auto" w:fill="FFFFFF"/>
        </w:rPr>
        <w:t xml:space="preserve">He was someone strong enough to </w:t>
      </w:r>
      <w:r w:rsidR="00101636">
        <w:rPr>
          <w:rFonts w:asciiTheme="majorHAnsi" w:hAnsiTheme="majorHAnsi" w:cstheme="majorHAnsi"/>
          <w:color w:val="333333"/>
          <w:shd w:val="clear" w:color="auto" w:fill="FFFFFF"/>
        </w:rPr>
        <w:t xml:space="preserve">gain control of the swords, but he couldn’t use them. </w:t>
      </w:r>
      <w:r>
        <w:rPr>
          <w:rFonts w:asciiTheme="majorHAnsi" w:hAnsiTheme="majorHAnsi" w:cstheme="majorHAnsi"/>
          <w:color w:val="333333"/>
          <w:shd w:val="clear" w:color="auto" w:fill="FFFFFF"/>
        </w:rPr>
        <w:t xml:space="preserve">Upon meeting, Shichika asks Togame why he would join her, and she responds with, “I’ll make you fall for me.” </w:t>
      </w:r>
      <w:r w:rsidR="004F0B51">
        <w:rPr>
          <w:rFonts w:asciiTheme="majorHAnsi" w:hAnsiTheme="majorHAnsi" w:cstheme="majorHAnsi"/>
          <w:color w:val="333333"/>
          <w:shd w:val="clear" w:color="auto" w:fill="FFFFFF"/>
        </w:rPr>
        <w:t>A</w:t>
      </w:r>
      <w:r>
        <w:rPr>
          <w:rFonts w:asciiTheme="majorHAnsi" w:hAnsiTheme="majorHAnsi" w:cstheme="majorHAnsi"/>
          <w:color w:val="333333"/>
          <w:shd w:val="clear" w:color="auto" w:fill="FFFFFF"/>
        </w:rPr>
        <w:t xml:space="preserve"> little while later as Togame is about to be slain by a ninja that followed her to the island, </w:t>
      </w:r>
      <w:r w:rsidR="00092E85">
        <w:rPr>
          <w:rFonts w:asciiTheme="majorHAnsi" w:hAnsiTheme="majorHAnsi" w:cstheme="majorHAnsi"/>
          <w:color w:val="333333"/>
          <w:shd w:val="clear" w:color="auto" w:fill="FFFFFF"/>
        </w:rPr>
        <w:t xml:space="preserve">and </w:t>
      </w:r>
      <w:r>
        <w:rPr>
          <w:rFonts w:asciiTheme="majorHAnsi" w:hAnsiTheme="majorHAnsi" w:cstheme="majorHAnsi"/>
          <w:color w:val="333333"/>
          <w:shd w:val="clear" w:color="auto" w:fill="FFFFFF"/>
        </w:rPr>
        <w:t xml:space="preserve">she is saved by Shichika. When she asks him why he responds </w:t>
      </w:r>
      <w:r w:rsidR="0002282C">
        <w:rPr>
          <w:rFonts w:asciiTheme="majorHAnsi" w:hAnsiTheme="majorHAnsi" w:cstheme="majorHAnsi"/>
          <w:color w:val="333333"/>
          <w:shd w:val="clear" w:color="auto" w:fill="FFFFFF"/>
        </w:rPr>
        <w:t>completely stone-faced</w:t>
      </w:r>
      <w:r>
        <w:rPr>
          <w:rFonts w:asciiTheme="majorHAnsi" w:hAnsiTheme="majorHAnsi" w:cstheme="majorHAnsi"/>
          <w:color w:val="333333"/>
          <w:shd w:val="clear" w:color="auto" w:fill="FFFFFF"/>
        </w:rPr>
        <w:t xml:space="preserve">, “I have fallen for you.” </w:t>
      </w:r>
      <w:r w:rsidR="002818DE">
        <w:rPr>
          <w:rFonts w:asciiTheme="majorHAnsi" w:hAnsiTheme="majorHAnsi" w:cstheme="majorHAnsi"/>
          <w:color w:val="333333"/>
          <w:shd w:val="clear" w:color="auto" w:fill="FFFFFF"/>
        </w:rPr>
        <w:t>J</w:t>
      </w:r>
      <w:r>
        <w:rPr>
          <w:rFonts w:asciiTheme="majorHAnsi" w:hAnsiTheme="majorHAnsi" w:cstheme="majorHAnsi"/>
          <w:color w:val="333333"/>
          <w:shd w:val="clear" w:color="auto" w:fill="FFFFFF"/>
        </w:rPr>
        <w:t>ust like that their adventure begins</w:t>
      </w:r>
      <w:r w:rsidR="00B35B1B">
        <w:rPr>
          <w:rFonts w:asciiTheme="majorHAnsi" w:hAnsiTheme="majorHAnsi" w:cstheme="majorHAnsi"/>
          <w:color w:val="333333"/>
          <w:shd w:val="clear" w:color="auto" w:fill="FFFFFF"/>
        </w:rPr>
        <w:t>.</w:t>
      </w:r>
      <w:r w:rsidR="00A5187C">
        <w:rPr>
          <w:rFonts w:asciiTheme="majorHAnsi" w:hAnsiTheme="majorHAnsi" w:cstheme="majorHAnsi"/>
          <w:color w:val="333333"/>
          <w:shd w:val="clear" w:color="auto" w:fill="FFFFFF"/>
        </w:rPr>
        <w:t xml:space="preserve"> </w:t>
      </w:r>
    </w:p>
    <w:p w14:paraId="462A1568" w14:textId="6489F521" w:rsidR="002312FE" w:rsidRPr="005D7355" w:rsidRDefault="00A5187C" w:rsidP="005D7355">
      <w:r>
        <w:rPr>
          <w:rFonts w:asciiTheme="majorHAnsi" w:hAnsiTheme="majorHAnsi" w:cstheme="majorHAnsi"/>
          <w:color w:val="333333"/>
          <w:shd w:val="clear" w:color="auto" w:fill="FFFFFF"/>
        </w:rPr>
        <w:t xml:space="preserve">Episode twelve starts after they have collected eleven of the twelve </w:t>
      </w:r>
      <w:r w:rsidR="00067D27">
        <w:rPr>
          <w:rFonts w:asciiTheme="majorHAnsi" w:hAnsiTheme="majorHAnsi" w:cstheme="majorHAnsi"/>
          <w:color w:val="333333"/>
          <w:shd w:val="clear" w:color="auto" w:fill="FFFFFF"/>
        </w:rPr>
        <w:t>swords and</w:t>
      </w:r>
      <w:r w:rsidR="001017C3">
        <w:rPr>
          <w:rFonts w:asciiTheme="majorHAnsi" w:hAnsiTheme="majorHAnsi" w:cstheme="majorHAnsi"/>
          <w:color w:val="333333"/>
          <w:shd w:val="clear" w:color="auto" w:fill="FFFFFF"/>
        </w:rPr>
        <w:t xml:space="preserve"> return to the capital</w:t>
      </w:r>
      <w:r w:rsidR="00FD3D00">
        <w:rPr>
          <w:rFonts w:asciiTheme="majorHAnsi" w:hAnsiTheme="majorHAnsi" w:cstheme="majorHAnsi"/>
          <w:color w:val="333333"/>
          <w:shd w:val="clear" w:color="auto" w:fill="FFFFFF"/>
        </w:rPr>
        <w:t>. There they meet by Togame’s rival Princess Hite’s servant, Emonzaemon</w:t>
      </w:r>
      <w:r w:rsidR="004F6FE0">
        <w:rPr>
          <w:rFonts w:asciiTheme="majorHAnsi" w:hAnsiTheme="majorHAnsi" w:cstheme="majorHAnsi"/>
          <w:color w:val="333333"/>
          <w:shd w:val="clear" w:color="auto" w:fill="FFFFFF"/>
        </w:rPr>
        <w:t xml:space="preserve"> who holds the last sword, a pair of </w:t>
      </w:r>
      <w:r w:rsidR="003975E8">
        <w:rPr>
          <w:rFonts w:asciiTheme="majorHAnsi" w:hAnsiTheme="majorHAnsi" w:cstheme="majorHAnsi"/>
          <w:color w:val="333333"/>
          <w:shd w:val="clear" w:color="auto" w:fill="FFFFFF"/>
        </w:rPr>
        <w:t>pistols named Ento Jyo</w:t>
      </w:r>
      <w:r w:rsidR="00731A4D">
        <w:rPr>
          <w:rFonts w:asciiTheme="majorHAnsi" w:hAnsiTheme="majorHAnsi" w:cstheme="majorHAnsi"/>
          <w:color w:val="333333"/>
          <w:shd w:val="clear" w:color="auto" w:fill="FFFFFF"/>
        </w:rPr>
        <w:t>.</w:t>
      </w:r>
    </w:p>
    <w:p w14:paraId="34E00939" w14:textId="77777777" w:rsidR="00CE4A1A" w:rsidRDefault="00CE4A1A" w:rsidP="00CE4A1A">
      <w:pPr>
        <w:ind w:firstLine="0"/>
        <w:rPr>
          <w:rFonts w:asciiTheme="majorHAnsi" w:hAnsiTheme="majorHAnsi" w:cstheme="majorHAnsi"/>
          <w:color w:val="333333"/>
          <w:shd w:val="clear" w:color="auto" w:fill="FFFFFF"/>
        </w:rPr>
      </w:pPr>
    </w:p>
    <w:p w14:paraId="71330273" w14:textId="5D16203F" w:rsidR="00BE0B59" w:rsidRPr="0039312F" w:rsidRDefault="002312FE" w:rsidP="00CE4A1A">
      <w:pPr>
        <w:ind w:firstLine="0"/>
        <w:jc w:val="center"/>
        <w:rPr>
          <w:rFonts w:asciiTheme="majorHAnsi" w:hAnsiTheme="majorHAnsi" w:cstheme="majorHAnsi"/>
          <w:color w:val="333333"/>
          <w:shd w:val="clear" w:color="auto" w:fill="FFFFFF"/>
        </w:rPr>
      </w:pPr>
      <w:r>
        <w:rPr>
          <w:b/>
          <w:bCs/>
        </w:rPr>
        <w:t>Analysis</w:t>
      </w:r>
    </w:p>
    <w:p w14:paraId="01160EA0" w14:textId="1F84385C" w:rsidR="00F15D59" w:rsidRPr="008C3657" w:rsidRDefault="00462D94" w:rsidP="008C3657">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The first reason why </w:t>
      </w:r>
      <w:r w:rsidR="00617F4E">
        <w:rPr>
          <w:rFonts w:asciiTheme="majorHAnsi" w:hAnsiTheme="majorHAnsi" w:cstheme="majorHAnsi"/>
          <w:i/>
          <w:iCs/>
          <w:color w:val="333333"/>
          <w:shd w:val="clear" w:color="auto" w:fill="FFFFFF"/>
        </w:rPr>
        <w:t>Katanagatari</w:t>
      </w:r>
      <w:r>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is a success is its</w:t>
      </w:r>
      <w:r w:rsidR="00617F4E">
        <w:rPr>
          <w:rFonts w:asciiTheme="majorHAnsi" w:hAnsiTheme="majorHAnsi" w:cstheme="majorHAnsi"/>
          <w:i/>
          <w:iCs/>
          <w:color w:val="333333"/>
          <w:shd w:val="clear" w:color="auto" w:fill="FFFFFF"/>
        </w:rPr>
        <w:t xml:space="preserve"> </w:t>
      </w:r>
      <w:r w:rsidR="005B01D8">
        <w:rPr>
          <w:rFonts w:asciiTheme="majorHAnsi" w:hAnsiTheme="majorHAnsi" w:cstheme="majorHAnsi"/>
          <w:color w:val="333333"/>
          <w:shd w:val="clear" w:color="auto" w:fill="FFFFFF"/>
        </w:rPr>
        <w:t>complex</w:t>
      </w:r>
      <w:r w:rsidR="00617F4E">
        <w:rPr>
          <w:rFonts w:asciiTheme="majorHAnsi" w:hAnsiTheme="majorHAnsi" w:cstheme="majorHAnsi"/>
          <w:color w:val="333333"/>
          <w:shd w:val="clear" w:color="auto" w:fill="FFFFFF"/>
        </w:rPr>
        <w:t xml:space="preserve"> dialogue</w:t>
      </w:r>
      <w:r w:rsidR="000645E1">
        <w:rPr>
          <w:rFonts w:asciiTheme="majorHAnsi" w:hAnsiTheme="majorHAnsi" w:cstheme="majorHAnsi"/>
          <w:color w:val="333333"/>
          <w:shd w:val="clear" w:color="auto" w:fill="FFFFFF"/>
        </w:rPr>
        <w:t>. It</w:t>
      </w:r>
      <w:r w:rsidR="00617F4E">
        <w:rPr>
          <w:rFonts w:asciiTheme="majorHAnsi" w:hAnsiTheme="majorHAnsi" w:cstheme="majorHAnsi"/>
          <w:color w:val="333333"/>
          <w:shd w:val="clear" w:color="auto" w:fill="FFFFFF"/>
        </w:rPr>
        <w:t xml:space="preserve"> show</w:t>
      </w:r>
      <w:r w:rsidR="00E50293">
        <w:rPr>
          <w:rFonts w:asciiTheme="majorHAnsi" w:hAnsiTheme="majorHAnsi" w:cstheme="majorHAnsi"/>
          <w:color w:val="333333"/>
          <w:shd w:val="clear" w:color="auto" w:fill="FFFFFF"/>
        </w:rPr>
        <w:t>s</w:t>
      </w:r>
      <w:r w:rsidR="00617F4E">
        <w:rPr>
          <w:rFonts w:asciiTheme="majorHAnsi" w:hAnsiTheme="majorHAnsi" w:cstheme="majorHAnsi"/>
          <w:color w:val="333333"/>
          <w:shd w:val="clear" w:color="auto" w:fill="FFFFFF"/>
        </w:rPr>
        <w:t xml:space="preserve"> Togame’s inner turmoil and the development she went through in twelve-minutes, while not boring the audience. </w:t>
      </w:r>
      <w:r w:rsidR="00985DB1">
        <w:rPr>
          <w:rFonts w:asciiTheme="majorHAnsi" w:hAnsiTheme="majorHAnsi" w:cstheme="majorHAnsi"/>
          <w:color w:val="333333"/>
          <w:shd w:val="clear" w:color="auto" w:fill="FFFFFF"/>
        </w:rPr>
        <w:t xml:space="preserve"> </w:t>
      </w:r>
      <w:r w:rsidR="00EB685F">
        <w:rPr>
          <w:rFonts w:asciiTheme="majorHAnsi" w:hAnsiTheme="majorHAnsi" w:cstheme="majorHAnsi"/>
          <w:color w:val="333333"/>
          <w:shd w:val="clear" w:color="auto" w:fill="FFFFFF"/>
        </w:rPr>
        <w:t xml:space="preserve">Within the first minute of episode </w:t>
      </w:r>
      <w:r w:rsidR="00791EC1">
        <w:rPr>
          <w:rFonts w:asciiTheme="majorHAnsi" w:hAnsiTheme="majorHAnsi" w:cstheme="majorHAnsi"/>
          <w:color w:val="333333"/>
          <w:shd w:val="clear" w:color="auto" w:fill="FFFFFF"/>
        </w:rPr>
        <w:t xml:space="preserve">Togame </w:t>
      </w:r>
      <w:r w:rsidR="007B724A">
        <w:rPr>
          <w:rFonts w:asciiTheme="majorHAnsi" w:hAnsiTheme="majorHAnsi" w:cstheme="majorHAnsi"/>
          <w:color w:val="333333"/>
          <w:shd w:val="clear" w:color="auto" w:fill="FFFFFF"/>
        </w:rPr>
        <w:t>gets</w:t>
      </w:r>
      <w:r w:rsidR="00791EC1">
        <w:rPr>
          <w:rFonts w:asciiTheme="majorHAnsi" w:hAnsiTheme="majorHAnsi" w:cstheme="majorHAnsi"/>
          <w:color w:val="333333"/>
          <w:shd w:val="clear" w:color="auto" w:fill="FFFFFF"/>
        </w:rPr>
        <w:t xml:space="preserve"> shot by Emonzaemon </w:t>
      </w:r>
      <w:r w:rsidR="007B724A">
        <w:rPr>
          <w:rFonts w:asciiTheme="majorHAnsi" w:hAnsiTheme="majorHAnsi" w:cstheme="majorHAnsi"/>
          <w:color w:val="333333"/>
          <w:shd w:val="clear" w:color="auto" w:fill="FFFFFF"/>
        </w:rPr>
        <w:t>an</w:t>
      </w:r>
      <w:r w:rsidR="00731A4D">
        <w:rPr>
          <w:rFonts w:asciiTheme="majorHAnsi" w:hAnsiTheme="majorHAnsi" w:cstheme="majorHAnsi"/>
          <w:color w:val="333333"/>
          <w:shd w:val="clear" w:color="auto" w:fill="FFFFFF"/>
        </w:rPr>
        <w:t>d</w:t>
      </w:r>
      <w:r w:rsidR="007B724A">
        <w:rPr>
          <w:rFonts w:asciiTheme="majorHAnsi" w:hAnsiTheme="majorHAnsi" w:cstheme="majorHAnsi"/>
          <w:color w:val="333333"/>
          <w:shd w:val="clear" w:color="auto" w:fill="FFFFFF"/>
        </w:rPr>
        <w:t xml:space="preserve"> </w:t>
      </w:r>
      <w:r w:rsidR="00731A4D">
        <w:rPr>
          <w:rFonts w:asciiTheme="majorHAnsi" w:hAnsiTheme="majorHAnsi" w:cstheme="majorHAnsi"/>
          <w:color w:val="333333"/>
          <w:shd w:val="clear" w:color="auto" w:fill="FFFFFF"/>
        </w:rPr>
        <w:t>s</w:t>
      </w:r>
      <w:r w:rsidR="006A5136">
        <w:rPr>
          <w:rFonts w:asciiTheme="majorHAnsi" w:hAnsiTheme="majorHAnsi" w:cstheme="majorHAnsi"/>
          <w:color w:val="333333"/>
          <w:shd w:val="clear" w:color="auto" w:fill="FFFFFF"/>
        </w:rPr>
        <w:t>he</w:t>
      </w:r>
      <w:r w:rsidR="00731A4D">
        <w:rPr>
          <w:rFonts w:asciiTheme="majorHAnsi" w:hAnsiTheme="majorHAnsi" w:cstheme="majorHAnsi"/>
          <w:color w:val="333333"/>
          <w:shd w:val="clear" w:color="auto" w:fill="FFFFFF"/>
        </w:rPr>
        <w:t xml:space="preserve"> soon</w:t>
      </w:r>
      <w:r w:rsidR="006A5136">
        <w:rPr>
          <w:rFonts w:asciiTheme="majorHAnsi" w:hAnsiTheme="majorHAnsi" w:cstheme="majorHAnsi"/>
          <w:color w:val="333333"/>
          <w:shd w:val="clear" w:color="auto" w:fill="FFFFFF"/>
        </w:rPr>
        <w:t xml:space="preserve"> realize</w:t>
      </w:r>
      <w:r w:rsidR="00EB685F">
        <w:rPr>
          <w:rFonts w:asciiTheme="majorHAnsi" w:hAnsiTheme="majorHAnsi" w:cstheme="majorHAnsi"/>
          <w:color w:val="333333"/>
          <w:shd w:val="clear" w:color="auto" w:fill="FFFFFF"/>
        </w:rPr>
        <w:t>s</w:t>
      </w:r>
      <w:r w:rsidR="00414F40">
        <w:rPr>
          <w:rFonts w:asciiTheme="majorHAnsi" w:hAnsiTheme="majorHAnsi" w:cstheme="majorHAnsi"/>
          <w:color w:val="333333"/>
          <w:shd w:val="clear" w:color="auto" w:fill="FFFFFF"/>
        </w:rPr>
        <w:t xml:space="preserve"> </w:t>
      </w:r>
      <w:r w:rsidR="006A5136">
        <w:rPr>
          <w:rFonts w:asciiTheme="majorHAnsi" w:hAnsiTheme="majorHAnsi" w:cstheme="majorHAnsi"/>
          <w:color w:val="333333"/>
          <w:shd w:val="clear" w:color="auto" w:fill="FFFFFF"/>
        </w:rPr>
        <w:t xml:space="preserve">that </w:t>
      </w:r>
      <w:r w:rsidR="00F8011B">
        <w:rPr>
          <w:rFonts w:asciiTheme="majorHAnsi" w:hAnsiTheme="majorHAnsi" w:cstheme="majorHAnsi"/>
          <w:color w:val="333333"/>
          <w:shd w:val="clear" w:color="auto" w:fill="FFFFFF"/>
        </w:rPr>
        <w:t>she</w:t>
      </w:r>
      <w:r w:rsidR="006E1761">
        <w:rPr>
          <w:rFonts w:asciiTheme="majorHAnsi" w:hAnsiTheme="majorHAnsi" w:cstheme="majorHAnsi"/>
          <w:color w:val="333333"/>
          <w:shd w:val="clear" w:color="auto" w:fill="FFFFFF"/>
        </w:rPr>
        <w:t xml:space="preserve"> </w:t>
      </w:r>
      <w:r w:rsidR="00EB685F">
        <w:rPr>
          <w:rFonts w:asciiTheme="majorHAnsi" w:hAnsiTheme="majorHAnsi" w:cstheme="majorHAnsi"/>
          <w:color w:val="333333"/>
          <w:shd w:val="clear" w:color="auto" w:fill="FFFFFF"/>
        </w:rPr>
        <w:t>is</w:t>
      </w:r>
      <w:r w:rsidR="006E1761">
        <w:rPr>
          <w:rFonts w:asciiTheme="majorHAnsi" w:hAnsiTheme="majorHAnsi" w:cstheme="majorHAnsi"/>
          <w:color w:val="333333"/>
          <w:shd w:val="clear" w:color="auto" w:fill="FFFFFF"/>
        </w:rPr>
        <w:t xml:space="preserve"> going to die</w:t>
      </w:r>
      <w:r w:rsidR="00E44A74">
        <w:rPr>
          <w:rFonts w:asciiTheme="majorHAnsi" w:hAnsiTheme="majorHAnsi" w:cstheme="majorHAnsi"/>
          <w:color w:val="333333"/>
          <w:shd w:val="clear" w:color="auto" w:fill="FFFFFF"/>
        </w:rPr>
        <w:t>. She</w:t>
      </w:r>
      <w:r w:rsidR="00C01A5A">
        <w:rPr>
          <w:rFonts w:asciiTheme="majorHAnsi" w:hAnsiTheme="majorHAnsi" w:cstheme="majorHAnsi"/>
          <w:color w:val="333333"/>
          <w:shd w:val="clear" w:color="auto" w:fill="FFFFFF"/>
        </w:rPr>
        <w:t xml:space="preserve"> decide</w:t>
      </w:r>
      <w:r w:rsidR="00985DB1">
        <w:rPr>
          <w:rFonts w:asciiTheme="majorHAnsi" w:hAnsiTheme="majorHAnsi" w:cstheme="majorHAnsi"/>
          <w:color w:val="333333"/>
          <w:shd w:val="clear" w:color="auto" w:fill="FFFFFF"/>
        </w:rPr>
        <w:t>s</w:t>
      </w:r>
      <w:r w:rsidR="00C01A5A">
        <w:rPr>
          <w:rFonts w:asciiTheme="majorHAnsi" w:hAnsiTheme="majorHAnsi" w:cstheme="majorHAnsi"/>
          <w:color w:val="333333"/>
          <w:shd w:val="clear" w:color="auto" w:fill="FFFFFF"/>
        </w:rPr>
        <w:t xml:space="preserve"> to use the last of her precious time to </w:t>
      </w:r>
      <w:r w:rsidR="00C243F9">
        <w:rPr>
          <w:rFonts w:asciiTheme="majorHAnsi" w:hAnsiTheme="majorHAnsi" w:cstheme="majorHAnsi"/>
          <w:color w:val="333333"/>
          <w:shd w:val="clear" w:color="auto" w:fill="FFFFFF"/>
        </w:rPr>
        <w:t xml:space="preserve">speak with Shichika, </w:t>
      </w:r>
      <w:r w:rsidR="001F477A">
        <w:rPr>
          <w:rFonts w:asciiTheme="majorHAnsi" w:hAnsiTheme="majorHAnsi" w:cstheme="majorHAnsi"/>
          <w:color w:val="333333"/>
          <w:shd w:val="clear" w:color="auto" w:fill="FFFFFF"/>
        </w:rPr>
        <w:t>and to reveal the truth about herself and her goals.</w:t>
      </w:r>
      <w:r w:rsidR="008C3657">
        <w:rPr>
          <w:rFonts w:asciiTheme="majorHAnsi" w:hAnsiTheme="majorHAnsi" w:cstheme="majorHAnsi"/>
          <w:color w:val="333333"/>
          <w:shd w:val="clear" w:color="auto" w:fill="FFFFFF"/>
        </w:rPr>
        <w:t xml:space="preserve"> </w:t>
      </w:r>
      <w:r w:rsidR="00AF3765">
        <w:rPr>
          <w:rFonts w:asciiTheme="majorHAnsi" w:hAnsiTheme="majorHAnsi" w:cstheme="majorHAnsi"/>
          <w:color w:val="333333"/>
          <w:shd w:val="clear" w:color="auto" w:fill="FFFFFF"/>
        </w:rPr>
        <w:t xml:space="preserve">Togame </w:t>
      </w:r>
      <w:r w:rsidR="001F477A">
        <w:rPr>
          <w:rFonts w:asciiTheme="majorHAnsi" w:hAnsiTheme="majorHAnsi" w:cstheme="majorHAnsi"/>
          <w:color w:val="333333"/>
          <w:shd w:val="clear" w:color="auto" w:fill="FFFFFF"/>
        </w:rPr>
        <w:t>starts</w:t>
      </w:r>
      <w:r w:rsidR="003B0F11">
        <w:rPr>
          <w:rFonts w:asciiTheme="majorHAnsi" w:hAnsiTheme="majorHAnsi" w:cstheme="majorHAnsi"/>
          <w:color w:val="333333"/>
          <w:shd w:val="clear" w:color="auto" w:fill="FFFFFF"/>
        </w:rPr>
        <w:t xml:space="preserve"> the conversation by </w:t>
      </w:r>
      <w:r w:rsidR="00F2251C">
        <w:rPr>
          <w:rFonts w:asciiTheme="majorHAnsi" w:hAnsiTheme="majorHAnsi" w:cstheme="majorHAnsi"/>
          <w:color w:val="333333"/>
          <w:shd w:val="clear" w:color="auto" w:fill="FFFFFF"/>
        </w:rPr>
        <w:t>a</w:t>
      </w:r>
      <w:r w:rsidR="00807738">
        <w:rPr>
          <w:rFonts w:asciiTheme="majorHAnsi" w:hAnsiTheme="majorHAnsi" w:cstheme="majorHAnsi"/>
          <w:color w:val="333333"/>
          <w:shd w:val="clear" w:color="auto" w:fill="FFFFFF"/>
        </w:rPr>
        <w:t xml:space="preserve">bruptly asking Shichika </w:t>
      </w:r>
      <w:r w:rsidR="00D659BD">
        <w:rPr>
          <w:rFonts w:asciiTheme="majorHAnsi" w:hAnsiTheme="majorHAnsi" w:cstheme="majorHAnsi"/>
          <w:color w:val="333333"/>
          <w:shd w:val="clear" w:color="auto" w:fill="FFFFFF"/>
        </w:rPr>
        <w:t>if as he</w:t>
      </w:r>
      <w:r w:rsidR="003B235F">
        <w:rPr>
          <w:rFonts w:asciiTheme="majorHAnsi" w:hAnsiTheme="majorHAnsi" w:cstheme="majorHAnsi"/>
          <w:color w:val="333333"/>
          <w:shd w:val="clear" w:color="auto" w:fill="FFFFFF"/>
        </w:rPr>
        <w:t>r</w:t>
      </w:r>
      <w:r w:rsidR="00D659BD">
        <w:rPr>
          <w:rFonts w:asciiTheme="majorHAnsi" w:hAnsiTheme="majorHAnsi" w:cstheme="majorHAnsi"/>
          <w:color w:val="333333"/>
          <w:shd w:val="clear" w:color="auto" w:fill="FFFFFF"/>
        </w:rPr>
        <w:t xml:space="preserve"> dying wish he could make the country pick up her </w:t>
      </w:r>
      <w:r w:rsidR="003B235F">
        <w:rPr>
          <w:rFonts w:asciiTheme="majorHAnsi" w:hAnsiTheme="majorHAnsi" w:cstheme="majorHAnsi"/>
          <w:color w:val="333333"/>
          <w:shd w:val="clear" w:color="auto" w:fill="FFFFFF"/>
        </w:rPr>
        <w:t>catchphrase “Cheerio!”</w:t>
      </w:r>
      <w:r w:rsidR="001D68BA">
        <w:rPr>
          <w:rFonts w:asciiTheme="majorHAnsi" w:hAnsiTheme="majorHAnsi" w:cstheme="majorHAnsi"/>
          <w:color w:val="333333"/>
          <w:shd w:val="clear" w:color="auto" w:fill="FFFFFF"/>
        </w:rPr>
        <w:t xml:space="preserve"> A word that she</w:t>
      </w:r>
      <w:r w:rsidR="005E2195">
        <w:rPr>
          <w:rFonts w:asciiTheme="majorHAnsi" w:hAnsiTheme="majorHAnsi" w:cstheme="majorHAnsi"/>
          <w:color w:val="333333"/>
          <w:shd w:val="clear" w:color="auto" w:fill="FFFFFF"/>
        </w:rPr>
        <w:t xml:space="preserve"> has been using incorrectly</w:t>
      </w:r>
      <w:r w:rsidR="001D68BA">
        <w:rPr>
          <w:rFonts w:asciiTheme="majorHAnsi" w:hAnsiTheme="majorHAnsi" w:cstheme="majorHAnsi"/>
          <w:color w:val="333333"/>
          <w:shd w:val="clear" w:color="auto" w:fill="FFFFFF"/>
        </w:rPr>
        <w:t xml:space="preserve"> </w:t>
      </w:r>
      <w:r w:rsidR="005E2195">
        <w:rPr>
          <w:rFonts w:asciiTheme="majorHAnsi" w:hAnsiTheme="majorHAnsi" w:cstheme="majorHAnsi"/>
          <w:color w:val="333333"/>
          <w:shd w:val="clear" w:color="auto" w:fill="FFFFFF"/>
        </w:rPr>
        <w:t xml:space="preserve">for most of the show. </w:t>
      </w:r>
      <w:r w:rsidR="0064570F">
        <w:rPr>
          <w:rFonts w:asciiTheme="majorHAnsi" w:hAnsiTheme="majorHAnsi" w:cstheme="majorHAnsi"/>
          <w:color w:val="333333"/>
          <w:shd w:val="clear" w:color="auto" w:fill="FFFFFF"/>
        </w:rPr>
        <w:t xml:space="preserve">Shichika </w:t>
      </w:r>
      <w:r w:rsidR="00676E7A">
        <w:rPr>
          <w:rFonts w:asciiTheme="majorHAnsi" w:hAnsiTheme="majorHAnsi" w:cstheme="majorHAnsi"/>
          <w:color w:val="333333"/>
          <w:shd w:val="clear" w:color="auto" w:fill="FFFFFF"/>
        </w:rPr>
        <w:t xml:space="preserve">asks how he could do something </w:t>
      </w:r>
      <w:r w:rsidR="00716182">
        <w:rPr>
          <w:rFonts w:asciiTheme="majorHAnsi" w:hAnsiTheme="majorHAnsi" w:cstheme="majorHAnsi"/>
          <w:color w:val="333333"/>
          <w:shd w:val="clear" w:color="auto" w:fill="FFFFFF"/>
        </w:rPr>
        <w:t>as ridiculous as that by himself.</w:t>
      </w:r>
      <w:r w:rsidR="006B4D6F">
        <w:rPr>
          <w:rFonts w:asciiTheme="majorHAnsi" w:hAnsiTheme="majorHAnsi" w:cstheme="majorHAnsi"/>
          <w:color w:val="333333"/>
          <w:shd w:val="clear" w:color="auto" w:fill="FFFFFF"/>
        </w:rPr>
        <w:t xml:space="preserve"> </w:t>
      </w:r>
      <w:r w:rsidR="00FD2EB1">
        <w:rPr>
          <w:rFonts w:asciiTheme="majorHAnsi" w:hAnsiTheme="majorHAnsi" w:cstheme="majorHAnsi"/>
          <w:color w:val="333333"/>
          <w:shd w:val="clear" w:color="auto" w:fill="FFFFFF"/>
        </w:rPr>
        <w:t xml:space="preserve">It’s this kind of dry </w:t>
      </w:r>
      <w:r w:rsidR="00FD2EB1">
        <w:rPr>
          <w:rFonts w:asciiTheme="majorHAnsi" w:hAnsiTheme="majorHAnsi" w:cstheme="majorHAnsi"/>
          <w:color w:val="333333"/>
          <w:shd w:val="clear" w:color="auto" w:fill="FFFFFF"/>
        </w:rPr>
        <w:lastRenderedPageBreak/>
        <w:t xml:space="preserve">humor in such an emotional moment that </w:t>
      </w:r>
      <w:r w:rsidR="009E113F">
        <w:rPr>
          <w:rFonts w:asciiTheme="majorHAnsi" w:hAnsiTheme="majorHAnsi" w:cstheme="majorHAnsi"/>
          <w:color w:val="333333"/>
          <w:shd w:val="clear" w:color="auto" w:fill="FFFFFF"/>
        </w:rPr>
        <w:t xml:space="preserve">adds new layers to the dialogue in Katanagatari. Togame is using this </w:t>
      </w:r>
      <w:r w:rsidR="00D07186">
        <w:rPr>
          <w:rFonts w:asciiTheme="majorHAnsi" w:hAnsiTheme="majorHAnsi" w:cstheme="majorHAnsi"/>
          <w:color w:val="333333"/>
          <w:shd w:val="clear" w:color="auto" w:fill="FFFFFF"/>
        </w:rPr>
        <w:t>to</w:t>
      </w:r>
      <w:r w:rsidR="00332AD0">
        <w:rPr>
          <w:rFonts w:asciiTheme="majorHAnsi" w:hAnsiTheme="majorHAnsi" w:cstheme="majorHAnsi"/>
          <w:color w:val="333333"/>
          <w:shd w:val="clear" w:color="auto" w:fill="FFFFFF"/>
        </w:rPr>
        <w:t xml:space="preserve"> transition into</w:t>
      </w:r>
      <w:r w:rsidR="009E113F">
        <w:rPr>
          <w:rFonts w:asciiTheme="majorHAnsi" w:hAnsiTheme="majorHAnsi" w:cstheme="majorHAnsi"/>
          <w:color w:val="333333"/>
          <w:shd w:val="clear" w:color="auto" w:fill="FFFFFF"/>
        </w:rPr>
        <w:t xml:space="preserve"> tell</w:t>
      </w:r>
      <w:r w:rsidR="00332AD0">
        <w:rPr>
          <w:rFonts w:asciiTheme="majorHAnsi" w:hAnsiTheme="majorHAnsi" w:cstheme="majorHAnsi"/>
          <w:color w:val="333333"/>
          <w:shd w:val="clear" w:color="auto" w:fill="FFFFFF"/>
        </w:rPr>
        <w:t>ing</w:t>
      </w:r>
      <w:r w:rsidR="009E113F">
        <w:rPr>
          <w:rFonts w:asciiTheme="majorHAnsi" w:hAnsiTheme="majorHAnsi" w:cstheme="majorHAnsi"/>
          <w:color w:val="333333"/>
          <w:shd w:val="clear" w:color="auto" w:fill="FFFFFF"/>
        </w:rPr>
        <w:t xml:space="preserve"> </w:t>
      </w:r>
      <w:r w:rsidR="00332AD0">
        <w:rPr>
          <w:rFonts w:asciiTheme="majorHAnsi" w:hAnsiTheme="majorHAnsi" w:cstheme="majorHAnsi"/>
          <w:color w:val="333333"/>
          <w:shd w:val="clear" w:color="auto" w:fill="FFFFFF"/>
        </w:rPr>
        <w:t xml:space="preserve">Shichika that he needs to move on without her. </w:t>
      </w:r>
      <w:r w:rsidR="00D07186">
        <w:rPr>
          <w:rFonts w:asciiTheme="majorHAnsi" w:hAnsiTheme="majorHAnsi" w:cstheme="majorHAnsi"/>
          <w:color w:val="333333"/>
          <w:shd w:val="clear" w:color="auto" w:fill="FFFFFF"/>
        </w:rPr>
        <w:t xml:space="preserve">Shichika </w:t>
      </w:r>
      <w:r w:rsidR="009371DF">
        <w:rPr>
          <w:rFonts w:asciiTheme="majorHAnsi" w:hAnsiTheme="majorHAnsi" w:cstheme="majorHAnsi"/>
          <w:color w:val="333333"/>
          <w:shd w:val="clear" w:color="auto" w:fill="FFFFFF"/>
        </w:rPr>
        <w:t>argues t</w:t>
      </w:r>
      <w:r w:rsidR="00E22CC3">
        <w:rPr>
          <w:rFonts w:asciiTheme="majorHAnsi" w:hAnsiTheme="majorHAnsi" w:cstheme="majorHAnsi"/>
          <w:color w:val="333333"/>
          <w:shd w:val="clear" w:color="auto" w:fill="FFFFFF"/>
        </w:rPr>
        <w:t xml:space="preserve">hat he </w:t>
      </w:r>
      <w:r w:rsidR="006B4D6F">
        <w:rPr>
          <w:rFonts w:asciiTheme="majorHAnsi" w:hAnsiTheme="majorHAnsi" w:cstheme="majorHAnsi"/>
          <w:color w:val="333333"/>
          <w:shd w:val="clear" w:color="auto" w:fill="FFFFFF"/>
        </w:rPr>
        <w:t>can’t do anything without her</w:t>
      </w:r>
      <w:r w:rsidR="00AB653C">
        <w:rPr>
          <w:rFonts w:asciiTheme="majorHAnsi" w:hAnsiTheme="majorHAnsi" w:cstheme="majorHAnsi"/>
          <w:color w:val="333333"/>
          <w:shd w:val="clear" w:color="auto" w:fill="FFFFFF"/>
        </w:rPr>
        <w:t xml:space="preserve">. Togame </w:t>
      </w:r>
      <w:r w:rsidR="004B22B4">
        <w:rPr>
          <w:rFonts w:asciiTheme="majorHAnsi" w:hAnsiTheme="majorHAnsi" w:cstheme="majorHAnsi"/>
          <w:color w:val="333333"/>
          <w:shd w:val="clear" w:color="auto" w:fill="FFFFFF"/>
        </w:rPr>
        <w:t>shakes her head</w:t>
      </w:r>
      <w:r w:rsidR="00A328D9">
        <w:rPr>
          <w:rFonts w:asciiTheme="majorHAnsi" w:hAnsiTheme="majorHAnsi" w:cstheme="majorHAnsi"/>
          <w:color w:val="333333"/>
          <w:shd w:val="clear" w:color="auto" w:fill="FFFFFF"/>
        </w:rPr>
        <w:t xml:space="preserve">, </w:t>
      </w:r>
      <w:r w:rsidR="000C78EA">
        <w:rPr>
          <w:rFonts w:asciiTheme="majorHAnsi" w:hAnsiTheme="majorHAnsi" w:cstheme="majorHAnsi"/>
          <w:color w:val="333333"/>
          <w:shd w:val="clear" w:color="auto" w:fill="FFFFFF"/>
        </w:rPr>
        <w:t xml:space="preserve">saying </w:t>
      </w:r>
      <w:r w:rsidR="00226886">
        <w:rPr>
          <w:rFonts w:asciiTheme="majorHAnsi" w:hAnsiTheme="majorHAnsi" w:cstheme="majorHAnsi"/>
          <w:color w:val="333333"/>
          <w:shd w:val="clear" w:color="auto" w:fill="FFFFFF"/>
        </w:rPr>
        <w:t xml:space="preserve">he no longer needs </w:t>
      </w:r>
      <w:r w:rsidR="008522FA">
        <w:rPr>
          <w:rFonts w:asciiTheme="majorHAnsi" w:hAnsiTheme="majorHAnsi" w:cstheme="majorHAnsi"/>
          <w:color w:val="333333"/>
          <w:shd w:val="clear" w:color="auto" w:fill="FFFFFF"/>
        </w:rPr>
        <w:t>to rely on her anymore.</w:t>
      </w:r>
      <w:r w:rsidR="008C3657">
        <w:rPr>
          <w:rFonts w:asciiTheme="majorHAnsi" w:hAnsiTheme="majorHAnsi" w:cstheme="majorHAnsi"/>
          <w:i/>
          <w:iCs/>
          <w:color w:val="333333"/>
          <w:shd w:val="clear" w:color="auto" w:fill="FFFFFF"/>
        </w:rPr>
        <w:t xml:space="preserve"> </w:t>
      </w:r>
      <w:r w:rsidR="00C11FDB">
        <w:rPr>
          <w:rFonts w:asciiTheme="majorHAnsi" w:hAnsiTheme="majorHAnsi" w:cstheme="majorHAnsi"/>
          <w:color w:val="333333"/>
          <w:shd w:val="clear" w:color="auto" w:fill="FFFFFF"/>
        </w:rPr>
        <w:t xml:space="preserve">She tells Shichika that </w:t>
      </w:r>
      <w:r w:rsidR="00DE7EF1">
        <w:rPr>
          <w:rFonts w:asciiTheme="majorHAnsi" w:hAnsiTheme="majorHAnsi" w:cstheme="majorHAnsi"/>
          <w:color w:val="333333"/>
          <w:shd w:val="clear" w:color="auto" w:fill="FFFFFF"/>
        </w:rPr>
        <w:t xml:space="preserve">he has taught her how a person should </w:t>
      </w:r>
      <w:r w:rsidR="006A42C5">
        <w:rPr>
          <w:rFonts w:asciiTheme="majorHAnsi" w:hAnsiTheme="majorHAnsi" w:cstheme="majorHAnsi"/>
          <w:color w:val="333333"/>
          <w:shd w:val="clear" w:color="auto" w:fill="FFFFFF"/>
        </w:rPr>
        <w:t>live;</w:t>
      </w:r>
      <w:r w:rsidR="0056022E">
        <w:rPr>
          <w:rFonts w:asciiTheme="majorHAnsi" w:hAnsiTheme="majorHAnsi" w:cstheme="majorHAnsi"/>
          <w:color w:val="333333"/>
          <w:shd w:val="clear" w:color="auto" w:fill="FFFFFF"/>
        </w:rPr>
        <w:t xml:space="preserve"> she </w:t>
      </w:r>
      <w:r w:rsidR="006A42C5">
        <w:rPr>
          <w:rFonts w:asciiTheme="majorHAnsi" w:hAnsiTheme="majorHAnsi" w:cstheme="majorHAnsi"/>
          <w:color w:val="333333"/>
          <w:shd w:val="clear" w:color="auto" w:fill="FFFFFF"/>
        </w:rPr>
        <w:t xml:space="preserve">says that she has learned so much from him. This is surprising </w:t>
      </w:r>
      <w:r w:rsidR="001F2DEC">
        <w:rPr>
          <w:rFonts w:asciiTheme="majorHAnsi" w:hAnsiTheme="majorHAnsi" w:cstheme="majorHAnsi"/>
          <w:color w:val="333333"/>
          <w:shd w:val="clear" w:color="auto" w:fill="FFFFFF"/>
        </w:rPr>
        <w:t xml:space="preserve">because at a surface level you would expect it to be the other way around, Shichika was the one who started out as an emotionless weapon. He was the one who learned from Togame what it meant to be a human, what we never got to see was how Togame was changing on the inside. She was changing without the knowledge of anyone because no one even knew she needed to change, she was just that good at hiding </w:t>
      </w:r>
      <w:r w:rsidR="00D0241F">
        <w:rPr>
          <w:rFonts w:asciiTheme="majorHAnsi" w:hAnsiTheme="majorHAnsi" w:cstheme="majorHAnsi"/>
          <w:color w:val="333333"/>
          <w:shd w:val="clear" w:color="auto" w:fill="FFFFFF"/>
        </w:rPr>
        <w:t>herself.</w:t>
      </w:r>
      <w:r w:rsidR="008C3657">
        <w:rPr>
          <w:rFonts w:asciiTheme="majorHAnsi" w:hAnsiTheme="majorHAnsi" w:cstheme="majorHAnsi"/>
          <w:color w:val="333333"/>
          <w:shd w:val="clear" w:color="auto" w:fill="FFFFFF"/>
        </w:rPr>
        <w:t xml:space="preserve"> </w:t>
      </w:r>
      <w:r w:rsidR="00350D51">
        <w:rPr>
          <w:rFonts w:asciiTheme="majorHAnsi" w:hAnsiTheme="majorHAnsi" w:cstheme="majorHAnsi"/>
          <w:color w:val="333333"/>
          <w:shd w:val="clear" w:color="auto" w:fill="FFFFFF"/>
        </w:rPr>
        <w:t xml:space="preserve">This </w:t>
      </w:r>
      <w:r w:rsidR="00C416E9">
        <w:rPr>
          <w:rFonts w:asciiTheme="majorHAnsi" w:hAnsiTheme="majorHAnsi" w:cstheme="majorHAnsi"/>
          <w:color w:val="333333"/>
          <w:shd w:val="clear" w:color="auto" w:fill="FFFFFF"/>
        </w:rPr>
        <w:t xml:space="preserve">little monologue is showing us how without our knowledge Togame changed as </w:t>
      </w:r>
      <w:r w:rsidR="00951697">
        <w:rPr>
          <w:rFonts w:asciiTheme="majorHAnsi" w:hAnsiTheme="majorHAnsi" w:cstheme="majorHAnsi"/>
          <w:color w:val="333333"/>
          <w:shd w:val="clear" w:color="auto" w:fill="FFFFFF"/>
        </w:rPr>
        <w:t xml:space="preserve">much as Shichika had. It gives us a hint as to the kind of person she was as she </w:t>
      </w:r>
      <w:r w:rsidR="000F3AFB">
        <w:rPr>
          <w:rFonts w:asciiTheme="majorHAnsi" w:hAnsiTheme="majorHAnsi" w:cstheme="majorHAnsi"/>
          <w:color w:val="333333"/>
          <w:shd w:val="clear" w:color="auto" w:fill="FFFFFF"/>
        </w:rPr>
        <w:t>worked</w:t>
      </w:r>
      <w:r w:rsidR="00951697">
        <w:rPr>
          <w:rFonts w:asciiTheme="majorHAnsi" w:hAnsiTheme="majorHAnsi" w:cstheme="majorHAnsi"/>
          <w:color w:val="333333"/>
          <w:shd w:val="clear" w:color="auto" w:fill="FFFFFF"/>
        </w:rPr>
        <w:t xml:space="preserve"> alone for twenty years</w:t>
      </w:r>
      <w:r w:rsidR="000F3AFB">
        <w:rPr>
          <w:rFonts w:asciiTheme="majorHAnsi" w:hAnsiTheme="majorHAnsi" w:cstheme="majorHAnsi"/>
          <w:color w:val="333333"/>
          <w:shd w:val="clear" w:color="auto" w:fill="FFFFFF"/>
        </w:rPr>
        <w:t>.</w:t>
      </w:r>
      <w:r w:rsidR="008261A4">
        <w:rPr>
          <w:rFonts w:asciiTheme="majorHAnsi" w:hAnsiTheme="majorHAnsi" w:cstheme="majorHAnsi"/>
          <w:color w:val="333333"/>
          <w:shd w:val="clear" w:color="auto" w:fill="FFFFFF"/>
        </w:rPr>
        <w:t xml:space="preserve"> It is also during this piece that her voice begins to crack, her normal </w:t>
      </w:r>
      <w:r w:rsidR="001A371F">
        <w:rPr>
          <w:rFonts w:asciiTheme="majorHAnsi" w:hAnsiTheme="majorHAnsi" w:cstheme="majorHAnsi"/>
          <w:color w:val="333333"/>
          <w:shd w:val="clear" w:color="auto" w:fill="FFFFFF"/>
        </w:rPr>
        <w:t>stoic tone giving way to the emotion that she feels.</w:t>
      </w:r>
      <w:r w:rsidR="008817D4">
        <w:rPr>
          <w:rFonts w:asciiTheme="majorHAnsi" w:hAnsiTheme="majorHAnsi" w:cstheme="majorHAnsi"/>
          <w:color w:val="333333"/>
          <w:shd w:val="clear" w:color="auto" w:fill="FFFFFF"/>
        </w:rPr>
        <w:t xml:space="preserve"> She is </w:t>
      </w:r>
      <w:r w:rsidR="00E703F3">
        <w:rPr>
          <w:rFonts w:asciiTheme="majorHAnsi" w:hAnsiTheme="majorHAnsi" w:cstheme="majorHAnsi"/>
          <w:color w:val="333333"/>
          <w:shd w:val="clear" w:color="auto" w:fill="FFFFFF"/>
        </w:rPr>
        <w:t>claims that in the end she hadn’t really changed at all, and that this was a fitting way for her to die.</w:t>
      </w:r>
      <w:r w:rsidR="00687A8B">
        <w:rPr>
          <w:rFonts w:asciiTheme="majorHAnsi" w:hAnsiTheme="majorHAnsi" w:cstheme="majorHAnsi"/>
          <w:color w:val="333333"/>
          <w:shd w:val="clear" w:color="auto" w:fill="FFFFFF"/>
        </w:rPr>
        <w:t xml:space="preserve"> Her voice is </w:t>
      </w:r>
      <w:r w:rsidR="00212165">
        <w:rPr>
          <w:rFonts w:asciiTheme="majorHAnsi" w:hAnsiTheme="majorHAnsi" w:cstheme="majorHAnsi"/>
          <w:color w:val="333333"/>
          <w:shd w:val="clear" w:color="auto" w:fill="FFFFFF"/>
        </w:rPr>
        <w:t xml:space="preserve">betraying her as she sounds as if she is about to break out into tears, the idea of dying </w:t>
      </w:r>
      <w:r w:rsidR="006B23F7">
        <w:rPr>
          <w:rFonts w:asciiTheme="majorHAnsi" w:hAnsiTheme="majorHAnsi" w:cstheme="majorHAnsi"/>
          <w:color w:val="333333"/>
          <w:shd w:val="clear" w:color="auto" w:fill="FFFFFF"/>
        </w:rPr>
        <w:t>without ever really changing terrifies her.</w:t>
      </w:r>
      <w:r w:rsidR="008C3657">
        <w:rPr>
          <w:rFonts w:asciiTheme="majorHAnsi" w:hAnsiTheme="majorHAnsi" w:cstheme="majorHAnsi"/>
          <w:color w:val="333333"/>
          <w:shd w:val="clear" w:color="auto" w:fill="FFFFFF"/>
        </w:rPr>
        <w:t xml:space="preserve"> </w:t>
      </w:r>
      <w:r w:rsidR="00523A80">
        <w:rPr>
          <w:rFonts w:asciiTheme="majorHAnsi" w:hAnsiTheme="majorHAnsi" w:cstheme="majorHAnsi"/>
          <w:color w:val="333333"/>
          <w:shd w:val="clear" w:color="auto" w:fill="FFFFFF"/>
        </w:rPr>
        <w:t xml:space="preserve">After this momentary </w:t>
      </w:r>
      <w:r w:rsidR="00F75C31">
        <w:rPr>
          <w:rFonts w:asciiTheme="majorHAnsi" w:hAnsiTheme="majorHAnsi" w:cstheme="majorHAnsi"/>
          <w:color w:val="333333"/>
          <w:shd w:val="clear" w:color="auto" w:fill="FFFFFF"/>
        </w:rPr>
        <w:t xml:space="preserve">period of </w:t>
      </w:r>
      <w:r w:rsidR="004322D1">
        <w:rPr>
          <w:rFonts w:asciiTheme="majorHAnsi" w:hAnsiTheme="majorHAnsi" w:cstheme="majorHAnsi"/>
          <w:color w:val="333333"/>
          <w:shd w:val="clear" w:color="auto" w:fill="FFFFFF"/>
        </w:rPr>
        <w:t>weakness,</w:t>
      </w:r>
      <w:r w:rsidR="00F75C31">
        <w:rPr>
          <w:rFonts w:asciiTheme="majorHAnsi" w:hAnsiTheme="majorHAnsi" w:cstheme="majorHAnsi"/>
          <w:color w:val="333333"/>
          <w:shd w:val="clear" w:color="auto" w:fill="FFFFFF"/>
        </w:rPr>
        <w:t xml:space="preserve"> she regains her composure, and </w:t>
      </w:r>
      <w:r w:rsidR="00824EEB">
        <w:rPr>
          <w:rFonts w:asciiTheme="majorHAnsi" w:hAnsiTheme="majorHAnsi" w:cstheme="majorHAnsi"/>
          <w:color w:val="333333"/>
          <w:shd w:val="clear" w:color="auto" w:fill="FFFFFF"/>
        </w:rPr>
        <w:t xml:space="preserve">her left </w:t>
      </w:r>
      <w:r w:rsidR="00005F1F">
        <w:rPr>
          <w:rFonts w:asciiTheme="majorHAnsi" w:hAnsiTheme="majorHAnsi" w:cstheme="majorHAnsi"/>
          <w:color w:val="333333"/>
          <w:shd w:val="clear" w:color="auto" w:fill="FFFFFF"/>
        </w:rPr>
        <w:t>pupil changes into a cross. This</w:t>
      </w:r>
      <w:r w:rsidR="00296F58">
        <w:rPr>
          <w:rFonts w:asciiTheme="majorHAnsi" w:hAnsiTheme="majorHAnsi" w:cstheme="majorHAnsi"/>
          <w:color w:val="333333"/>
          <w:shd w:val="clear" w:color="auto" w:fill="FFFFFF"/>
        </w:rPr>
        <w:t xml:space="preserve"> occurs when she gets into her </w:t>
      </w:r>
      <w:r w:rsidR="00824D9B">
        <w:rPr>
          <w:rFonts w:asciiTheme="majorHAnsi" w:hAnsiTheme="majorHAnsi" w:cstheme="majorHAnsi"/>
          <w:color w:val="333333"/>
          <w:shd w:val="clear" w:color="auto" w:fill="FFFFFF"/>
        </w:rPr>
        <w:t>“scheming” mode</w:t>
      </w:r>
      <w:r w:rsidR="00F11DA7">
        <w:rPr>
          <w:rFonts w:asciiTheme="majorHAnsi" w:hAnsiTheme="majorHAnsi" w:cstheme="majorHAnsi"/>
          <w:color w:val="333333"/>
          <w:shd w:val="clear" w:color="auto" w:fill="FFFFFF"/>
        </w:rPr>
        <w:t xml:space="preserve">, and she reveals her true intentions to him. That once they had collected all twelve </w:t>
      </w:r>
      <w:r w:rsidR="0015159A">
        <w:rPr>
          <w:rFonts w:asciiTheme="majorHAnsi" w:hAnsiTheme="majorHAnsi" w:cstheme="majorHAnsi"/>
          <w:color w:val="333333"/>
          <w:shd w:val="clear" w:color="auto" w:fill="FFFFFF"/>
        </w:rPr>
        <w:t>swords,</w:t>
      </w:r>
      <w:r w:rsidR="00F11DA7">
        <w:rPr>
          <w:rFonts w:asciiTheme="majorHAnsi" w:hAnsiTheme="majorHAnsi" w:cstheme="majorHAnsi"/>
          <w:color w:val="333333"/>
          <w:shd w:val="clear" w:color="auto" w:fill="FFFFFF"/>
        </w:rPr>
        <w:t xml:space="preserve"> she was going to </w:t>
      </w:r>
      <w:r w:rsidR="00871F4B">
        <w:rPr>
          <w:rFonts w:asciiTheme="majorHAnsi" w:hAnsiTheme="majorHAnsi" w:cstheme="majorHAnsi"/>
          <w:color w:val="333333"/>
          <w:shd w:val="clear" w:color="auto" w:fill="FFFFFF"/>
        </w:rPr>
        <w:t>kill him.</w:t>
      </w:r>
      <w:r w:rsidR="00E14EEA">
        <w:rPr>
          <w:rFonts w:asciiTheme="majorHAnsi" w:hAnsiTheme="majorHAnsi" w:cstheme="majorHAnsi"/>
          <w:color w:val="333333"/>
          <w:shd w:val="clear" w:color="auto" w:fill="FFFFFF"/>
        </w:rPr>
        <w:t xml:space="preserve"> </w:t>
      </w:r>
      <w:r w:rsidR="0015159A">
        <w:rPr>
          <w:rFonts w:asciiTheme="majorHAnsi" w:hAnsiTheme="majorHAnsi" w:cstheme="majorHAnsi"/>
          <w:color w:val="333333"/>
          <w:shd w:val="clear" w:color="auto" w:fill="FFFFFF"/>
        </w:rPr>
        <w:t>Shic</w:t>
      </w:r>
      <w:r w:rsidR="00C04D02">
        <w:rPr>
          <w:rFonts w:asciiTheme="majorHAnsi" w:hAnsiTheme="majorHAnsi" w:cstheme="majorHAnsi"/>
          <w:color w:val="333333"/>
          <w:shd w:val="clear" w:color="auto" w:fill="FFFFFF"/>
        </w:rPr>
        <w:t xml:space="preserve">hika’s father was the </w:t>
      </w:r>
      <w:r w:rsidR="00A94F6F">
        <w:rPr>
          <w:rFonts w:asciiTheme="majorHAnsi" w:hAnsiTheme="majorHAnsi" w:cstheme="majorHAnsi"/>
          <w:color w:val="333333"/>
          <w:shd w:val="clear" w:color="auto" w:fill="FFFFFF"/>
        </w:rPr>
        <w:t>warrior</w:t>
      </w:r>
      <w:r w:rsidR="00C04D02">
        <w:rPr>
          <w:rFonts w:asciiTheme="majorHAnsi" w:hAnsiTheme="majorHAnsi" w:cstheme="majorHAnsi"/>
          <w:color w:val="333333"/>
          <w:shd w:val="clear" w:color="auto" w:fill="FFFFFF"/>
        </w:rPr>
        <w:t xml:space="preserve"> who killed </w:t>
      </w:r>
      <w:r w:rsidR="00504F79">
        <w:rPr>
          <w:rFonts w:asciiTheme="majorHAnsi" w:hAnsiTheme="majorHAnsi" w:cstheme="majorHAnsi"/>
          <w:color w:val="333333"/>
          <w:shd w:val="clear" w:color="auto" w:fill="FFFFFF"/>
        </w:rPr>
        <w:t>Togame’s</w:t>
      </w:r>
      <w:r w:rsidR="00C04D02">
        <w:rPr>
          <w:rFonts w:asciiTheme="majorHAnsi" w:hAnsiTheme="majorHAnsi" w:cstheme="majorHAnsi"/>
          <w:color w:val="333333"/>
          <w:shd w:val="clear" w:color="auto" w:fill="FFFFFF"/>
        </w:rPr>
        <w:t xml:space="preserve"> father and that was not </w:t>
      </w:r>
      <w:r w:rsidR="002211DA">
        <w:rPr>
          <w:rFonts w:asciiTheme="majorHAnsi" w:hAnsiTheme="majorHAnsi" w:cstheme="majorHAnsi"/>
          <w:color w:val="333333"/>
          <w:shd w:val="clear" w:color="auto" w:fill="FFFFFF"/>
        </w:rPr>
        <w:t xml:space="preserve">something she could forgive him for. Everything was nothing more than a tool for her, she even used her own emotions as a tool to </w:t>
      </w:r>
      <w:r w:rsidR="00015A05">
        <w:rPr>
          <w:rFonts w:asciiTheme="majorHAnsi" w:hAnsiTheme="majorHAnsi" w:cstheme="majorHAnsi"/>
          <w:color w:val="333333"/>
          <w:shd w:val="clear" w:color="auto" w:fill="FFFFFF"/>
        </w:rPr>
        <w:t>reach her end goal. Collecting the swords, gaining an audience with the Shogun, killing the shogun, and then killing Shichika.</w:t>
      </w:r>
      <w:r w:rsidR="008C3657">
        <w:rPr>
          <w:rFonts w:asciiTheme="majorHAnsi" w:hAnsiTheme="majorHAnsi" w:cstheme="majorHAnsi"/>
          <w:color w:val="333333"/>
          <w:shd w:val="clear" w:color="auto" w:fill="FFFFFF"/>
        </w:rPr>
        <w:t xml:space="preserve"> </w:t>
      </w:r>
      <w:r w:rsidR="00B004F3">
        <w:rPr>
          <w:rFonts w:asciiTheme="majorHAnsi" w:hAnsiTheme="majorHAnsi" w:cstheme="majorHAnsi"/>
          <w:color w:val="333333"/>
          <w:shd w:val="clear" w:color="auto" w:fill="FFFFFF"/>
        </w:rPr>
        <w:t>Togame’s scheming eye could be taken to mean two different things here</w:t>
      </w:r>
      <w:r w:rsidR="00BB51D6">
        <w:rPr>
          <w:rFonts w:asciiTheme="majorHAnsi" w:hAnsiTheme="majorHAnsi" w:cstheme="majorHAnsi"/>
          <w:color w:val="333333"/>
          <w:shd w:val="clear" w:color="auto" w:fill="FFFFFF"/>
        </w:rPr>
        <w:t>.</w:t>
      </w:r>
      <w:r w:rsidR="00B004F3">
        <w:rPr>
          <w:rFonts w:asciiTheme="majorHAnsi" w:hAnsiTheme="majorHAnsi" w:cstheme="majorHAnsi"/>
          <w:color w:val="333333"/>
          <w:shd w:val="clear" w:color="auto" w:fill="FFFFFF"/>
        </w:rPr>
        <w:t xml:space="preserve"> </w:t>
      </w:r>
      <w:r w:rsidR="00BB51D6">
        <w:rPr>
          <w:rFonts w:asciiTheme="majorHAnsi" w:hAnsiTheme="majorHAnsi" w:cstheme="majorHAnsi"/>
          <w:color w:val="333333"/>
          <w:shd w:val="clear" w:color="auto" w:fill="FFFFFF"/>
        </w:rPr>
        <w:t>O</w:t>
      </w:r>
      <w:r w:rsidR="00B004F3">
        <w:rPr>
          <w:rFonts w:asciiTheme="majorHAnsi" w:hAnsiTheme="majorHAnsi" w:cstheme="majorHAnsi"/>
          <w:color w:val="333333"/>
          <w:shd w:val="clear" w:color="auto" w:fill="FFFFFF"/>
        </w:rPr>
        <w:t xml:space="preserve">ne, </w:t>
      </w:r>
      <w:r w:rsidR="00D63E75">
        <w:rPr>
          <w:rFonts w:asciiTheme="majorHAnsi" w:hAnsiTheme="majorHAnsi" w:cstheme="majorHAnsi"/>
          <w:color w:val="333333"/>
          <w:shd w:val="clear" w:color="auto" w:fill="FFFFFF"/>
        </w:rPr>
        <w:t xml:space="preserve">this was one of </w:t>
      </w:r>
      <w:r w:rsidR="00D63E75">
        <w:rPr>
          <w:rFonts w:asciiTheme="majorHAnsi" w:hAnsiTheme="majorHAnsi" w:cstheme="majorHAnsi"/>
          <w:color w:val="333333"/>
          <w:shd w:val="clear" w:color="auto" w:fill="FFFFFF"/>
        </w:rPr>
        <w:lastRenderedPageBreak/>
        <w:t>her schemes</w:t>
      </w:r>
      <w:r w:rsidR="000E3BEE">
        <w:rPr>
          <w:rFonts w:asciiTheme="majorHAnsi" w:hAnsiTheme="majorHAnsi" w:cstheme="majorHAnsi"/>
          <w:color w:val="333333"/>
          <w:shd w:val="clear" w:color="auto" w:fill="FFFFFF"/>
        </w:rPr>
        <w:t>, to try and</w:t>
      </w:r>
      <w:r w:rsidR="00B86D9B">
        <w:rPr>
          <w:rFonts w:asciiTheme="majorHAnsi" w:hAnsiTheme="majorHAnsi" w:cstheme="majorHAnsi"/>
          <w:color w:val="333333"/>
          <w:shd w:val="clear" w:color="auto" w:fill="FFFFFF"/>
        </w:rPr>
        <w:t xml:space="preserve"> get Shichika to be able to move on from her. </w:t>
      </w:r>
      <w:r w:rsidR="00BB51D6">
        <w:rPr>
          <w:rFonts w:asciiTheme="majorHAnsi" w:hAnsiTheme="majorHAnsi" w:cstheme="majorHAnsi"/>
          <w:color w:val="333333"/>
          <w:shd w:val="clear" w:color="auto" w:fill="FFFFFF"/>
        </w:rPr>
        <w:t>T</w:t>
      </w:r>
      <w:r w:rsidR="00B86D9B">
        <w:rPr>
          <w:rFonts w:asciiTheme="majorHAnsi" w:hAnsiTheme="majorHAnsi" w:cstheme="majorHAnsi"/>
          <w:color w:val="333333"/>
          <w:shd w:val="clear" w:color="auto" w:fill="FFFFFF"/>
        </w:rPr>
        <w:t xml:space="preserve">wo, </w:t>
      </w:r>
      <w:r w:rsidR="003F7A2B">
        <w:rPr>
          <w:rFonts w:asciiTheme="majorHAnsi" w:hAnsiTheme="majorHAnsi" w:cstheme="majorHAnsi"/>
          <w:color w:val="333333"/>
          <w:shd w:val="clear" w:color="auto" w:fill="FFFFFF"/>
        </w:rPr>
        <w:t>this was her revealing her grand scheme to Shichika, having no reason to keep him in the dark any longer. I believe the answer is a mixture of these two</w:t>
      </w:r>
      <w:r w:rsidR="004B68A1">
        <w:rPr>
          <w:rFonts w:asciiTheme="majorHAnsi" w:hAnsiTheme="majorHAnsi" w:cstheme="majorHAnsi"/>
          <w:color w:val="333333"/>
          <w:shd w:val="clear" w:color="auto" w:fill="FFFFFF"/>
        </w:rPr>
        <w:t>.</w:t>
      </w:r>
      <w:r w:rsidR="003F7A2B">
        <w:rPr>
          <w:rFonts w:asciiTheme="majorHAnsi" w:hAnsiTheme="majorHAnsi" w:cstheme="majorHAnsi"/>
          <w:color w:val="333333"/>
          <w:shd w:val="clear" w:color="auto" w:fill="FFFFFF"/>
        </w:rPr>
        <w:t xml:space="preserve"> Togame isn’t such a black or white character for </w:t>
      </w:r>
      <w:r w:rsidR="004B68A1">
        <w:rPr>
          <w:rFonts w:asciiTheme="majorHAnsi" w:hAnsiTheme="majorHAnsi" w:cstheme="majorHAnsi"/>
          <w:color w:val="333333"/>
          <w:shd w:val="clear" w:color="auto" w:fill="FFFFFF"/>
        </w:rPr>
        <w:t>it</w:t>
      </w:r>
      <w:r w:rsidR="003F7A2B">
        <w:rPr>
          <w:rFonts w:asciiTheme="majorHAnsi" w:hAnsiTheme="majorHAnsi" w:cstheme="majorHAnsi"/>
          <w:color w:val="333333"/>
          <w:shd w:val="clear" w:color="auto" w:fill="FFFFFF"/>
        </w:rPr>
        <w:t xml:space="preserve"> to be this simple.</w:t>
      </w:r>
      <w:r w:rsidR="008C3657">
        <w:rPr>
          <w:rFonts w:asciiTheme="majorHAnsi" w:hAnsiTheme="majorHAnsi" w:cstheme="majorHAnsi"/>
          <w:color w:val="333333"/>
          <w:shd w:val="clear" w:color="auto" w:fill="FFFFFF"/>
        </w:rPr>
        <w:t xml:space="preserve"> </w:t>
      </w:r>
      <w:r w:rsidR="00423AAB">
        <w:rPr>
          <w:rFonts w:asciiTheme="majorHAnsi" w:hAnsiTheme="majorHAnsi" w:cstheme="majorHAnsi"/>
          <w:color w:val="333333"/>
          <w:shd w:val="clear" w:color="auto" w:fill="FFFFFF"/>
        </w:rPr>
        <w:t>I believe</w:t>
      </w:r>
      <w:r w:rsidR="004B68A1">
        <w:rPr>
          <w:rFonts w:asciiTheme="majorHAnsi" w:hAnsiTheme="majorHAnsi" w:cstheme="majorHAnsi"/>
          <w:color w:val="333333"/>
          <w:shd w:val="clear" w:color="auto" w:fill="FFFFFF"/>
        </w:rPr>
        <w:t xml:space="preserve"> </w:t>
      </w:r>
      <w:r w:rsidR="00423AAB">
        <w:rPr>
          <w:rFonts w:asciiTheme="majorHAnsi" w:hAnsiTheme="majorHAnsi" w:cstheme="majorHAnsi"/>
          <w:color w:val="333333"/>
          <w:shd w:val="clear" w:color="auto" w:fill="FFFFFF"/>
        </w:rPr>
        <w:t xml:space="preserve">her original plan was to kill Shichika </w:t>
      </w:r>
      <w:r w:rsidR="00D37001">
        <w:rPr>
          <w:rFonts w:asciiTheme="majorHAnsi" w:hAnsiTheme="majorHAnsi" w:cstheme="majorHAnsi"/>
          <w:color w:val="333333"/>
          <w:shd w:val="clear" w:color="auto" w:fill="FFFFFF"/>
        </w:rPr>
        <w:t>and to use her feelings as a tool to be able to</w:t>
      </w:r>
      <w:r w:rsidR="00284222">
        <w:rPr>
          <w:rFonts w:asciiTheme="majorHAnsi" w:hAnsiTheme="majorHAnsi" w:cstheme="majorHAnsi"/>
          <w:color w:val="333333"/>
          <w:shd w:val="clear" w:color="auto" w:fill="FFFFFF"/>
        </w:rPr>
        <w:t xml:space="preserve"> convince him that she loved him</w:t>
      </w:r>
      <w:r w:rsidR="00D37001">
        <w:rPr>
          <w:rFonts w:asciiTheme="majorHAnsi" w:hAnsiTheme="majorHAnsi" w:cstheme="majorHAnsi"/>
          <w:color w:val="333333"/>
          <w:shd w:val="clear" w:color="auto" w:fill="FFFFFF"/>
        </w:rPr>
        <w:t>. I also think she underestimated how much she would come to love him</w:t>
      </w:r>
      <w:r w:rsidR="00A227FB">
        <w:rPr>
          <w:rFonts w:asciiTheme="majorHAnsi" w:hAnsiTheme="majorHAnsi" w:cstheme="majorHAnsi"/>
          <w:color w:val="333333"/>
          <w:shd w:val="clear" w:color="auto" w:fill="FFFFFF"/>
        </w:rPr>
        <w:t>. I think if her life wasn’t taken by E</w:t>
      </w:r>
      <w:r w:rsidR="00F65F73">
        <w:rPr>
          <w:rFonts w:asciiTheme="majorHAnsi" w:hAnsiTheme="majorHAnsi" w:cstheme="majorHAnsi"/>
          <w:color w:val="333333"/>
          <w:shd w:val="clear" w:color="auto" w:fill="FFFFFF"/>
        </w:rPr>
        <w:t>monzaemon she would’ve killed Shichika in the end. She would</w:t>
      </w:r>
      <w:r w:rsidR="002462A6">
        <w:rPr>
          <w:rFonts w:asciiTheme="majorHAnsi" w:hAnsiTheme="majorHAnsi" w:cstheme="majorHAnsi"/>
          <w:color w:val="333333"/>
          <w:shd w:val="clear" w:color="auto" w:fill="FFFFFF"/>
        </w:rPr>
        <w:t xml:space="preserve"> have</w:t>
      </w:r>
      <w:r w:rsidR="00F65F73">
        <w:rPr>
          <w:rFonts w:asciiTheme="majorHAnsi" w:hAnsiTheme="majorHAnsi" w:cstheme="majorHAnsi"/>
          <w:color w:val="333333"/>
          <w:shd w:val="clear" w:color="auto" w:fill="FFFFFF"/>
        </w:rPr>
        <w:t xml:space="preserve"> hate</w:t>
      </w:r>
      <w:r w:rsidR="002462A6">
        <w:rPr>
          <w:rFonts w:asciiTheme="majorHAnsi" w:hAnsiTheme="majorHAnsi" w:cstheme="majorHAnsi"/>
          <w:color w:val="333333"/>
          <w:shd w:val="clear" w:color="auto" w:fill="FFFFFF"/>
        </w:rPr>
        <w:t>d</w:t>
      </w:r>
      <w:r w:rsidR="00F65F73">
        <w:rPr>
          <w:rFonts w:asciiTheme="majorHAnsi" w:hAnsiTheme="majorHAnsi" w:cstheme="majorHAnsi"/>
          <w:color w:val="333333"/>
          <w:shd w:val="clear" w:color="auto" w:fill="FFFFFF"/>
        </w:rPr>
        <w:t xml:space="preserve"> herself for it, but she w</w:t>
      </w:r>
      <w:r w:rsidR="00520E58">
        <w:rPr>
          <w:rFonts w:asciiTheme="majorHAnsi" w:hAnsiTheme="majorHAnsi" w:cstheme="majorHAnsi"/>
          <w:color w:val="333333"/>
          <w:shd w:val="clear" w:color="auto" w:fill="FFFFFF"/>
        </w:rPr>
        <w:t>ould be so caught up in her schemes that she would believe she needed to kill him, even if she really loved him.</w:t>
      </w:r>
      <w:r w:rsidR="008C3657">
        <w:rPr>
          <w:rFonts w:asciiTheme="majorHAnsi" w:hAnsiTheme="majorHAnsi" w:cstheme="majorHAnsi"/>
          <w:color w:val="333333"/>
          <w:shd w:val="clear" w:color="auto" w:fill="FFFFFF"/>
        </w:rPr>
        <w:t xml:space="preserve"> </w:t>
      </w:r>
      <w:r w:rsidR="00D71389">
        <w:rPr>
          <w:rFonts w:asciiTheme="majorHAnsi" w:hAnsiTheme="majorHAnsi" w:cstheme="majorHAnsi"/>
          <w:color w:val="333333"/>
          <w:shd w:val="clear" w:color="auto" w:fill="FFFFFF"/>
        </w:rPr>
        <w:t xml:space="preserve">Shichika </w:t>
      </w:r>
      <w:r w:rsidR="00144F8C">
        <w:rPr>
          <w:rFonts w:asciiTheme="majorHAnsi" w:hAnsiTheme="majorHAnsi" w:cstheme="majorHAnsi"/>
          <w:color w:val="333333"/>
          <w:shd w:val="clear" w:color="auto" w:fill="FFFFFF"/>
        </w:rPr>
        <w:t xml:space="preserve">was </w:t>
      </w:r>
      <w:r w:rsidR="00A51577">
        <w:rPr>
          <w:rFonts w:asciiTheme="majorHAnsi" w:hAnsiTheme="majorHAnsi" w:cstheme="majorHAnsi"/>
          <w:color w:val="333333"/>
          <w:shd w:val="clear" w:color="auto" w:fill="FFFFFF"/>
        </w:rPr>
        <w:t>willing</w:t>
      </w:r>
      <w:r w:rsidR="00144F8C">
        <w:rPr>
          <w:rFonts w:asciiTheme="majorHAnsi" w:hAnsiTheme="majorHAnsi" w:cstheme="majorHAnsi"/>
          <w:color w:val="333333"/>
          <w:shd w:val="clear" w:color="auto" w:fill="FFFFFF"/>
        </w:rPr>
        <w:t xml:space="preserve"> to </w:t>
      </w:r>
      <w:r w:rsidR="00A51577">
        <w:rPr>
          <w:rFonts w:asciiTheme="majorHAnsi" w:hAnsiTheme="majorHAnsi" w:cstheme="majorHAnsi"/>
          <w:color w:val="333333"/>
          <w:shd w:val="clear" w:color="auto" w:fill="FFFFFF"/>
        </w:rPr>
        <w:t xml:space="preserve">throw his life away if Togame had simply asked him to. </w:t>
      </w:r>
      <w:r w:rsidR="00141246">
        <w:rPr>
          <w:rFonts w:asciiTheme="majorHAnsi" w:hAnsiTheme="majorHAnsi" w:cstheme="majorHAnsi"/>
          <w:color w:val="333333"/>
          <w:shd w:val="clear" w:color="auto" w:fill="FFFFFF"/>
        </w:rPr>
        <w:t xml:space="preserve">He </w:t>
      </w:r>
      <w:r w:rsidR="00144F8C">
        <w:rPr>
          <w:rFonts w:asciiTheme="majorHAnsi" w:hAnsiTheme="majorHAnsi" w:cstheme="majorHAnsi"/>
          <w:color w:val="333333"/>
          <w:shd w:val="clear" w:color="auto" w:fill="FFFFFF"/>
        </w:rPr>
        <w:t>didn’t</w:t>
      </w:r>
      <w:r w:rsidR="00141246">
        <w:rPr>
          <w:rFonts w:asciiTheme="majorHAnsi" w:hAnsiTheme="majorHAnsi" w:cstheme="majorHAnsi"/>
          <w:color w:val="333333"/>
          <w:shd w:val="clear" w:color="auto" w:fill="FFFFFF"/>
        </w:rPr>
        <w:t xml:space="preserve"> understand why she would </w:t>
      </w:r>
      <w:r w:rsidR="000F7968">
        <w:rPr>
          <w:rFonts w:asciiTheme="majorHAnsi" w:hAnsiTheme="majorHAnsi" w:cstheme="majorHAnsi"/>
          <w:color w:val="333333"/>
          <w:shd w:val="clear" w:color="auto" w:fill="FFFFFF"/>
        </w:rPr>
        <w:t xml:space="preserve">cause herself so much pain by tricking </w:t>
      </w:r>
      <w:r w:rsidR="00D6581D">
        <w:rPr>
          <w:rFonts w:asciiTheme="majorHAnsi" w:hAnsiTheme="majorHAnsi" w:cstheme="majorHAnsi"/>
          <w:color w:val="333333"/>
          <w:shd w:val="clear" w:color="auto" w:fill="FFFFFF"/>
        </w:rPr>
        <w:t>herself and everyone around her.</w:t>
      </w:r>
      <w:r w:rsidR="000F7968">
        <w:rPr>
          <w:rFonts w:asciiTheme="majorHAnsi" w:hAnsiTheme="majorHAnsi" w:cstheme="majorHAnsi"/>
          <w:color w:val="333333"/>
          <w:shd w:val="clear" w:color="auto" w:fill="FFFFFF"/>
        </w:rPr>
        <w:t xml:space="preserve"> Th</w:t>
      </w:r>
      <w:r w:rsidR="00141246">
        <w:rPr>
          <w:rFonts w:asciiTheme="majorHAnsi" w:hAnsiTheme="majorHAnsi" w:cstheme="majorHAnsi"/>
          <w:color w:val="333333"/>
          <w:shd w:val="clear" w:color="auto" w:fill="FFFFFF"/>
        </w:rPr>
        <w:t xml:space="preserve">is continues to show the </w:t>
      </w:r>
      <w:r w:rsidR="00AD74DE">
        <w:rPr>
          <w:rFonts w:asciiTheme="majorHAnsi" w:hAnsiTheme="majorHAnsi" w:cstheme="majorHAnsi"/>
          <w:color w:val="333333"/>
          <w:shd w:val="clear" w:color="auto" w:fill="FFFFFF"/>
        </w:rPr>
        <w:t>constant turmoil that has been taking place in Togame’s mind, between completing her schemes and her love for Shichika.</w:t>
      </w:r>
      <w:r w:rsidR="008C3657">
        <w:rPr>
          <w:rFonts w:asciiTheme="majorHAnsi" w:hAnsiTheme="majorHAnsi" w:cstheme="majorHAnsi"/>
          <w:color w:val="333333"/>
          <w:shd w:val="clear" w:color="auto" w:fill="FFFFFF"/>
        </w:rPr>
        <w:t xml:space="preserve"> </w:t>
      </w:r>
      <w:r w:rsidR="002A5D68">
        <w:rPr>
          <w:rFonts w:asciiTheme="majorHAnsi" w:hAnsiTheme="majorHAnsi" w:cstheme="majorHAnsi"/>
          <w:color w:val="333333"/>
          <w:shd w:val="clear" w:color="auto" w:fill="FFFFFF"/>
        </w:rPr>
        <w:t>I</w:t>
      </w:r>
      <w:r w:rsidR="00AD74DE">
        <w:rPr>
          <w:rFonts w:asciiTheme="majorHAnsi" w:hAnsiTheme="majorHAnsi" w:cstheme="majorHAnsi"/>
          <w:color w:val="333333"/>
          <w:shd w:val="clear" w:color="auto" w:fill="FFFFFF"/>
        </w:rPr>
        <w:t>n the end</w:t>
      </w:r>
      <w:r w:rsidR="00B8106F">
        <w:rPr>
          <w:rFonts w:asciiTheme="majorHAnsi" w:hAnsiTheme="majorHAnsi" w:cstheme="majorHAnsi"/>
          <w:color w:val="333333"/>
          <w:shd w:val="clear" w:color="auto" w:fill="FFFFFF"/>
        </w:rPr>
        <w:t>, dying</w:t>
      </w:r>
      <w:r w:rsidR="002A5D68">
        <w:rPr>
          <w:rFonts w:asciiTheme="majorHAnsi" w:hAnsiTheme="majorHAnsi" w:cstheme="majorHAnsi"/>
          <w:color w:val="333333"/>
          <w:shd w:val="clear" w:color="auto" w:fill="FFFFFF"/>
        </w:rPr>
        <w:t xml:space="preserve">, </w:t>
      </w:r>
      <w:r w:rsidR="00034112">
        <w:rPr>
          <w:rFonts w:asciiTheme="majorHAnsi" w:hAnsiTheme="majorHAnsi" w:cstheme="majorHAnsi"/>
          <w:color w:val="333333"/>
          <w:shd w:val="clear" w:color="auto" w:fill="FFFFFF"/>
        </w:rPr>
        <w:t xml:space="preserve">with her revenge having failed, </w:t>
      </w:r>
      <w:r w:rsidR="00B8106F">
        <w:rPr>
          <w:rFonts w:asciiTheme="majorHAnsi" w:hAnsiTheme="majorHAnsi" w:cstheme="majorHAnsi"/>
          <w:color w:val="333333"/>
          <w:shd w:val="clear" w:color="auto" w:fill="FFFFFF"/>
        </w:rPr>
        <w:t xml:space="preserve">Togame is happy. She is over joyous with the knowledge that she won’t ever have to kill Shichika. </w:t>
      </w:r>
      <w:r w:rsidR="00034112">
        <w:rPr>
          <w:rFonts w:asciiTheme="majorHAnsi" w:hAnsiTheme="majorHAnsi" w:cstheme="majorHAnsi"/>
          <w:color w:val="333333"/>
          <w:shd w:val="clear" w:color="auto" w:fill="FFFFFF"/>
        </w:rPr>
        <w:t>S</w:t>
      </w:r>
      <w:r w:rsidR="00B8106F">
        <w:rPr>
          <w:rFonts w:asciiTheme="majorHAnsi" w:hAnsiTheme="majorHAnsi" w:cstheme="majorHAnsi"/>
          <w:color w:val="333333"/>
          <w:shd w:val="clear" w:color="auto" w:fill="FFFFFF"/>
        </w:rPr>
        <w:t>he kn</w:t>
      </w:r>
      <w:r w:rsidR="00034112">
        <w:rPr>
          <w:rFonts w:asciiTheme="majorHAnsi" w:hAnsiTheme="majorHAnsi" w:cstheme="majorHAnsi"/>
          <w:color w:val="333333"/>
          <w:shd w:val="clear" w:color="auto" w:fill="FFFFFF"/>
        </w:rPr>
        <w:t>ew</w:t>
      </w:r>
      <w:r w:rsidR="00B8106F">
        <w:rPr>
          <w:rFonts w:asciiTheme="majorHAnsi" w:hAnsiTheme="majorHAnsi" w:cstheme="majorHAnsi"/>
          <w:color w:val="333333"/>
          <w:shd w:val="clear" w:color="auto" w:fill="FFFFFF"/>
        </w:rPr>
        <w:t xml:space="preserve"> that had the time </w:t>
      </w:r>
      <w:r w:rsidR="00F64B07">
        <w:rPr>
          <w:rFonts w:asciiTheme="majorHAnsi" w:hAnsiTheme="majorHAnsi" w:cstheme="majorHAnsi"/>
          <w:color w:val="333333"/>
          <w:shd w:val="clear" w:color="auto" w:fill="FFFFFF"/>
        </w:rPr>
        <w:t>come,</w:t>
      </w:r>
      <w:r w:rsidR="00B8106F">
        <w:rPr>
          <w:rFonts w:asciiTheme="majorHAnsi" w:hAnsiTheme="majorHAnsi" w:cstheme="majorHAnsi"/>
          <w:color w:val="333333"/>
          <w:shd w:val="clear" w:color="auto" w:fill="FFFFFF"/>
        </w:rPr>
        <w:t xml:space="preserve"> she would have pushed herself to complete her scheme that she had devoted too much of herself to. </w:t>
      </w:r>
      <w:r w:rsidR="00653FDB">
        <w:rPr>
          <w:rFonts w:asciiTheme="majorHAnsi" w:hAnsiTheme="majorHAnsi" w:cstheme="majorHAnsi"/>
          <w:color w:val="333333"/>
          <w:shd w:val="clear" w:color="auto" w:fill="FFFFFF"/>
        </w:rPr>
        <w:t xml:space="preserve"> </w:t>
      </w:r>
      <w:r w:rsidR="0033006A">
        <w:rPr>
          <w:rFonts w:asciiTheme="majorHAnsi" w:hAnsiTheme="majorHAnsi" w:cstheme="majorHAnsi"/>
          <w:color w:val="333333"/>
          <w:shd w:val="clear" w:color="auto" w:fill="FFFFFF"/>
        </w:rPr>
        <w:t xml:space="preserve">Togame acknowledges all the wrong she has done in </w:t>
      </w:r>
      <w:r w:rsidR="00F15CB1">
        <w:rPr>
          <w:rFonts w:asciiTheme="majorHAnsi" w:hAnsiTheme="majorHAnsi" w:cstheme="majorHAnsi"/>
          <w:color w:val="333333"/>
          <w:shd w:val="clear" w:color="auto" w:fill="FFFFFF"/>
        </w:rPr>
        <w:t>t</w:t>
      </w:r>
      <w:r w:rsidR="0033006A">
        <w:rPr>
          <w:rFonts w:asciiTheme="majorHAnsi" w:hAnsiTheme="majorHAnsi" w:cstheme="majorHAnsi"/>
          <w:color w:val="333333"/>
          <w:shd w:val="clear" w:color="auto" w:fill="FFFFFF"/>
        </w:rPr>
        <w:t xml:space="preserve">he life, and that she </w:t>
      </w:r>
      <w:r w:rsidR="00CB21CE">
        <w:rPr>
          <w:rFonts w:asciiTheme="majorHAnsi" w:hAnsiTheme="majorHAnsi" w:cstheme="majorHAnsi"/>
          <w:color w:val="333333"/>
          <w:shd w:val="clear" w:color="auto" w:fill="FFFFFF"/>
        </w:rPr>
        <w:t xml:space="preserve">has been using Shichika as a tool. She spent </w:t>
      </w:r>
      <w:r w:rsidR="001A28BD">
        <w:rPr>
          <w:rFonts w:asciiTheme="majorHAnsi" w:hAnsiTheme="majorHAnsi" w:cstheme="majorHAnsi"/>
          <w:color w:val="333333"/>
          <w:shd w:val="clear" w:color="auto" w:fill="FFFFFF"/>
        </w:rPr>
        <w:t xml:space="preserve">so much of her life in her schemes and plots for revenge that she believed </w:t>
      </w:r>
      <w:r w:rsidR="00F15CB1">
        <w:rPr>
          <w:rFonts w:asciiTheme="majorHAnsi" w:hAnsiTheme="majorHAnsi" w:cstheme="majorHAnsi"/>
          <w:color w:val="333333"/>
          <w:shd w:val="clear" w:color="auto" w:fill="FFFFFF"/>
        </w:rPr>
        <w:t xml:space="preserve">there was nothing left for her. </w:t>
      </w:r>
      <w:r w:rsidR="003D1F34">
        <w:rPr>
          <w:rFonts w:asciiTheme="majorHAnsi" w:hAnsiTheme="majorHAnsi" w:cstheme="majorHAnsi"/>
          <w:color w:val="333333"/>
          <w:shd w:val="clear" w:color="auto" w:fill="FFFFFF"/>
        </w:rPr>
        <w:t xml:space="preserve">But even with all the </w:t>
      </w:r>
      <w:r w:rsidR="001243CB">
        <w:rPr>
          <w:rFonts w:asciiTheme="majorHAnsi" w:hAnsiTheme="majorHAnsi" w:cstheme="majorHAnsi"/>
          <w:color w:val="333333"/>
          <w:shd w:val="clear" w:color="auto" w:fill="FFFFFF"/>
        </w:rPr>
        <w:t>scheming</w:t>
      </w:r>
      <w:r w:rsidR="003D1F34">
        <w:rPr>
          <w:rFonts w:asciiTheme="majorHAnsi" w:hAnsiTheme="majorHAnsi" w:cstheme="majorHAnsi"/>
          <w:color w:val="333333"/>
          <w:shd w:val="clear" w:color="auto" w:fill="FFFFFF"/>
        </w:rPr>
        <w:t xml:space="preserve"> she had done</w:t>
      </w:r>
      <w:r w:rsidR="001243CB">
        <w:rPr>
          <w:rFonts w:asciiTheme="majorHAnsi" w:hAnsiTheme="majorHAnsi" w:cstheme="majorHAnsi"/>
          <w:color w:val="333333"/>
          <w:shd w:val="clear" w:color="auto" w:fill="FFFFFF"/>
        </w:rPr>
        <w:t>, with</w:t>
      </w:r>
      <w:r w:rsidR="003D1F34">
        <w:rPr>
          <w:rFonts w:asciiTheme="majorHAnsi" w:hAnsiTheme="majorHAnsi" w:cstheme="majorHAnsi"/>
          <w:color w:val="333333"/>
          <w:shd w:val="clear" w:color="auto" w:fill="FFFFFF"/>
        </w:rPr>
        <w:t xml:space="preserve"> her last breath all she wanted was to know if she could still be allowed to love Shichika. </w:t>
      </w:r>
      <w:r w:rsidR="00DC7D3D">
        <w:rPr>
          <w:rFonts w:asciiTheme="majorHAnsi" w:hAnsiTheme="majorHAnsi" w:cstheme="majorHAnsi"/>
          <w:color w:val="333333"/>
          <w:shd w:val="clear" w:color="auto" w:fill="FFFFFF"/>
        </w:rPr>
        <w:t xml:space="preserve">This ending is a nostalgic </w:t>
      </w:r>
      <w:r w:rsidR="00420F21">
        <w:rPr>
          <w:rFonts w:asciiTheme="majorHAnsi" w:hAnsiTheme="majorHAnsi" w:cstheme="majorHAnsi"/>
          <w:color w:val="333333"/>
          <w:shd w:val="clear" w:color="auto" w:fill="FFFFFF"/>
        </w:rPr>
        <w:t>throwback to the first episode twelve months prior when Togame proclaimed that she would gain the warrior Shichika’s help by making him fall for her.</w:t>
      </w:r>
      <w:r w:rsidR="00585E98">
        <w:rPr>
          <w:rFonts w:asciiTheme="majorHAnsi" w:hAnsiTheme="majorHAnsi" w:cstheme="majorHAnsi"/>
          <w:color w:val="333333"/>
          <w:shd w:val="clear" w:color="auto" w:fill="FFFFFF"/>
        </w:rPr>
        <w:t xml:space="preserve"> </w:t>
      </w:r>
      <w:r w:rsidR="00A35D4C">
        <w:rPr>
          <w:rFonts w:asciiTheme="majorHAnsi" w:hAnsiTheme="majorHAnsi" w:cstheme="majorHAnsi"/>
          <w:color w:val="333333"/>
          <w:shd w:val="clear" w:color="auto" w:fill="FFFFFF"/>
        </w:rPr>
        <w:t xml:space="preserve">It’s this kind of dialogue that </w:t>
      </w:r>
      <w:r w:rsidR="00E40713">
        <w:rPr>
          <w:rFonts w:asciiTheme="majorHAnsi" w:hAnsiTheme="majorHAnsi" w:cstheme="majorHAnsi"/>
          <w:color w:val="333333"/>
          <w:shd w:val="clear" w:color="auto" w:fill="FFFFFF"/>
        </w:rPr>
        <w:t xml:space="preserve">makes you </w:t>
      </w:r>
      <w:r w:rsidR="002A39F9">
        <w:rPr>
          <w:rFonts w:asciiTheme="majorHAnsi" w:hAnsiTheme="majorHAnsi" w:cstheme="majorHAnsi"/>
          <w:color w:val="333333"/>
          <w:shd w:val="clear" w:color="auto" w:fill="FFFFFF"/>
        </w:rPr>
        <w:t>need to sit down and just think about life</w:t>
      </w:r>
      <w:r w:rsidR="00633EDE">
        <w:rPr>
          <w:rFonts w:asciiTheme="majorHAnsi" w:hAnsiTheme="majorHAnsi" w:cstheme="majorHAnsi"/>
          <w:color w:val="333333"/>
          <w:shd w:val="clear" w:color="auto" w:fill="FFFFFF"/>
        </w:rPr>
        <w:t>,</w:t>
      </w:r>
      <w:r w:rsidR="002A39F9">
        <w:rPr>
          <w:rFonts w:asciiTheme="majorHAnsi" w:hAnsiTheme="majorHAnsi" w:cstheme="majorHAnsi"/>
          <w:color w:val="333333"/>
          <w:shd w:val="clear" w:color="auto" w:fill="FFFFFF"/>
        </w:rPr>
        <w:t xml:space="preserve"> what it really means to love someone</w:t>
      </w:r>
      <w:r w:rsidR="00633EDE">
        <w:rPr>
          <w:rFonts w:asciiTheme="majorHAnsi" w:hAnsiTheme="majorHAnsi" w:cstheme="majorHAnsi"/>
          <w:color w:val="333333"/>
          <w:shd w:val="clear" w:color="auto" w:fill="FFFFFF"/>
        </w:rPr>
        <w:t xml:space="preserve">, and the consequences your obsessions can </w:t>
      </w:r>
      <w:r w:rsidR="002C3000">
        <w:rPr>
          <w:rFonts w:asciiTheme="majorHAnsi" w:hAnsiTheme="majorHAnsi" w:cstheme="majorHAnsi"/>
          <w:color w:val="333333"/>
          <w:shd w:val="clear" w:color="auto" w:fill="FFFFFF"/>
        </w:rPr>
        <w:t xml:space="preserve">create. </w:t>
      </w:r>
      <w:r w:rsidR="004B3C74">
        <w:rPr>
          <w:rFonts w:asciiTheme="majorHAnsi" w:hAnsiTheme="majorHAnsi" w:cstheme="majorHAnsi"/>
          <w:color w:val="333333"/>
          <w:shd w:val="clear" w:color="auto" w:fill="FFFFFF"/>
        </w:rPr>
        <w:t xml:space="preserve">This is one of the major reasons that </w:t>
      </w:r>
      <w:r w:rsidR="004B3C74">
        <w:rPr>
          <w:rFonts w:asciiTheme="majorHAnsi" w:hAnsiTheme="majorHAnsi" w:cstheme="majorHAnsi"/>
          <w:i/>
          <w:iCs/>
          <w:color w:val="333333"/>
          <w:shd w:val="clear" w:color="auto" w:fill="FFFFFF"/>
        </w:rPr>
        <w:t xml:space="preserve">Katanagatari </w:t>
      </w:r>
      <w:r w:rsidR="004B3C74">
        <w:rPr>
          <w:rFonts w:asciiTheme="majorHAnsi" w:hAnsiTheme="majorHAnsi" w:cstheme="majorHAnsi"/>
          <w:color w:val="333333"/>
          <w:shd w:val="clear" w:color="auto" w:fill="FFFFFF"/>
        </w:rPr>
        <w:t>episode 12 was so successful.</w:t>
      </w:r>
    </w:p>
    <w:p w14:paraId="4FA84A1F" w14:textId="7B40513B" w:rsidR="009E4840" w:rsidRDefault="008C3657" w:rsidP="008C3657">
      <w:pPr>
        <w:spacing w:after="160"/>
        <w:rPr>
          <w:rFonts w:cstheme="minorHAnsi"/>
          <w:color w:val="333333"/>
          <w:shd w:val="clear" w:color="auto" w:fill="FFFFFF"/>
        </w:rPr>
      </w:pPr>
      <w:r>
        <w:rPr>
          <w:rFonts w:asciiTheme="majorHAnsi" w:hAnsiTheme="majorHAnsi" w:cstheme="majorHAnsi"/>
          <w:color w:val="333333"/>
          <w:shd w:val="clear" w:color="auto" w:fill="FFFFFF"/>
        </w:rPr>
        <w:lastRenderedPageBreak/>
        <w:t xml:space="preserve">The second reason why </w:t>
      </w:r>
      <w:r>
        <w:rPr>
          <w:rFonts w:asciiTheme="majorHAnsi" w:hAnsiTheme="majorHAnsi" w:cstheme="majorHAnsi"/>
          <w:i/>
          <w:iCs/>
          <w:color w:val="333333"/>
          <w:shd w:val="clear" w:color="auto" w:fill="FFFFFF"/>
        </w:rPr>
        <w:t xml:space="preserve">Katanagatari </w:t>
      </w:r>
      <w:r>
        <w:rPr>
          <w:rFonts w:asciiTheme="majorHAnsi" w:hAnsiTheme="majorHAnsi" w:cstheme="majorHAnsi"/>
          <w:color w:val="333333"/>
          <w:shd w:val="clear" w:color="auto" w:fill="FFFFFF"/>
        </w:rPr>
        <w:t>is a success is its</w:t>
      </w:r>
      <w:r>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 xml:space="preserve">unique art style. </w:t>
      </w:r>
      <w:r w:rsidR="0048317D" w:rsidRPr="00931630">
        <w:rPr>
          <w:rFonts w:cstheme="minorHAnsi"/>
          <w:color w:val="333333"/>
          <w:shd w:val="clear" w:color="auto" w:fill="FFFFFF"/>
        </w:rPr>
        <w:t>Pausing a</w:t>
      </w:r>
      <w:r w:rsidR="00654A5C" w:rsidRPr="00931630">
        <w:rPr>
          <w:rFonts w:cstheme="minorHAnsi"/>
          <w:color w:val="333333"/>
          <w:shd w:val="clear" w:color="auto" w:fill="FFFFFF"/>
        </w:rPr>
        <w:t>t nearly any</w:t>
      </w:r>
      <w:r w:rsidR="00FC59EF" w:rsidRPr="00931630">
        <w:rPr>
          <w:rFonts w:cstheme="minorHAnsi"/>
          <w:color w:val="333333"/>
          <w:shd w:val="clear" w:color="auto" w:fill="FFFFFF"/>
        </w:rPr>
        <w:t xml:space="preserve"> moment in </w:t>
      </w:r>
      <w:r w:rsidR="00FC59EF" w:rsidRPr="00931630">
        <w:rPr>
          <w:rFonts w:cstheme="minorHAnsi"/>
          <w:i/>
          <w:iCs/>
          <w:color w:val="333333"/>
          <w:shd w:val="clear" w:color="auto" w:fill="FFFFFF"/>
        </w:rPr>
        <w:t>Katanagatari</w:t>
      </w:r>
      <w:r w:rsidR="0048317D" w:rsidRPr="00931630">
        <w:rPr>
          <w:rFonts w:cstheme="minorHAnsi"/>
          <w:i/>
          <w:iCs/>
          <w:color w:val="333333"/>
          <w:shd w:val="clear" w:color="auto" w:fill="FFFFFF"/>
        </w:rPr>
        <w:t xml:space="preserve"> </w:t>
      </w:r>
      <w:r w:rsidR="00654A5C" w:rsidRPr="00931630">
        <w:rPr>
          <w:rFonts w:cstheme="minorHAnsi"/>
          <w:color w:val="333333"/>
          <w:shd w:val="clear" w:color="auto" w:fill="FFFFFF"/>
        </w:rPr>
        <w:t>could</w:t>
      </w:r>
      <w:r w:rsidR="0048317D" w:rsidRPr="00931630">
        <w:rPr>
          <w:rFonts w:cstheme="minorHAnsi"/>
          <w:color w:val="333333"/>
          <w:shd w:val="clear" w:color="auto" w:fill="FFFFFF"/>
        </w:rPr>
        <w:t xml:space="preserve"> give you a </w:t>
      </w:r>
      <w:r w:rsidR="008B4612" w:rsidRPr="00931630">
        <w:rPr>
          <w:rFonts w:cstheme="minorHAnsi"/>
          <w:color w:val="333333"/>
          <w:shd w:val="clear" w:color="auto" w:fill="FFFFFF"/>
        </w:rPr>
        <w:t>painting</w:t>
      </w:r>
      <w:r w:rsidR="0048317D" w:rsidRPr="00931630">
        <w:rPr>
          <w:rFonts w:cstheme="minorHAnsi"/>
          <w:color w:val="333333"/>
          <w:shd w:val="clear" w:color="auto" w:fill="FFFFFF"/>
        </w:rPr>
        <w:t xml:space="preserve"> worthy of framing onto </w:t>
      </w:r>
      <w:r w:rsidR="00654A5C" w:rsidRPr="00931630">
        <w:rPr>
          <w:rFonts w:cstheme="minorHAnsi"/>
          <w:color w:val="333333"/>
          <w:shd w:val="clear" w:color="auto" w:fill="FFFFFF"/>
        </w:rPr>
        <w:t xml:space="preserve">a wall. </w:t>
      </w:r>
      <w:r w:rsidR="001A722F" w:rsidRPr="00931630">
        <w:rPr>
          <w:rFonts w:cstheme="minorHAnsi"/>
          <w:color w:val="333333"/>
          <w:shd w:val="clear" w:color="auto" w:fill="FFFFFF"/>
        </w:rPr>
        <w:t>The</w:t>
      </w:r>
      <w:r w:rsidR="006A72DE" w:rsidRPr="00931630">
        <w:rPr>
          <w:rFonts w:cstheme="minorHAnsi"/>
          <w:color w:val="333333"/>
          <w:shd w:val="clear" w:color="auto" w:fill="FFFFFF"/>
        </w:rPr>
        <w:t xml:space="preserve"> characters </w:t>
      </w:r>
      <w:r w:rsidR="00853C34" w:rsidRPr="00931630">
        <w:rPr>
          <w:rFonts w:cstheme="minorHAnsi"/>
          <w:color w:val="333333"/>
          <w:shd w:val="clear" w:color="auto" w:fill="FFFFFF"/>
        </w:rPr>
        <w:t xml:space="preserve">are </w:t>
      </w:r>
      <w:r w:rsidR="00445B6A" w:rsidRPr="00931630">
        <w:rPr>
          <w:rFonts w:cstheme="minorHAnsi"/>
          <w:color w:val="333333"/>
          <w:shd w:val="clear" w:color="auto" w:fill="FFFFFF"/>
        </w:rPr>
        <w:t xml:space="preserve">simply drawn, using minimal lines and bold strokes to make the </w:t>
      </w:r>
      <w:r w:rsidR="00764985" w:rsidRPr="00931630">
        <w:rPr>
          <w:rFonts w:cstheme="minorHAnsi"/>
          <w:color w:val="333333"/>
          <w:shd w:val="clear" w:color="auto" w:fill="FFFFFF"/>
        </w:rPr>
        <w:t xml:space="preserve">characters pop out </w:t>
      </w:r>
      <w:r w:rsidR="00082A33" w:rsidRPr="00931630">
        <w:rPr>
          <w:rFonts w:cstheme="minorHAnsi"/>
          <w:color w:val="333333"/>
          <w:shd w:val="clear" w:color="auto" w:fill="FFFFFF"/>
        </w:rPr>
        <w:t xml:space="preserve">in the </w:t>
      </w:r>
      <w:r w:rsidR="00A8187A" w:rsidRPr="00931630">
        <w:rPr>
          <w:rFonts w:cstheme="minorHAnsi"/>
          <w:color w:val="333333"/>
          <w:shd w:val="clear" w:color="auto" w:fill="FFFFFF"/>
        </w:rPr>
        <w:t>finer detailed backgrounds.</w:t>
      </w:r>
      <w:r>
        <w:rPr>
          <w:rFonts w:cstheme="minorHAnsi"/>
          <w:color w:val="333333"/>
          <w:shd w:val="clear" w:color="auto" w:fill="FFFFFF"/>
        </w:rPr>
        <w:t xml:space="preserve"> </w:t>
      </w:r>
      <w:r w:rsidR="00E85F18" w:rsidRPr="00931630">
        <w:rPr>
          <w:rFonts w:cstheme="minorHAnsi"/>
          <w:color w:val="333333"/>
          <w:shd w:val="clear" w:color="auto" w:fill="FFFFFF"/>
        </w:rPr>
        <w:t xml:space="preserve">Each character </w:t>
      </w:r>
      <w:r w:rsidR="00A65D27">
        <w:rPr>
          <w:rFonts w:cstheme="minorHAnsi"/>
          <w:color w:val="333333"/>
          <w:shd w:val="clear" w:color="auto" w:fill="FFFFFF"/>
        </w:rPr>
        <w:t xml:space="preserve">in </w:t>
      </w:r>
      <w:r w:rsidR="00A65D27">
        <w:rPr>
          <w:rFonts w:cstheme="minorHAnsi"/>
          <w:i/>
          <w:iCs/>
          <w:color w:val="333333"/>
          <w:shd w:val="clear" w:color="auto" w:fill="FFFFFF"/>
        </w:rPr>
        <w:t xml:space="preserve">Katanagatari </w:t>
      </w:r>
      <w:r w:rsidR="00A93EAB">
        <w:rPr>
          <w:rFonts w:cstheme="minorHAnsi"/>
          <w:color w:val="333333"/>
          <w:shd w:val="clear" w:color="auto" w:fill="FFFFFF"/>
        </w:rPr>
        <w:t xml:space="preserve">is uniquely drawn with their own set of colors, </w:t>
      </w:r>
      <w:r w:rsidR="00F1031F">
        <w:rPr>
          <w:rFonts w:cstheme="minorHAnsi"/>
          <w:color w:val="333333"/>
          <w:shd w:val="clear" w:color="auto" w:fill="FFFFFF"/>
        </w:rPr>
        <w:t xml:space="preserve">different characters are also given </w:t>
      </w:r>
      <w:r w:rsidR="0046564B">
        <w:rPr>
          <w:rFonts w:cstheme="minorHAnsi"/>
          <w:color w:val="333333"/>
          <w:shd w:val="clear" w:color="auto" w:fill="FFFFFF"/>
        </w:rPr>
        <w:t>differing variety of colors.</w:t>
      </w:r>
      <w:r w:rsidR="005A7B3D" w:rsidRPr="00931630">
        <w:rPr>
          <w:rFonts w:cstheme="minorHAnsi"/>
          <w:color w:val="333333"/>
          <w:shd w:val="clear" w:color="auto" w:fill="FFFFFF"/>
        </w:rPr>
        <w:t xml:space="preserve"> </w:t>
      </w:r>
      <w:r w:rsidR="00657B68" w:rsidRPr="00931630">
        <w:rPr>
          <w:rFonts w:cstheme="minorHAnsi"/>
          <w:color w:val="333333"/>
          <w:shd w:val="clear" w:color="auto" w:fill="FFFFFF"/>
        </w:rPr>
        <w:t xml:space="preserve">Togame has </w:t>
      </w:r>
      <w:r w:rsidR="00B44F7C" w:rsidRPr="00931630">
        <w:rPr>
          <w:rFonts w:cstheme="minorHAnsi"/>
          <w:color w:val="333333"/>
          <w:shd w:val="clear" w:color="auto" w:fill="FFFFFF"/>
        </w:rPr>
        <w:t>of</w:t>
      </w:r>
      <w:r w:rsidR="00192446" w:rsidRPr="00931630">
        <w:rPr>
          <w:rFonts w:cstheme="minorHAnsi"/>
          <w:color w:val="333333"/>
          <w:shd w:val="clear" w:color="auto" w:fill="FFFFFF"/>
        </w:rPr>
        <w:t xml:space="preserve"> </w:t>
      </w:r>
      <w:r w:rsidR="0018507F" w:rsidRPr="00931630">
        <w:rPr>
          <w:rFonts w:cstheme="minorHAnsi"/>
          <w:color w:val="333333"/>
          <w:shd w:val="clear" w:color="auto" w:fill="FFFFFF"/>
        </w:rPr>
        <w:t>seventeen instances of colors</w:t>
      </w:r>
      <w:r w:rsidR="00192446" w:rsidRPr="00931630">
        <w:rPr>
          <w:rFonts w:cstheme="minorHAnsi"/>
          <w:color w:val="333333"/>
          <w:shd w:val="clear" w:color="auto" w:fill="FFFFFF"/>
        </w:rPr>
        <w:t xml:space="preserve"> and shades </w:t>
      </w:r>
      <w:r w:rsidR="000C4438" w:rsidRPr="00931630">
        <w:rPr>
          <w:rFonts w:cstheme="minorHAnsi"/>
          <w:color w:val="333333"/>
          <w:shd w:val="clear" w:color="auto" w:fill="FFFFFF"/>
        </w:rPr>
        <w:t>that create her clothes and character</w:t>
      </w:r>
      <w:r w:rsidR="00804066" w:rsidRPr="00931630">
        <w:rPr>
          <w:rFonts w:cstheme="minorHAnsi"/>
          <w:color w:val="333333"/>
          <w:shd w:val="clear" w:color="auto" w:fill="FFFFFF"/>
        </w:rPr>
        <w:t>.</w:t>
      </w:r>
      <w:r w:rsidR="000A7448">
        <w:rPr>
          <w:rFonts w:cstheme="minorHAnsi"/>
          <w:color w:val="333333"/>
          <w:shd w:val="clear" w:color="auto" w:fill="FFFFFF"/>
        </w:rPr>
        <w:t xml:space="preserve"> </w:t>
      </w:r>
      <w:r w:rsidR="0035475C" w:rsidRPr="00931630">
        <w:rPr>
          <w:rFonts w:cstheme="minorHAnsi"/>
          <w:color w:val="333333"/>
          <w:shd w:val="clear" w:color="auto" w:fill="FFFFFF"/>
        </w:rPr>
        <w:t xml:space="preserve">Each of these colors are bold and well defined, none of the repeating colors are part of the same article. Each color has its own designated area cover and none of them cross into the territory of another’s color. </w:t>
      </w:r>
      <w:r w:rsidR="001D4ADF">
        <w:rPr>
          <w:rFonts w:cstheme="minorHAnsi"/>
          <w:color w:val="333333"/>
          <w:shd w:val="clear" w:color="auto" w:fill="FFFFFF"/>
        </w:rPr>
        <w:t>Shichika on the other hand wears much more plain clothes with only a few instances of color</w:t>
      </w:r>
      <w:r w:rsidR="00046B31">
        <w:rPr>
          <w:rFonts w:cstheme="minorHAnsi"/>
          <w:color w:val="333333"/>
          <w:shd w:val="clear" w:color="auto" w:fill="FFFFFF"/>
        </w:rPr>
        <w:t>.</w:t>
      </w:r>
      <w:r w:rsidR="007D197B">
        <w:rPr>
          <w:rFonts w:cstheme="minorHAnsi"/>
          <w:color w:val="333333"/>
          <w:shd w:val="clear" w:color="auto" w:fill="FFFFFF"/>
        </w:rPr>
        <w:t xml:space="preserve"> He lacks any upper body </w:t>
      </w:r>
      <w:r w:rsidR="0035475C" w:rsidRPr="00931630">
        <w:rPr>
          <w:rFonts w:cstheme="minorHAnsi"/>
          <w:color w:val="333333"/>
          <w:shd w:val="clear" w:color="auto" w:fill="FFFFFF"/>
        </w:rPr>
        <w:t xml:space="preserve">clothes </w:t>
      </w:r>
      <w:r w:rsidR="007D197B">
        <w:rPr>
          <w:rFonts w:cstheme="minorHAnsi"/>
          <w:color w:val="333333"/>
          <w:shd w:val="clear" w:color="auto" w:fill="FFFFFF"/>
        </w:rPr>
        <w:t xml:space="preserve">beyond some sleeves that </w:t>
      </w:r>
      <w:r w:rsidR="0035475C" w:rsidRPr="00931630">
        <w:rPr>
          <w:rFonts w:cstheme="minorHAnsi"/>
          <w:color w:val="333333"/>
          <w:shd w:val="clear" w:color="auto" w:fill="FFFFFF"/>
        </w:rPr>
        <w:t xml:space="preserve">appear to be painted onto </w:t>
      </w:r>
      <w:r w:rsidR="007D197B">
        <w:rPr>
          <w:rFonts w:cstheme="minorHAnsi"/>
          <w:color w:val="333333"/>
          <w:shd w:val="clear" w:color="auto" w:fill="FFFFFF"/>
        </w:rPr>
        <w:t xml:space="preserve">him </w:t>
      </w:r>
      <w:r w:rsidR="0035475C" w:rsidRPr="00931630">
        <w:rPr>
          <w:rFonts w:cstheme="minorHAnsi"/>
          <w:color w:val="333333"/>
          <w:shd w:val="clear" w:color="auto" w:fill="FFFFFF"/>
        </w:rPr>
        <w:t xml:space="preserve">rather than being worn by </w:t>
      </w:r>
      <w:r w:rsidR="007D197B">
        <w:rPr>
          <w:rFonts w:cstheme="minorHAnsi"/>
          <w:color w:val="333333"/>
          <w:shd w:val="clear" w:color="auto" w:fill="FFFFFF"/>
        </w:rPr>
        <w:t>him</w:t>
      </w:r>
      <w:r w:rsidR="0035475C" w:rsidRPr="00931630">
        <w:rPr>
          <w:rFonts w:cstheme="minorHAnsi"/>
          <w:color w:val="333333"/>
          <w:shd w:val="clear" w:color="auto" w:fill="FFFFFF"/>
        </w:rPr>
        <w:t>.</w:t>
      </w:r>
      <w:r w:rsidR="0035475C">
        <w:rPr>
          <w:rFonts w:cstheme="minorHAnsi"/>
          <w:color w:val="333333"/>
          <w:shd w:val="clear" w:color="auto" w:fill="FFFFFF"/>
        </w:rPr>
        <w:t xml:space="preserve"> </w:t>
      </w:r>
    </w:p>
    <w:p w14:paraId="62B12EA5" w14:textId="308CF3A2" w:rsidR="00AF7BE4" w:rsidRDefault="00500822" w:rsidP="00E2019F">
      <w:pPr>
        <w:spacing w:after="160"/>
        <w:ind w:firstLine="0"/>
        <w:rPr>
          <w:rFonts w:cstheme="minorHAnsi"/>
          <w:color w:val="333333"/>
          <w:shd w:val="clear" w:color="auto" w:fill="FFFFFF"/>
        </w:rPr>
      </w:pPr>
      <w:r w:rsidRPr="00931630">
        <w:rPr>
          <w:rFonts w:cstheme="minorHAnsi"/>
          <w:noProof/>
          <w:color w:val="333333"/>
          <w:shd w:val="clear" w:color="auto" w:fill="FFFFFF"/>
        </w:rPr>
        <mc:AlternateContent>
          <mc:Choice Requires="wps">
            <w:drawing>
              <wp:anchor distT="91440" distB="91440" distL="114300" distR="114300" simplePos="0" relativeHeight="251662336" behindDoc="0" locked="0" layoutInCell="1" allowOverlap="1" wp14:anchorId="2C980E43" wp14:editId="730DF476">
                <wp:simplePos x="0" y="0"/>
                <wp:positionH relativeFrom="page">
                  <wp:posOffset>5310188</wp:posOffset>
                </wp:positionH>
                <wp:positionV relativeFrom="paragraph">
                  <wp:posOffset>1279842</wp:posOffset>
                </wp:positionV>
                <wp:extent cx="1309370" cy="1819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819275"/>
                        </a:xfrm>
                        <a:prstGeom prst="rect">
                          <a:avLst/>
                        </a:prstGeom>
                        <a:noFill/>
                        <a:ln w="9525">
                          <a:noFill/>
                          <a:miter lim="800000"/>
                          <a:headEnd/>
                          <a:tailEnd/>
                        </a:ln>
                      </wps:spPr>
                      <wps:txbx>
                        <w:txbxContent>
                          <w:p w14:paraId="13895FE0" w14:textId="076AFDB9" w:rsidR="001807A9" w:rsidRDefault="001807A9">
                            <w:pPr>
                              <w:pBdr>
                                <w:top w:val="single" w:sz="24" w:space="8" w:color="DDDDDD" w:themeColor="accent1"/>
                                <w:bottom w:val="single" w:sz="24" w:space="8" w:color="DDDDDD" w:themeColor="accent1"/>
                              </w:pBdr>
                              <w:rPr>
                                <w:i/>
                                <w:iCs/>
                                <w:color w:val="DDDDDD" w:themeColor="accent1"/>
                              </w:rPr>
                            </w:pPr>
                            <w:r>
                              <w:rPr>
                                <w:i/>
                                <w:iCs/>
                                <w:color w:val="DDDDDD" w:themeColor="accent1"/>
                              </w:rPr>
                              <w:t>Togame Collapsing after being shot by Emonzaemon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80E43" id="_x0000_t202" coordsize="21600,21600" o:spt="202" path="m,l,21600r21600,l21600,xe">
                <v:stroke joinstyle="miter"/>
                <v:path gradientshapeok="t" o:connecttype="rect"/>
              </v:shapetype>
              <v:shape id="Text Box 2" o:spid="_x0000_s1026" type="#_x0000_t202" style="position:absolute;margin-left:418.15pt;margin-top:100.75pt;width:103.1pt;height:143.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" filled="f" stroked="f">
                <v:textbox>
                  <w:txbxContent>
                    <w:p w14:paraId="13895FE0" w14:textId="076AFDB9" w:rsidR="001807A9" w:rsidRDefault="001807A9">
                      <w:pPr>
                        <w:pBdr>
                          <w:top w:val="single" w:sz="24" w:space="8" w:color="DDDDDD" w:themeColor="accent1"/>
                          <w:bottom w:val="single" w:sz="24" w:space="8" w:color="DDDDDD" w:themeColor="accent1"/>
                        </w:pBdr>
                        <w:rPr>
                          <w:i/>
                          <w:iCs/>
                          <w:color w:val="DDDDDD" w:themeColor="accent1"/>
                        </w:rPr>
                      </w:pPr>
                      <w:r>
                        <w:rPr>
                          <w:i/>
                          <w:iCs/>
                          <w:color w:val="DDDDDD" w:themeColor="accent1"/>
                        </w:rPr>
                        <w:t>Togame Collapsing after being shot by Emonzaemon</w:t>
                      </w:r>
                    </w:p>
                  </w:txbxContent>
                </v:textbox>
                <w10:wrap anchorx="page"/>
              </v:shape>
            </w:pict>
          </mc:Fallback>
        </mc:AlternateContent>
      </w:r>
      <w:r w:rsidR="002900C3" w:rsidRPr="00931630">
        <w:rPr>
          <w:rFonts w:cstheme="minorHAnsi"/>
          <w:noProof/>
        </w:rPr>
        <w:drawing>
          <wp:anchor distT="0" distB="0" distL="114300" distR="114300" simplePos="0" relativeHeight="251658240" behindDoc="0" locked="0" layoutInCell="1" allowOverlap="1" wp14:anchorId="2868CC5A" wp14:editId="43C97A46">
            <wp:simplePos x="0" y="0"/>
            <wp:positionH relativeFrom="margin">
              <wp:posOffset>1181100</wp:posOffset>
            </wp:positionH>
            <wp:positionV relativeFrom="paragraph">
              <wp:posOffset>1380848</wp:posOffset>
            </wp:positionV>
            <wp:extent cx="2889956" cy="16256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9956" cy="1625600"/>
                    </a:xfrm>
                    <a:prstGeom prst="rect">
                      <a:avLst/>
                    </a:prstGeom>
                  </pic:spPr>
                </pic:pic>
              </a:graphicData>
            </a:graphic>
            <wp14:sizeRelH relativeFrom="margin">
              <wp14:pctWidth>0</wp14:pctWidth>
            </wp14:sizeRelH>
            <wp14:sizeRelV relativeFrom="margin">
              <wp14:pctHeight>0</wp14:pctHeight>
            </wp14:sizeRelV>
          </wp:anchor>
        </w:drawing>
      </w:r>
      <w:r w:rsidR="000A7448">
        <w:rPr>
          <w:rFonts w:cstheme="minorHAnsi"/>
          <w:color w:val="333333"/>
          <w:shd w:val="clear" w:color="auto" w:fill="FFFFFF"/>
        </w:rPr>
        <w:t>Th</w:t>
      </w:r>
      <w:r w:rsidR="0035475C">
        <w:rPr>
          <w:rFonts w:cstheme="minorHAnsi"/>
          <w:color w:val="333333"/>
          <w:shd w:val="clear" w:color="auto" w:fill="FFFFFF"/>
        </w:rPr>
        <w:t>ese</w:t>
      </w:r>
      <w:r w:rsidR="009E4840">
        <w:rPr>
          <w:rFonts w:cstheme="minorHAnsi"/>
          <w:color w:val="333333"/>
          <w:shd w:val="clear" w:color="auto" w:fill="FFFFFF"/>
        </w:rPr>
        <w:t xml:space="preserve"> colors</w:t>
      </w:r>
      <w:r w:rsidR="000A7448">
        <w:rPr>
          <w:rFonts w:cstheme="minorHAnsi"/>
          <w:color w:val="333333"/>
          <w:shd w:val="clear" w:color="auto" w:fill="FFFFFF"/>
        </w:rPr>
        <w:t xml:space="preserve"> </w:t>
      </w:r>
      <w:r w:rsidR="009E4840">
        <w:rPr>
          <w:rFonts w:cstheme="minorHAnsi"/>
          <w:color w:val="333333"/>
          <w:shd w:val="clear" w:color="auto" w:fill="FFFFFF"/>
        </w:rPr>
        <w:t>represent</w:t>
      </w:r>
      <w:r w:rsidR="000A7448">
        <w:rPr>
          <w:rFonts w:cstheme="minorHAnsi"/>
          <w:color w:val="333333"/>
          <w:shd w:val="clear" w:color="auto" w:fill="FFFFFF"/>
        </w:rPr>
        <w:t xml:space="preserve"> the complexity of </w:t>
      </w:r>
      <w:r w:rsidR="00796B44">
        <w:rPr>
          <w:rFonts w:cstheme="minorHAnsi"/>
          <w:i/>
          <w:iCs/>
          <w:color w:val="333333"/>
          <w:shd w:val="clear" w:color="auto" w:fill="FFFFFF"/>
        </w:rPr>
        <w:t>Katanagatari</w:t>
      </w:r>
      <w:r w:rsidR="00796B44">
        <w:rPr>
          <w:rFonts w:cstheme="minorHAnsi"/>
          <w:color w:val="333333"/>
          <w:shd w:val="clear" w:color="auto" w:fill="FFFFFF"/>
        </w:rPr>
        <w:t xml:space="preserve">’s </w:t>
      </w:r>
      <w:r w:rsidR="00EC5565">
        <w:rPr>
          <w:rFonts w:cstheme="minorHAnsi"/>
          <w:color w:val="333333"/>
          <w:shd w:val="clear" w:color="auto" w:fill="FFFFFF"/>
        </w:rPr>
        <w:t>character</w:t>
      </w:r>
      <w:r w:rsidR="009E4840">
        <w:rPr>
          <w:rFonts w:cstheme="minorHAnsi"/>
          <w:color w:val="333333"/>
          <w:shd w:val="clear" w:color="auto" w:fill="FFFFFF"/>
        </w:rPr>
        <w:t>s</w:t>
      </w:r>
      <w:r w:rsidR="001B6A22">
        <w:rPr>
          <w:rFonts w:cstheme="minorHAnsi"/>
          <w:color w:val="333333"/>
          <w:shd w:val="clear" w:color="auto" w:fill="FFFFFF"/>
        </w:rPr>
        <w:t>.</w:t>
      </w:r>
      <w:r w:rsidR="009E4840">
        <w:rPr>
          <w:rFonts w:cstheme="minorHAnsi"/>
          <w:color w:val="333333"/>
          <w:shd w:val="clear" w:color="auto" w:fill="FFFFFF"/>
        </w:rPr>
        <w:t xml:space="preserve"> Togame</w:t>
      </w:r>
      <w:r w:rsidR="00EC5565">
        <w:rPr>
          <w:rFonts w:cstheme="minorHAnsi"/>
          <w:color w:val="333333"/>
          <w:shd w:val="clear" w:color="auto" w:fill="FFFFFF"/>
        </w:rPr>
        <w:t xml:space="preserve"> has multiple personalities</w:t>
      </w:r>
      <w:r w:rsidR="00324EDD">
        <w:rPr>
          <w:rFonts w:cstheme="minorHAnsi"/>
          <w:color w:val="333333"/>
          <w:shd w:val="clear" w:color="auto" w:fill="FFFFFF"/>
        </w:rPr>
        <w:t>, from being a clumsy love-stricken girl, to a cold-blooded strategist willing to do anything to win.</w:t>
      </w:r>
      <w:r w:rsidR="001B6A22">
        <w:rPr>
          <w:rFonts w:cstheme="minorHAnsi"/>
          <w:color w:val="333333"/>
          <w:shd w:val="clear" w:color="auto" w:fill="FFFFFF"/>
        </w:rPr>
        <w:t xml:space="preserve"> </w:t>
      </w:r>
      <w:r w:rsidR="002F50F9">
        <w:rPr>
          <w:rFonts w:cstheme="minorHAnsi"/>
          <w:color w:val="333333"/>
          <w:shd w:val="clear" w:color="auto" w:fill="FFFFFF"/>
        </w:rPr>
        <w:t>Like the colors represent</w:t>
      </w:r>
      <w:r w:rsidR="00852B62">
        <w:rPr>
          <w:rFonts w:cstheme="minorHAnsi"/>
          <w:color w:val="333333"/>
          <w:shd w:val="clear" w:color="auto" w:fill="FFFFFF"/>
        </w:rPr>
        <w:t>,</w:t>
      </w:r>
      <w:r w:rsidR="002F50F9">
        <w:rPr>
          <w:rFonts w:cstheme="minorHAnsi"/>
          <w:color w:val="333333"/>
          <w:shd w:val="clear" w:color="auto" w:fill="FFFFFF"/>
        </w:rPr>
        <w:t xml:space="preserve"> Shichika </w:t>
      </w:r>
      <w:r w:rsidR="00852B62">
        <w:rPr>
          <w:rFonts w:cstheme="minorHAnsi"/>
          <w:color w:val="333333"/>
          <w:shd w:val="clear" w:color="auto" w:fill="FFFFFF"/>
        </w:rPr>
        <w:t>has</w:t>
      </w:r>
      <w:r w:rsidR="002F50F9">
        <w:rPr>
          <w:rFonts w:cstheme="minorHAnsi"/>
          <w:color w:val="333333"/>
          <w:shd w:val="clear" w:color="auto" w:fill="FFFFFF"/>
        </w:rPr>
        <w:t xml:space="preserve"> a much simpler character</w:t>
      </w:r>
      <w:r w:rsidR="0083607A">
        <w:rPr>
          <w:rFonts w:cstheme="minorHAnsi"/>
          <w:color w:val="333333"/>
          <w:shd w:val="clear" w:color="auto" w:fill="FFFFFF"/>
        </w:rPr>
        <w:t>. W</w:t>
      </w:r>
      <w:r w:rsidR="0038575F">
        <w:rPr>
          <w:rFonts w:cstheme="minorHAnsi"/>
          <w:color w:val="333333"/>
          <w:shd w:val="clear" w:color="auto" w:fill="FFFFFF"/>
        </w:rPr>
        <w:t xml:space="preserve">hile he does develop change </w:t>
      </w:r>
      <w:r w:rsidR="003710C6">
        <w:rPr>
          <w:rFonts w:cstheme="minorHAnsi"/>
          <w:color w:val="333333"/>
          <w:shd w:val="clear" w:color="auto" w:fill="FFFFFF"/>
        </w:rPr>
        <w:t xml:space="preserve">over the course of the </w:t>
      </w:r>
      <w:r w:rsidR="002C0D5C">
        <w:rPr>
          <w:rFonts w:cstheme="minorHAnsi"/>
          <w:color w:val="333333"/>
          <w:shd w:val="clear" w:color="auto" w:fill="FFFFFF"/>
        </w:rPr>
        <w:t>anime,</w:t>
      </w:r>
      <w:r w:rsidR="003710C6">
        <w:rPr>
          <w:rFonts w:cstheme="minorHAnsi"/>
          <w:color w:val="333333"/>
          <w:shd w:val="clear" w:color="auto" w:fill="FFFFFF"/>
        </w:rPr>
        <w:t xml:space="preserve"> he is never swapping between </w:t>
      </w:r>
      <w:r w:rsidR="002C0D5C">
        <w:rPr>
          <w:rFonts w:cstheme="minorHAnsi"/>
          <w:color w:val="333333"/>
          <w:shd w:val="clear" w:color="auto" w:fill="FFFFFF"/>
        </w:rPr>
        <w:t>personalities like Togame.</w:t>
      </w:r>
    </w:p>
    <w:p w14:paraId="5F9F3736" w14:textId="77C3FBAF" w:rsidR="00CE4A1A" w:rsidRDefault="00CE4A1A" w:rsidP="00E2019F">
      <w:pPr>
        <w:spacing w:after="160"/>
        <w:ind w:firstLine="0"/>
        <w:rPr>
          <w:rFonts w:cstheme="minorHAnsi"/>
          <w:color w:val="333333"/>
          <w:shd w:val="clear" w:color="auto" w:fill="FFFFFF"/>
        </w:rPr>
      </w:pPr>
    </w:p>
    <w:p w14:paraId="349B701F" w14:textId="77777777" w:rsidR="00500822" w:rsidRDefault="00500822" w:rsidP="00E2019F">
      <w:pPr>
        <w:spacing w:after="160"/>
        <w:ind w:firstLine="0"/>
        <w:rPr>
          <w:rFonts w:cstheme="minorHAnsi"/>
          <w:color w:val="333333"/>
          <w:shd w:val="clear" w:color="auto" w:fill="FFFFFF"/>
        </w:rPr>
      </w:pPr>
    </w:p>
    <w:p w14:paraId="6B159C22" w14:textId="77777777" w:rsidR="00CE4A1A" w:rsidRDefault="00CE4A1A" w:rsidP="00E2019F">
      <w:pPr>
        <w:spacing w:after="160"/>
        <w:ind w:firstLine="0"/>
        <w:rPr>
          <w:rFonts w:cstheme="minorHAnsi"/>
          <w:i/>
          <w:iCs/>
          <w:color w:val="333333"/>
          <w:shd w:val="clear" w:color="auto" w:fill="FFFFFF"/>
        </w:rPr>
      </w:pPr>
    </w:p>
    <w:p w14:paraId="58F7F032" w14:textId="401437E5" w:rsidR="00001D55" w:rsidRPr="00AF7BE4" w:rsidRDefault="00F167E1" w:rsidP="002900C3">
      <w:pPr>
        <w:spacing w:after="160"/>
        <w:ind w:firstLine="0"/>
        <w:rPr>
          <w:rFonts w:cstheme="minorHAnsi"/>
          <w:i/>
          <w:iCs/>
          <w:color w:val="333333"/>
          <w:shd w:val="clear" w:color="auto" w:fill="FFFFFF"/>
        </w:rPr>
      </w:pPr>
      <w:r>
        <w:rPr>
          <w:rFonts w:cstheme="minorHAnsi"/>
          <w:color w:val="333333"/>
          <w:shd w:val="clear" w:color="auto" w:fill="FFFFFF"/>
        </w:rPr>
        <w:t>T</w:t>
      </w:r>
      <w:r w:rsidR="002D09F1" w:rsidRPr="00931630">
        <w:rPr>
          <w:rFonts w:cstheme="minorHAnsi"/>
          <w:color w:val="333333"/>
          <w:shd w:val="clear" w:color="auto" w:fill="FFFFFF"/>
        </w:rPr>
        <w:t>he backgrounds</w:t>
      </w:r>
      <w:r>
        <w:rPr>
          <w:rFonts w:cstheme="minorHAnsi"/>
          <w:color w:val="333333"/>
          <w:shd w:val="clear" w:color="auto" w:fill="FFFFFF"/>
        </w:rPr>
        <w:t xml:space="preserve"> are </w:t>
      </w:r>
      <w:r w:rsidR="00090D9B">
        <w:rPr>
          <w:rFonts w:cstheme="minorHAnsi"/>
          <w:color w:val="333333"/>
          <w:shd w:val="clear" w:color="auto" w:fill="FFFFFF"/>
        </w:rPr>
        <w:t>taken with a more detailed approach</w:t>
      </w:r>
      <w:r w:rsidR="00B06F52">
        <w:rPr>
          <w:rFonts w:cstheme="minorHAnsi"/>
          <w:color w:val="333333"/>
          <w:shd w:val="clear" w:color="auto" w:fill="FFFFFF"/>
        </w:rPr>
        <w:t xml:space="preserve">, </w:t>
      </w:r>
      <w:r>
        <w:rPr>
          <w:rFonts w:cstheme="minorHAnsi"/>
          <w:color w:val="333333"/>
          <w:shd w:val="clear" w:color="auto" w:fill="FFFFFF"/>
        </w:rPr>
        <w:t xml:space="preserve">finer lines and increased shading give </w:t>
      </w:r>
      <w:r w:rsidR="004546F3">
        <w:rPr>
          <w:rFonts w:cstheme="minorHAnsi"/>
          <w:color w:val="333333"/>
          <w:shd w:val="clear" w:color="auto" w:fill="FFFFFF"/>
        </w:rPr>
        <w:t xml:space="preserve">a sharp contrast </w:t>
      </w:r>
      <w:r w:rsidR="00016B97">
        <w:rPr>
          <w:rFonts w:cstheme="minorHAnsi"/>
          <w:color w:val="333333"/>
          <w:shd w:val="clear" w:color="auto" w:fill="FFFFFF"/>
        </w:rPr>
        <w:t>from the</w:t>
      </w:r>
      <w:r w:rsidR="007E78A6">
        <w:rPr>
          <w:rFonts w:cstheme="minorHAnsi"/>
          <w:color w:val="333333"/>
          <w:shd w:val="clear" w:color="auto" w:fill="FFFFFF"/>
        </w:rPr>
        <w:t xml:space="preserve"> basic </w:t>
      </w:r>
      <w:r w:rsidR="00E24623">
        <w:rPr>
          <w:rFonts w:cstheme="minorHAnsi"/>
          <w:color w:val="333333"/>
          <w:shd w:val="clear" w:color="auto" w:fill="FFFFFF"/>
        </w:rPr>
        <w:t>approach to the character designs.</w:t>
      </w:r>
      <w:r w:rsidR="00726A96">
        <w:rPr>
          <w:rFonts w:cstheme="minorHAnsi"/>
          <w:color w:val="333333"/>
          <w:shd w:val="clear" w:color="auto" w:fill="FFFFFF"/>
        </w:rPr>
        <w:t xml:space="preserve"> </w:t>
      </w:r>
      <w:r w:rsidR="00C93E4C">
        <w:rPr>
          <w:rFonts w:cstheme="minorHAnsi"/>
          <w:color w:val="333333"/>
          <w:shd w:val="clear" w:color="auto" w:fill="FFFFFF"/>
        </w:rPr>
        <w:t xml:space="preserve">The background often acts as a backdrop for the </w:t>
      </w:r>
      <w:r w:rsidR="000069D4">
        <w:rPr>
          <w:rFonts w:cstheme="minorHAnsi"/>
          <w:color w:val="333333"/>
          <w:shd w:val="clear" w:color="auto" w:fill="FFFFFF"/>
        </w:rPr>
        <w:t xml:space="preserve">main </w:t>
      </w:r>
      <w:r w:rsidR="00C93E4C">
        <w:rPr>
          <w:rFonts w:cstheme="minorHAnsi"/>
          <w:color w:val="333333"/>
          <w:shd w:val="clear" w:color="auto" w:fill="FFFFFF"/>
        </w:rPr>
        <w:t>character</w:t>
      </w:r>
      <w:r w:rsidR="000069D4">
        <w:rPr>
          <w:rFonts w:cstheme="minorHAnsi"/>
          <w:color w:val="333333"/>
          <w:shd w:val="clear" w:color="auto" w:fill="FFFFFF"/>
        </w:rPr>
        <w:t>s.</w:t>
      </w:r>
      <w:r w:rsidR="00C93E4C">
        <w:rPr>
          <w:rFonts w:cstheme="minorHAnsi"/>
          <w:color w:val="333333"/>
          <w:shd w:val="clear" w:color="auto" w:fill="FFFFFF"/>
        </w:rPr>
        <w:t xml:space="preserve"> </w:t>
      </w:r>
      <w:r w:rsidR="000069D4">
        <w:rPr>
          <w:rFonts w:cstheme="minorHAnsi"/>
          <w:color w:val="333333"/>
          <w:shd w:val="clear" w:color="auto" w:fill="FFFFFF"/>
        </w:rPr>
        <w:t>W</w:t>
      </w:r>
      <w:r w:rsidR="00080E42">
        <w:rPr>
          <w:rFonts w:cstheme="minorHAnsi"/>
          <w:color w:val="333333"/>
          <w:shd w:val="clear" w:color="auto" w:fill="FFFFFF"/>
        </w:rPr>
        <w:t xml:space="preserve">hile Togame and Shichika </w:t>
      </w:r>
      <w:r w:rsidR="005C0500">
        <w:rPr>
          <w:rFonts w:cstheme="minorHAnsi"/>
          <w:color w:val="333333"/>
          <w:shd w:val="clear" w:color="auto" w:fill="FFFFFF"/>
        </w:rPr>
        <w:t xml:space="preserve">interact with each other they </w:t>
      </w:r>
      <w:r w:rsidR="005C0500">
        <w:rPr>
          <w:rFonts w:cstheme="minorHAnsi"/>
          <w:color w:val="333333"/>
          <w:shd w:val="clear" w:color="auto" w:fill="FFFFFF"/>
        </w:rPr>
        <w:lastRenderedPageBreak/>
        <w:t xml:space="preserve">rarely interact with the </w:t>
      </w:r>
      <w:r w:rsidR="00D47CCF">
        <w:rPr>
          <w:rFonts w:cstheme="minorHAnsi"/>
          <w:color w:val="333333"/>
          <w:shd w:val="clear" w:color="auto" w:fill="FFFFFF"/>
        </w:rPr>
        <w:t>world around them.</w:t>
      </w:r>
      <w:r w:rsidR="00374D17">
        <w:rPr>
          <w:rFonts w:cstheme="minorHAnsi"/>
          <w:color w:val="333333"/>
          <w:shd w:val="clear" w:color="auto" w:fill="FFFFFF"/>
        </w:rPr>
        <w:t xml:space="preserve"> </w:t>
      </w:r>
      <w:r w:rsidR="001A2D18">
        <w:rPr>
          <w:rFonts w:cstheme="minorHAnsi"/>
          <w:color w:val="333333"/>
          <w:shd w:val="clear" w:color="auto" w:fill="FFFFFF"/>
        </w:rPr>
        <w:t xml:space="preserve">The setting will remain motionless, </w:t>
      </w:r>
      <w:r w:rsidR="00671B3F">
        <w:rPr>
          <w:rFonts w:cstheme="minorHAnsi"/>
          <w:color w:val="333333"/>
          <w:shd w:val="clear" w:color="auto" w:fill="FFFFFF"/>
        </w:rPr>
        <w:t xml:space="preserve">trees don’t sway, </w:t>
      </w:r>
      <w:r w:rsidR="005242D9">
        <w:rPr>
          <w:rFonts w:cstheme="minorHAnsi"/>
          <w:color w:val="333333"/>
          <w:shd w:val="clear" w:color="auto" w:fill="FFFFFF"/>
        </w:rPr>
        <w:t xml:space="preserve">ships don’t move. </w:t>
      </w:r>
      <w:r w:rsidR="00B21E46">
        <w:rPr>
          <w:rFonts w:cstheme="minorHAnsi"/>
          <w:color w:val="333333"/>
          <w:shd w:val="clear" w:color="auto" w:fill="FFFFFF"/>
        </w:rPr>
        <w:t>The world seems to be frozen in time unti</w:t>
      </w:r>
      <w:r w:rsidR="00C141A6">
        <w:rPr>
          <w:rFonts w:cstheme="minorHAnsi"/>
          <w:color w:val="333333"/>
          <w:shd w:val="clear" w:color="auto" w:fill="FFFFFF"/>
        </w:rPr>
        <w:t xml:space="preserve">l it is </w:t>
      </w:r>
      <w:r w:rsidR="00FB43D0">
        <w:rPr>
          <w:rFonts w:cstheme="minorHAnsi"/>
          <w:color w:val="333333"/>
          <w:shd w:val="clear" w:color="auto" w:fill="FFFFFF"/>
        </w:rPr>
        <w:t xml:space="preserve">directly interacted with </w:t>
      </w:r>
      <w:r w:rsidR="001E21DA">
        <w:rPr>
          <w:rFonts w:cstheme="minorHAnsi"/>
          <w:color w:val="333333"/>
          <w:shd w:val="clear" w:color="auto" w:fill="FFFFFF"/>
        </w:rPr>
        <w:t xml:space="preserve">by </w:t>
      </w:r>
      <w:r w:rsidR="00A82767">
        <w:rPr>
          <w:rFonts w:cstheme="minorHAnsi"/>
          <w:color w:val="333333"/>
          <w:shd w:val="clear" w:color="auto" w:fill="FFFFFF"/>
        </w:rPr>
        <w:t>whoever is the lead for the scene</w:t>
      </w:r>
      <w:r w:rsidR="00C141A6">
        <w:rPr>
          <w:rFonts w:cstheme="minorHAnsi"/>
          <w:color w:val="333333"/>
          <w:shd w:val="clear" w:color="auto" w:fill="FFFFFF"/>
        </w:rPr>
        <w:t>.</w:t>
      </w:r>
    </w:p>
    <w:p w14:paraId="4B3A2C01" w14:textId="41E4C0F4" w:rsidR="008F6364" w:rsidRDefault="002900C3" w:rsidP="002900C3">
      <w:pPr>
        <w:ind w:firstLine="0"/>
        <w:rPr>
          <w:rFonts w:cstheme="minorHAnsi"/>
          <w:color w:val="333333"/>
          <w:shd w:val="clear" w:color="auto" w:fill="FFFFFF"/>
        </w:rPr>
      </w:pPr>
      <w:r w:rsidRPr="00A26DCD">
        <w:rPr>
          <w:rFonts w:cstheme="minorHAnsi"/>
          <w:noProof/>
          <w:color w:val="333333"/>
          <w:shd w:val="clear" w:color="auto" w:fill="FFFFFF"/>
        </w:rPr>
        <mc:AlternateContent>
          <mc:Choice Requires="wps">
            <w:drawing>
              <wp:anchor distT="91440" distB="91440" distL="114300" distR="114300" simplePos="0" relativeHeight="251665408" behindDoc="0" locked="0" layoutInCell="1" allowOverlap="1" wp14:anchorId="3B8EBFC4" wp14:editId="0D98354C">
                <wp:simplePos x="0" y="0"/>
                <wp:positionH relativeFrom="page">
                  <wp:posOffset>5675947</wp:posOffset>
                </wp:positionH>
                <wp:positionV relativeFrom="paragraph">
                  <wp:posOffset>4060190</wp:posOffset>
                </wp:positionV>
                <wp:extent cx="1724025" cy="1204913"/>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04913"/>
                        </a:xfrm>
                        <a:prstGeom prst="rect">
                          <a:avLst/>
                        </a:prstGeom>
                        <a:noFill/>
                        <a:ln w="9525">
                          <a:noFill/>
                          <a:miter lim="800000"/>
                          <a:headEnd/>
                          <a:tailEnd/>
                        </a:ln>
                      </wps:spPr>
                      <wps:txbx>
                        <w:txbxContent>
                          <w:p w14:paraId="0DC2209D" w14:textId="107F3B4E" w:rsidR="00A26DCD" w:rsidRDefault="00B11ABA">
                            <w:pPr>
                              <w:pBdr>
                                <w:top w:val="single" w:sz="24" w:space="8" w:color="DDDDDD" w:themeColor="accent1"/>
                                <w:bottom w:val="single" w:sz="24" w:space="8" w:color="DDDDDD" w:themeColor="accent1"/>
                              </w:pBdr>
                              <w:rPr>
                                <w:i/>
                                <w:iCs/>
                                <w:color w:val="DDDDDD" w:themeColor="accent1"/>
                              </w:rPr>
                            </w:pPr>
                            <w:r>
                              <w:rPr>
                                <w:i/>
                                <w:iCs/>
                                <w:color w:val="DDDDDD" w:themeColor="accent1"/>
                              </w:rPr>
                              <w:t xml:space="preserve">Togame </w:t>
                            </w:r>
                            <w:r w:rsidR="00EF719A">
                              <w:rPr>
                                <w:i/>
                                <w:iCs/>
                                <w:color w:val="DDDDDD" w:themeColor="accent1"/>
                              </w:rPr>
                              <w:t>telling Shichika that he needs to “move on” without 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EBFC4" id="_x0000_s1027" type="#_x0000_t202" style="position:absolute;margin-left:446.9pt;margin-top:319.7pt;width:135.75pt;height:94.9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" filled="f" stroked="f">
                <v:textbox>
                  <w:txbxContent>
                    <w:p w14:paraId="0DC2209D" w14:textId="107F3B4E" w:rsidR="00A26DCD" w:rsidRDefault="00B11ABA">
                      <w:pPr>
                        <w:pBdr>
                          <w:top w:val="single" w:sz="24" w:space="8" w:color="DDDDDD" w:themeColor="accent1"/>
                          <w:bottom w:val="single" w:sz="24" w:space="8" w:color="DDDDDD" w:themeColor="accent1"/>
                        </w:pBdr>
                        <w:rPr>
                          <w:i/>
                          <w:iCs/>
                          <w:color w:val="DDDDDD" w:themeColor="accent1"/>
                        </w:rPr>
                      </w:pPr>
                      <w:r>
                        <w:rPr>
                          <w:i/>
                          <w:iCs/>
                          <w:color w:val="DDDDDD" w:themeColor="accent1"/>
                        </w:rPr>
                        <w:t xml:space="preserve">Togame </w:t>
                      </w:r>
                      <w:r w:rsidR="00EF719A">
                        <w:rPr>
                          <w:i/>
                          <w:iCs/>
                          <w:color w:val="DDDDDD" w:themeColor="accent1"/>
                        </w:rPr>
                        <w:t>telling Shichika that he needs to “move on” without her</w:t>
                      </w:r>
                    </w:p>
                  </w:txbxContent>
                </v:textbox>
                <w10:wrap anchorx="page"/>
              </v:shape>
            </w:pict>
          </mc:Fallback>
        </mc:AlternateContent>
      </w:r>
      <w:r>
        <w:rPr>
          <w:noProof/>
        </w:rPr>
        <w:drawing>
          <wp:anchor distT="0" distB="0" distL="114300" distR="114300" simplePos="0" relativeHeight="251663360" behindDoc="0" locked="0" layoutInCell="1" allowOverlap="1" wp14:anchorId="2D9CC161" wp14:editId="0C6ADF4B">
            <wp:simplePos x="0" y="0"/>
            <wp:positionH relativeFrom="margin">
              <wp:align>center</wp:align>
            </wp:positionH>
            <wp:positionV relativeFrom="paragraph">
              <wp:posOffset>3783013</wp:posOffset>
            </wp:positionV>
            <wp:extent cx="3162300" cy="180386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49" t="4442" r="1819"/>
                    <a:stretch/>
                  </pic:blipFill>
                  <pic:spPr bwMode="auto">
                    <a:xfrm>
                      <a:off x="0" y="0"/>
                      <a:ext cx="3162300" cy="1803860"/>
                    </a:xfrm>
                    <a:prstGeom prst="rect">
                      <a:avLst/>
                    </a:prstGeom>
                    <a:noFill/>
                    <a:ln>
                      <a:noFill/>
                    </a:ln>
                    <a:extLst>
                      <a:ext uri="{53640926-AAD7-44D8-BBD7-CCE9431645EC}">
                        <a14:shadowObscured xmlns:a14="http://schemas.microsoft.com/office/drawing/2010/main"/>
                      </a:ext>
                    </a:extLst>
                  </pic:spPr>
                </pic:pic>
              </a:graphicData>
            </a:graphic>
          </wp:anchor>
        </w:drawing>
      </w:r>
      <w:r w:rsidR="00157A0D" w:rsidRPr="00931630">
        <w:rPr>
          <w:rFonts w:cstheme="minorHAnsi"/>
          <w:color w:val="333333"/>
          <w:shd w:val="clear" w:color="auto" w:fill="FFFFFF"/>
        </w:rPr>
        <w:t xml:space="preserve">This is what gives the episode many beautiful scenes that </w:t>
      </w:r>
      <w:r w:rsidR="00BA72C3" w:rsidRPr="00931630">
        <w:rPr>
          <w:rFonts w:cstheme="minorHAnsi"/>
          <w:color w:val="333333"/>
          <w:shd w:val="clear" w:color="auto" w:fill="FFFFFF"/>
        </w:rPr>
        <w:t>closer resemble a painting than an anim</w:t>
      </w:r>
      <w:r w:rsidR="001758D0">
        <w:rPr>
          <w:rFonts w:cstheme="minorHAnsi"/>
          <w:color w:val="333333"/>
          <w:shd w:val="clear" w:color="auto" w:fill="FFFFFF"/>
        </w:rPr>
        <w:t>ated</w:t>
      </w:r>
      <w:r w:rsidR="00BA72C3" w:rsidRPr="00931630">
        <w:rPr>
          <w:rFonts w:cstheme="minorHAnsi"/>
          <w:color w:val="333333"/>
          <w:shd w:val="clear" w:color="auto" w:fill="FFFFFF"/>
        </w:rPr>
        <w:t xml:space="preserve"> </w:t>
      </w:r>
      <w:r w:rsidR="00186F4C">
        <w:rPr>
          <w:rFonts w:cstheme="minorHAnsi"/>
          <w:color w:val="333333"/>
          <w:shd w:val="clear" w:color="auto" w:fill="FFFFFF"/>
        </w:rPr>
        <w:t>series</w:t>
      </w:r>
      <w:r w:rsidR="00BA72C3" w:rsidRPr="00931630">
        <w:rPr>
          <w:rFonts w:cstheme="minorHAnsi"/>
          <w:color w:val="333333"/>
          <w:shd w:val="clear" w:color="auto" w:fill="FFFFFF"/>
        </w:rPr>
        <w:t xml:space="preserve">. </w:t>
      </w:r>
      <w:r w:rsidR="00AB7975" w:rsidRPr="00931630">
        <w:rPr>
          <w:rFonts w:cstheme="minorHAnsi"/>
          <w:color w:val="333333"/>
          <w:shd w:val="clear" w:color="auto" w:fill="FFFFFF"/>
        </w:rPr>
        <w:t xml:space="preserve">For example, when Togame is </w:t>
      </w:r>
      <w:r w:rsidR="001D29DC" w:rsidRPr="00931630">
        <w:rPr>
          <w:rFonts w:cstheme="minorHAnsi"/>
          <w:color w:val="333333"/>
          <w:shd w:val="clear" w:color="auto" w:fill="FFFFFF"/>
        </w:rPr>
        <w:t xml:space="preserve">having her bought of dialogue with Shichika moments before she dies the </w:t>
      </w:r>
      <w:r w:rsidR="0097048A" w:rsidRPr="00931630">
        <w:rPr>
          <w:rFonts w:cstheme="minorHAnsi"/>
          <w:color w:val="333333"/>
          <w:shd w:val="clear" w:color="auto" w:fill="FFFFFF"/>
        </w:rPr>
        <w:t>camera zooms</w:t>
      </w:r>
      <w:r w:rsidR="00D10DCA">
        <w:rPr>
          <w:rFonts w:cstheme="minorHAnsi"/>
          <w:color w:val="333333"/>
          <w:shd w:val="clear" w:color="auto" w:fill="FFFFFF"/>
        </w:rPr>
        <w:t xml:space="preserve"> out</w:t>
      </w:r>
      <w:r w:rsidR="00A111C4">
        <w:rPr>
          <w:rFonts w:cstheme="minorHAnsi"/>
          <w:color w:val="333333"/>
          <w:shd w:val="clear" w:color="auto" w:fill="FFFFFF"/>
        </w:rPr>
        <w:t xml:space="preserve"> and does a panning shot of the scenario around them</w:t>
      </w:r>
      <w:r w:rsidR="00E46B2A" w:rsidRPr="00931630">
        <w:rPr>
          <w:rFonts w:cstheme="minorHAnsi"/>
          <w:color w:val="333333"/>
          <w:shd w:val="clear" w:color="auto" w:fill="FFFFFF"/>
        </w:rPr>
        <w:t xml:space="preserve">. </w:t>
      </w:r>
      <w:r w:rsidR="003F2075" w:rsidRPr="00931630">
        <w:rPr>
          <w:rFonts w:cstheme="minorHAnsi"/>
          <w:color w:val="333333"/>
          <w:shd w:val="clear" w:color="auto" w:fill="FFFFFF"/>
        </w:rPr>
        <w:t>There is a</w:t>
      </w:r>
      <w:r w:rsidR="00A111C4">
        <w:rPr>
          <w:rFonts w:cstheme="minorHAnsi"/>
          <w:color w:val="333333"/>
          <w:shd w:val="clear" w:color="auto" w:fill="FFFFFF"/>
        </w:rPr>
        <w:t xml:space="preserve"> thick</w:t>
      </w:r>
      <w:r w:rsidR="00E46B2A" w:rsidRPr="00931630">
        <w:rPr>
          <w:rFonts w:cstheme="minorHAnsi"/>
          <w:color w:val="333333"/>
          <w:shd w:val="clear" w:color="auto" w:fill="FFFFFF"/>
        </w:rPr>
        <w:t xml:space="preserve"> </w:t>
      </w:r>
      <w:r w:rsidR="006A1B29" w:rsidRPr="00931630">
        <w:rPr>
          <w:rFonts w:cstheme="minorHAnsi"/>
          <w:color w:val="333333"/>
          <w:shd w:val="clear" w:color="auto" w:fill="FFFFFF"/>
        </w:rPr>
        <w:t>forest in the background,</w:t>
      </w:r>
      <w:r w:rsidR="00A14FCB" w:rsidRPr="00931630">
        <w:rPr>
          <w:rFonts w:cstheme="minorHAnsi"/>
          <w:color w:val="333333"/>
          <w:shd w:val="clear" w:color="auto" w:fill="FFFFFF"/>
        </w:rPr>
        <w:t xml:space="preserve"> the</w:t>
      </w:r>
      <w:r w:rsidR="007C4C8A" w:rsidRPr="00931630">
        <w:rPr>
          <w:rFonts w:cstheme="minorHAnsi"/>
          <w:color w:val="333333"/>
          <w:shd w:val="clear" w:color="auto" w:fill="FFFFFF"/>
        </w:rPr>
        <w:t xml:space="preserve"> </w:t>
      </w:r>
      <w:r w:rsidR="00433F95" w:rsidRPr="00931630">
        <w:rPr>
          <w:rFonts w:cstheme="minorHAnsi"/>
          <w:color w:val="333333"/>
          <w:shd w:val="clear" w:color="auto" w:fill="FFFFFF"/>
        </w:rPr>
        <w:t xml:space="preserve">autumn leaves are starting to change from green to </w:t>
      </w:r>
      <w:r w:rsidR="008E27EF" w:rsidRPr="00931630">
        <w:rPr>
          <w:rFonts w:cstheme="minorHAnsi"/>
          <w:color w:val="333333"/>
          <w:shd w:val="clear" w:color="auto" w:fill="FFFFFF"/>
        </w:rPr>
        <w:t xml:space="preserve">yellow and red. </w:t>
      </w:r>
      <w:r w:rsidR="0099061C">
        <w:rPr>
          <w:rFonts w:cstheme="minorHAnsi"/>
          <w:color w:val="333333"/>
          <w:shd w:val="clear" w:color="auto" w:fill="FFFFFF"/>
        </w:rPr>
        <w:t xml:space="preserve">You </w:t>
      </w:r>
      <w:r w:rsidR="00963041">
        <w:rPr>
          <w:rFonts w:cstheme="minorHAnsi"/>
          <w:color w:val="333333"/>
          <w:shd w:val="clear" w:color="auto" w:fill="FFFFFF"/>
        </w:rPr>
        <w:t xml:space="preserve">can tell that it is dusk from the </w:t>
      </w:r>
      <w:r w:rsidR="00497CA6">
        <w:rPr>
          <w:rFonts w:cstheme="minorHAnsi"/>
          <w:color w:val="333333"/>
          <w:shd w:val="clear" w:color="auto" w:fill="FFFFFF"/>
        </w:rPr>
        <w:t>lighting that the sun is giving off.</w:t>
      </w:r>
      <w:r w:rsidR="00807E9E">
        <w:rPr>
          <w:rFonts w:cstheme="minorHAnsi"/>
          <w:color w:val="333333"/>
          <w:shd w:val="clear" w:color="auto" w:fill="FFFFFF"/>
        </w:rPr>
        <w:t xml:space="preserve"> </w:t>
      </w:r>
      <w:r w:rsidR="00796B44">
        <w:rPr>
          <w:rFonts w:cstheme="minorHAnsi"/>
          <w:color w:val="333333"/>
          <w:shd w:val="clear" w:color="auto" w:fill="FFFFFF"/>
        </w:rPr>
        <w:t>It’s</w:t>
      </w:r>
      <w:r w:rsidR="00807E9E">
        <w:rPr>
          <w:rFonts w:cstheme="minorHAnsi"/>
          <w:color w:val="333333"/>
          <w:shd w:val="clear" w:color="auto" w:fill="FFFFFF"/>
        </w:rPr>
        <w:t xml:space="preserve"> not bright </w:t>
      </w:r>
      <w:r w:rsidR="002374EA">
        <w:rPr>
          <w:rFonts w:cstheme="minorHAnsi"/>
          <w:color w:val="333333"/>
          <w:shd w:val="clear" w:color="auto" w:fill="FFFFFF"/>
        </w:rPr>
        <w:t xml:space="preserve">as if it were midday, rather the sunlight is a shade darker than </w:t>
      </w:r>
      <w:r w:rsidR="00C82335">
        <w:rPr>
          <w:rFonts w:cstheme="minorHAnsi"/>
          <w:color w:val="333333"/>
          <w:shd w:val="clear" w:color="auto" w:fill="FFFFFF"/>
        </w:rPr>
        <w:t>usual</w:t>
      </w:r>
      <w:r w:rsidR="00F74E77">
        <w:rPr>
          <w:rFonts w:cstheme="minorHAnsi"/>
          <w:color w:val="333333"/>
          <w:shd w:val="clear" w:color="auto" w:fill="FFFFFF"/>
        </w:rPr>
        <w:t xml:space="preserve">, an effect </w:t>
      </w:r>
      <w:r w:rsidR="00190270">
        <w:rPr>
          <w:rFonts w:cstheme="minorHAnsi"/>
          <w:color w:val="333333"/>
          <w:shd w:val="clear" w:color="auto" w:fill="FFFFFF"/>
        </w:rPr>
        <w:t>that only occurs as the sun is setting</w:t>
      </w:r>
      <w:r w:rsidR="004D6C69" w:rsidRPr="00931630">
        <w:rPr>
          <w:rFonts w:cstheme="minorHAnsi"/>
          <w:color w:val="333333"/>
          <w:shd w:val="clear" w:color="auto" w:fill="FFFFFF"/>
        </w:rPr>
        <w:t>.</w:t>
      </w:r>
      <w:r w:rsidR="00362FD6">
        <w:rPr>
          <w:rFonts w:cstheme="minorHAnsi"/>
          <w:color w:val="333333"/>
          <w:shd w:val="clear" w:color="auto" w:fill="FFFFFF"/>
        </w:rPr>
        <w:t xml:space="preserve"> </w:t>
      </w:r>
      <w:r w:rsidR="00190270">
        <w:rPr>
          <w:rFonts w:cstheme="minorHAnsi"/>
          <w:color w:val="333333"/>
          <w:shd w:val="clear" w:color="auto" w:fill="FFFFFF"/>
        </w:rPr>
        <w:t>This s</w:t>
      </w:r>
      <w:r w:rsidR="008E27EF" w:rsidRPr="00931630">
        <w:rPr>
          <w:rFonts w:cstheme="minorHAnsi"/>
          <w:color w:val="333333"/>
          <w:shd w:val="clear" w:color="auto" w:fill="FFFFFF"/>
        </w:rPr>
        <w:t xml:space="preserve">unlight </w:t>
      </w:r>
      <w:r w:rsidR="00E721FF" w:rsidRPr="00931630">
        <w:rPr>
          <w:rFonts w:cstheme="minorHAnsi"/>
          <w:color w:val="333333"/>
          <w:shd w:val="clear" w:color="auto" w:fill="FFFFFF"/>
        </w:rPr>
        <w:t>adds</w:t>
      </w:r>
      <w:r w:rsidR="00317AB9" w:rsidRPr="00931630">
        <w:rPr>
          <w:rFonts w:cstheme="minorHAnsi"/>
          <w:color w:val="333333"/>
          <w:shd w:val="clear" w:color="auto" w:fill="FFFFFF"/>
        </w:rPr>
        <w:t xml:space="preserve"> an extra layer of </w:t>
      </w:r>
      <w:r w:rsidR="003B0A65">
        <w:rPr>
          <w:rFonts w:cstheme="minorHAnsi"/>
          <w:color w:val="333333"/>
          <w:shd w:val="clear" w:color="auto" w:fill="FFFFFF"/>
        </w:rPr>
        <w:t>detail</w:t>
      </w:r>
      <w:r w:rsidR="00E721FF" w:rsidRPr="00931630">
        <w:rPr>
          <w:rFonts w:cstheme="minorHAnsi"/>
          <w:color w:val="333333"/>
          <w:shd w:val="clear" w:color="auto" w:fill="FFFFFF"/>
        </w:rPr>
        <w:t xml:space="preserve"> and shadows</w:t>
      </w:r>
      <w:r w:rsidR="00317AB9" w:rsidRPr="00931630">
        <w:rPr>
          <w:rFonts w:cstheme="minorHAnsi"/>
          <w:color w:val="333333"/>
          <w:shd w:val="clear" w:color="auto" w:fill="FFFFFF"/>
        </w:rPr>
        <w:t xml:space="preserve"> onto the scene that wouldn’t otherwise be there.</w:t>
      </w:r>
      <w:r w:rsidR="00362FD6">
        <w:rPr>
          <w:rFonts w:cstheme="minorHAnsi"/>
          <w:color w:val="333333"/>
          <w:shd w:val="clear" w:color="auto" w:fill="FFFFFF"/>
        </w:rPr>
        <w:t xml:space="preserve"> The </w:t>
      </w:r>
      <w:r w:rsidR="001B422D">
        <w:rPr>
          <w:rFonts w:cstheme="minorHAnsi"/>
          <w:color w:val="333333"/>
          <w:shd w:val="clear" w:color="auto" w:fill="FFFFFF"/>
        </w:rPr>
        <w:t xml:space="preserve">yellow leaves are </w:t>
      </w:r>
      <w:r w:rsidR="003417AD">
        <w:rPr>
          <w:rFonts w:cstheme="minorHAnsi"/>
          <w:color w:val="333333"/>
          <w:shd w:val="clear" w:color="auto" w:fill="FFFFFF"/>
        </w:rPr>
        <w:t>reflecting</w:t>
      </w:r>
      <w:r w:rsidR="001B422D">
        <w:rPr>
          <w:rFonts w:cstheme="minorHAnsi"/>
          <w:color w:val="333333"/>
          <w:shd w:val="clear" w:color="auto" w:fill="FFFFFF"/>
        </w:rPr>
        <w:t xml:space="preserve"> off a golden sheen from the angle that the sunligh</w:t>
      </w:r>
      <w:r w:rsidR="003417AD">
        <w:rPr>
          <w:rFonts w:cstheme="minorHAnsi"/>
          <w:color w:val="333333"/>
          <w:shd w:val="clear" w:color="auto" w:fill="FFFFFF"/>
        </w:rPr>
        <w:t>t is landing.</w:t>
      </w:r>
      <w:r w:rsidR="00317AB9" w:rsidRPr="00931630">
        <w:rPr>
          <w:rFonts w:cstheme="minorHAnsi"/>
          <w:color w:val="333333"/>
          <w:shd w:val="clear" w:color="auto" w:fill="FFFFFF"/>
        </w:rPr>
        <w:t xml:space="preserve"> </w:t>
      </w:r>
      <w:r w:rsidR="00CE070C" w:rsidRPr="00931630">
        <w:rPr>
          <w:rFonts w:cstheme="minorHAnsi"/>
          <w:color w:val="333333"/>
          <w:shd w:val="clear" w:color="auto" w:fill="FFFFFF"/>
        </w:rPr>
        <w:t xml:space="preserve">The stone gateway and </w:t>
      </w:r>
      <w:r w:rsidR="005F4232" w:rsidRPr="00931630">
        <w:rPr>
          <w:rFonts w:cstheme="minorHAnsi"/>
          <w:color w:val="333333"/>
          <w:shd w:val="clear" w:color="auto" w:fill="FFFFFF"/>
        </w:rPr>
        <w:t xml:space="preserve">wooden well </w:t>
      </w:r>
      <w:r w:rsidR="008F4E31" w:rsidRPr="00931630">
        <w:rPr>
          <w:rFonts w:cstheme="minorHAnsi"/>
          <w:color w:val="333333"/>
          <w:shd w:val="clear" w:color="auto" w:fill="FFFFFF"/>
        </w:rPr>
        <w:t xml:space="preserve">let you know that they are </w:t>
      </w:r>
      <w:r w:rsidR="00A1546C" w:rsidRPr="00931630">
        <w:rPr>
          <w:rFonts w:cstheme="minorHAnsi"/>
          <w:color w:val="333333"/>
          <w:shd w:val="clear" w:color="auto" w:fill="FFFFFF"/>
        </w:rPr>
        <w:t>the entrance of a city</w:t>
      </w:r>
      <w:r w:rsidR="00AE029E" w:rsidRPr="00931630">
        <w:rPr>
          <w:rFonts w:cstheme="minorHAnsi"/>
          <w:color w:val="333333"/>
          <w:shd w:val="clear" w:color="auto" w:fill="FFFFFF"/>
        </w:rPr>
        <w:t xml:space="preserve">. You </w:t>
      </w:r>
      <w:r w:rsidR="00835ABD" w:rsidRPr="00931630">
        <w:rPr>
          <w:rFonts w:cstheme="minorHAnsi"/>
          <w:color w:val="333333"/>
          <w:shd w:val="clear" w:color="auto" w:fill="FFFFFF"/>
        </w:rPr>
        <w:t>must</w:t>
      </w:r>
      <w:r w:rsidR="00AE029E" w:rsidRPr="00931630">
        <w:rPr>
          <w:rFonts w:cstheme="minorHAnsi"/>
          <w:color w:val="333333"/>
          <w:shd w:val="clear" w:color="auto" w:fill="FFFFFF"/>
        </w:rPr>
        <w:t xml:space="preserve"> look closely to even notice that Shichika is holding Togame in the bottom left corner. The purpose of this shot isn’t </w:t>
      </w:r>
      <w:r w:rsidR="00835ABD" w:rsidRPr="00931630">
        <w:rPr>
          <w:rFonts w:cstheme="minorHAnsi"/>
          <w:color w:val="333333"/>
          <w:shd w:val="clear" w:color="auto" w:fill="FFFFFF"/>
        </w:rPr>
        <w:t>to show the characters but the background that surrounds them.</w:t>
      </w:r>
      <w:r w:rsidR="00F4015F" w:rsidRPr="00931630">
        <w:rPr>
          <w:rFonts w:cstheme="minorHAnsi"/>
          <w:color w:val="333333"/>
          <w:shd w:val="clear" w:color="auto" w:fill="FFFFFF"/>
        </w:rPr>
        <w:t xml:space="preserve"> </w:t>
      </w:r>
    </w:p>
    <w:p w14:paraId="7163943D" w14:textId="77777777" w:rsidR="00ED3DE6" w:rsidRDefault="00ED3DE6" w:rsidP="00ED3DE6">
      <w:pPr>
        <w:ind w:firstLine="0"/>
        <w:rPr>
          <w:rFonts w:cstheme="minorHAnsi"/>
          <w:color w:val="333333"/>
          <w:shd w:val="clear" w:color="auto" w:fill="FFFFFF"/>
        </w:rPr>
      </w:pPr>
    </w:p>
    <w:p w14:paraId="33E27EAB" w14:textId="77777777" w:rsidR="00ED3DE6" w:rsidRDefault="00ED3DE6" w:rsidP="00ED3DE6">
      <w:pPr>
        <w:ind w:firstLine="0"/>
        <w:rPr>
          <w:rFonts w:cstheme="minorHAnsi"/>
          <w:color w:val="333333"/>
          <w:shd w:val="clear" w:color="auto" w:fill="FFFFFF"/>
        </w:rPr>
      </w:pPr>
    </w:p>
    <w:p w14:paraId="24D42857" w14:textId="77777777" w:rsidR="00ED3DE6" w:rsidRDefault="00ED3DE6" w:rsidP="00ED3DE6">
      <w:pPr>
        <w:ind w:firstLine="0"/>
        <w:rPr>
          <w:rFonts w:cstheme="minorHAnsi"/>
          <w:color w:val="333333"/>
          <w:shd w:val="clear" w:color="auto" w:fill="FFFFFF"/>
        </w:rPr>
      </w:pPr>
    </w:p>
    <w:p w14:paraId="2EEE2A9D" w14:textId="77777777" w:rsidR="00ED3DE6" w:rsidRDefault="00ED3DE6" w:rsidP="00ED3DE6">
      <w:pPr>
        <w:ind w:firstLine="0"/>
        <w:rPr>
          <w:rFonts w:cstheme="minorHAnsi"/>
          <w:color w:val="333333"/>
          <w:shd w:val="clear" w:color="auto" w:fill="FFFFFF"/>
        </w:rPr>
      </w:pPr>
    </w:p>
    <w:p w14:paraId="7ECEC3A9" w14:textId="7A1C68D2" w:rsidR="00ED3DE6" w:rsidRDefault="007C7490" w:rsidP="00ED3DE6">
      <w:pPr>
        <w:ind w:firstLine="0"/>
        <w:rPr>
          <w:rFonts w:cstheme="minorHAnsi"/>
          <w:color w:val="333333"/>
          <w:shd w:val="clear" w:color="auto" w:fill="FFFFFF"/>
        </w:rPr>
      </w:pPr>
      <w:r>
        <w:rPr>
          <w:rFonts w:cstheme="minorHAnsi"/>
          <w:color w:val="333333"/>
          <w:shd w:val="clear" w:color="auto" w:fill="FFFFFF"/>
        </w:rPr>
        <w:t xml:space="preserve">It’s this kind of artistic </w:t>
      </w:r>
      <w:r w:rsidR="009020E0">
        <w:rPr>
          <w:rFonts w:cstheme="minorHAnsi"/>
          <w:color w:val="333333"/>
          <w:shd w:val="clear" w:color="auto" w:fill="FFFFFF"/>
        </w:rPr>
        <w:t xml:space="preserve">style </w:t>
      </w:r>
      <w:r>
        <w:rPr>
          <w:rFonts w:cstheme="minorHAnsi"/>
          <w:color w:val="333333"/>
          <w:shd w:val="clear" w:color="auto" w:fill="FFFFFF"/>
        </w:rPr>
        <w:t xml:space="preserve">that </w:t>
      </w:r>
      <w:r w:rsidR="00C811EA">
        <w:rPr>
          <w:rFonts w:cstheme="minorHAnsi"/>
          <w:color w:val="333333"/>
          <w:shd w:val="clear" w:color="auto" w:fill="FFFFFF"/>
        </w:rPr>
        <w:t xml:space="preserve">makes the episode not only </w:t>
      </w:r>
      <w:r w:rsidR="003D3730">
        <w:rPr>
          <w:rFonts w:cstheme="minorHAnsi"/>
          <w:color w:val="333333"/>
          <w:shd w:val="clear" w:color="auto" w:fill="FFFFFF"/>
        </w:rPr>
        <w:t xml:space="preserve">have </w:t>
      </w:r>
      <w:r w:rsidR="005F612E">
        <w:rPr>
          <w:rFonts w:cstheme="minorHAnsi"/>
          <w:color w:val="333333"/>
          <w:shd w:val="clear" w:color="auto" w:fill="FFFFFF"/>
        </w:rPr>
        <w:t>beautiful</w:t>
      </w:r>
      <w:r w:rsidR="003D3730">
        <w:rPr>
          <w:rFonts w:cstheme="minorHAnsi"/>
          <w:color w:val="333333"/>
          <w:shd w:val="clear" w:color="auto" w:fill="FFFFFF"/>
        </w:rPr>
        <w:t xml:space="preserve"> </w:t>
      </w:r>
      <w:r w:rsidR="00ED2F71">
        <w:rPr>
          <w:rFonts w:cstheme="minorHAnsi"/>
          <w:color w:val="333333"/>
          <w:shd w:val="clear" w:color="auto" w:fill="FFFFFF"/>
        </w:rPr>
        <w:t xml:space="preserve">dialogue but </w:t>
      </w:r>
      <w:r w:rsidR="005F612E">
        <w:rPr>
          <w:rFonts w:cstheme="minorHAnsi"/>
          <w:color w:val="333333"/>
          <w:shd w:val="clear" w:color="auto" w:fill="FFFFFF"/>
        </w:rPr>
        <w:t>stunning</w:t>
      </w:r>
      <w:r w:rsidR="00ED2F71">
        <w:rPr>
          <w:rFonts w:cstheme="minorHAnsi"/>
          <w:color w:val="333333"/>
          <w:shd w:val="clear" w:color="auto" w:fill="FFFFFF"/>
        </w:rPr>
        <w:t xml:space="preserve"> visuals</w:t>
      </w:r>
      <w:r w:rsidR="000864B2">
        <w:rPr>
          <w:rFonts w:cstheme="minorHAnsi"/>
          <w:color w:val="333333"/>
          <w:shd w:val="clear" w:color="auto" w:fill="FFFFFF"/>
        </w:rPr>
        <w:t xml:space="preserve"> as well. </w:t>
      </w:r>
      <w:r w:rsidR="00B33EB9">
        <w:rPr>
          <w:rFonts w:cstheme="minorHAnsi"/>
          <w:color w:val="333333"/>
          <w:shd w:val="clear" w:color="auto" w:fill="FFFFFF"/>
        </w:rPr>
        <w:t>The</w:t>
      </w:r>
      <w:r w:rsidR="00D81E8D">
        <w:rPr>
          <w:rFonts w:cstheme="minorHAnsi"/>
          <w:color w:val="333333"/>
          <w:shd w:val="clear" w:color="auto" w:fill="FFFFFF"/>
        </w:rPr>
        <w:t>ses visuals</w:t>
      </w:r>
      <w:r w:rsidR="00B33EB9">
        <w:rPr>
          <w:rFonts w:cstheme="minorHAnsi"/>
          <w:color w:val="333333"/>
          <w:shd w:val="clear" w:color="auto" w:fill="FFFFFF"/>
        </w:rPr>
        <w:t xml:space="preserve"> </w:t>
      </w:r>
      <w:r w:rsidR="00D81E8D">
        <w:rPr>
          <w:rFonts w:cstheme="minorHAnsi"/>
          <w:color w:val="333333"/>
          <w:shd w:val="clear" w:color="auto" w:fill="FFFFFF"/>
        </w:rPr>
        <w:t>are another major reason</w:t>
      </w:r>
      <w:r w:rsidR="00AA7BD8">
        <w:rPr>
          <w:rFonts w:cstheme="minorHAnsi"/>
          <w:color w:val="333333"/>
          <w:shd w:val="clear" w:color="auto" w:fill="FFFFFF"/>
        </w:rPr>
        <w:t xml:space="preserve"> why</w:t>
      </w:r>
      <w:r w:rsidR="00B33EB9">
        <w:rPr>
          <w:rFonts w:cstheme="minorHAnsi"/>
          <w:color w:val="333333"/>
          <w:shd w:val="clear" w:color="auto" w:fill="FFFFFF"/>
        </w:rPr>
        <w:t xml:space="preserve"> </w:t>
      </w:r>
      <w:r w:rsidR="00B33EB9">
        <w:rPr>
          <w:rFonts w:cstheme="minorHAnsi"/>
          <w:i/>
          <w:iCs/>
          <w:color w:val="333333"/>
          <w:shd w:val="clear" w:color="auto" w:fill="FFFFFF"/>
        </w:rPr>
        <w:t>Katanagatari</w:t>
      </w:r>
      <w:r w:rsidR="008969F6">
        <w:rPr>
          <w:rFonts w:cstheme="minorHAnsi"/>
          <w:i/>
          <w:iCs/>
          <w:color w:val="333333"/>
          <w:shd w:val="clear" w:color="auto" w:fill="FFFFFF"/>
        </w:rPr>
        <w:t xml:space="preserve"> Episode 12</w:t>
      </w:r>
      <w:r w:rsidR="00B33EB9">
        <w:rPr>
          <w:rFonts w:cstheme="minorHAnsi"/>
          <w:i/>
          <w:iCs/>
          <w:color w:val="333333"/>
          <w:shd w:val="clear" w:color="auto" w:fill="FFFFFF"/>
        </w:rPr>
        <w:t xml:space="preserve"> </w:t>
      </w:r>
      <w:r w:rsidR="008969F6">
        <w:rPr>
          <w:rFonts w:cstheme="minorHAnsi"/>
          <w:color w:val="333333"/>
          <w:shd w:val="clear" w:color="auto" w:fill="FFFFFF"/>
        </w:rPr>
        <w:t>i</w:t>
      </w:r>
      <w:r w:rsidR="00AA7BD8">
        <w:rPr>
          <w:rFonts w:cstheme="minorHAnsi"/>
          <w:color w:val="333333"/>
          <w:shd w:val="clear" w:color="auto" w:fill="FFFFFF"/>
        </w:rPr>
        <w:t xml:space="preserve">s </w:t>
      </w:r>
      <w:r w:rsidR="00581FE7">
        <w:rPr>
          <w:rFonts w:cstheme="minorHAnsi"/>
          <w:color w:val="333333"/>
          <w:shd w:val="clear" w:color="auto" w:fill="FFFFFF"/>
        </w:rPr>
        <w:t>a success.</w:t>
      </w:r>
    </w:p>
    <w:p w14:paraId="6ED74C64" w14:textId="0C47F31A" w:rsidR="0073245A" w:rsidRPr="0055476B" w:rsidRDefault="002900C3" w:rsidP="0055476B">
      <w:pPr>
        <w:rPr>
          <w:rFonts w:cstheme="minorHAnsi"/>
          <w:color w:val="333333"/>
          <w:shd w:val="clear" w:color="auto" w:fill="FFFFFF"/>
        </w:rPr>
      </w:pPr>
      <w:r>
        <w:rPr>
          <w:rFonts w:cstheme="minorHAnsi"/>
          <w:color w:val="333333"/>
          <w:shd w:val="clear" w:color="auto" w:fill="FFFFFF"/>
        </w:rPr>
        <w:lastRenderedPageBreak/>
        <w:t xml:space="preserve"> </w:t>
      </w:r>
      <w:r w:rsidR="00ED3DE6">
        <w:rPr>
          <w:rFonts w:asciiTheme="majorHAnsi" w:hAnsiTheme="majorHAnsi" w:cstheme="majorHAnsi"/>
          <w:color w:val="333333"/>
          <w:shd w:val="clear" w:color="auto" w:fill="FFFFFF"/>
        </w:rPr>
        <w:t xml:space="preserve">The third reason why </w:t>
      </w:r>
      <w:r w:rsidR="00ED3DE6">
        <w:rPr>
          <w:rFonts w:asciiTheme="majorHAnsi" w:hAnsiTheme="majorHAnsi" w:cstheme="majorHAnsi"/>
          <w:i/>
          <w:iCs/>
          <w:color w:val="333333"/>
          <w:shd w:val="clear" w:color="auto" w:fill="FFFFFF"/>
        </w:rPr>
        <w:t xml:space="preserve">Katanagatari </w:t>
      </w:r>
      <w:r w:rsidR="00ED3DE6">
        <w:rPr>
          <w:rFonts w:asciiTheme="majorHAnsi" w:hAnsiTheme="majorHAnsi" w:cstheme="majorHAnsi"/>
          <w:color w:val="333333"/>
          <w:shd w:val="clear" w:color="auto" w:fill="FFFFFF"/>
        </w:rPr>
        <w:t xml:space="preserve">is a success is </w:t>
      </w:r>
      <w:r w:rsidR="00217493">
        <w:rPr>
          <w:rFonts w:asciiTheme="majorHAnsi" w:hAnsiTheme="majorHAnsi" w:cstheme="majorHAnsi"/>
          <w:color w:val="333333"/>
          <w:shd w:val="clear" w:color="auto" w:fill="FFFFFF"/>
        </w:rPr>
        <w:t xml:space="preserve">unorthodox theme. </w:t>
      </w:r>
      <w:r w:rsidR="00C84DE7">
        <w:rPr>
          <w:rFonts w:cstheme="minorHAnsi"/>
          <w:color w:val="333333"/>
          <w:shd w:val="clear" w:color="auto" w:fill="FFFFFF"/>
        </w:rPr>
        <w:t>Just like</w:t>
      </w:r>
      <w:r w:rsidR="002F1A57">
        <w:rPr>
          <w:rFonts w:cstheme="minorHAnsi"/>
          <w:color w:val="333333"/>
          <w:shd w:val="clear" w:color="auto" w:fill="FFFFFF"/>
        </w:rPr>
        <w:t xml:space="preserve"> to the dialogue and </w:t>
      </w:r>
      <w:r w:rsidR="00C6403F">
        <w:rPr>
          <w:rFonts w:cstheme="minorHAnsi"/>
          <w:color w:val="333333"/>
          <w:shd w:val="clear" w:color="auto" w:fill="FFFFFF"/>
        </w:rPr>
        <w:t>art style</w:t>
      </w:r>
      <w:r w:rsidR="00C84DE7">
        <w:rPr>
          <w:rFonts w:cstheme="minorHAnsi"/>
          <w:color w:val="333333"/>
          <w:shd w:val="clear" w:color="auto" w:fill="FFFFFF"/>
        </w:rPr>
        <w:t xml:space="preserve">, </w:t>
      </w:r>
      <w:r w:rsidR="00C6403F">
        <w:rPr>
          <w:rFonts w:cstheme="minorHAnsi"/>
          <w:color w:val="333333"/>
          <w:shd w:val="clear" w:color="auto" w:fill="FFFFFF"/>
        </w:rPr>
        <w:t xml:space="preserve">the theme </w:t>
      </w:r>
      <w:r w:rsidR="00B6622C">
        <w:rPr>
          <w:rFonts w:cstheme="minorHAnsi"/>
          <w:color w:val="333333"/>
          <w:shd w:val="clear" w:color="auto" w:fill="FFFFFF"/>
        </w:rPr>
        <w:t xml:space="preserve">of </w:t>
      </w:r>
      <w:r w:rsidR="00B6622C">
        <w:rPr>
          <w:rFonts w:cstheme="minorHAnsi"/>
          <w:i/>
          <w:iCs/>
          <w:color w:val="333333"/>
          <w:shd w:val="clear" w:color="auto" w:fill="FFFFFF"/>
        </w:rPr>
        <w:t xml:space="preserve">Katanagatari </w:t>
      </w:r>
      <w:r w:rsidR="00C6403F">
        <w:rPr>
          <w:rFonts w:cstheme="minorHAnsi"/>
          <w:color w:val="333333"/>
          <w:shd w:val="clear" w:color="auto" w:fill="FFFFFF"/>
        </w:rPr>
        <w:t xml:space="preserve">is </w:t>
      </w:r>
      <w:r w:rsidR="00131E2E">
        <w:rPr>
          <w:rFonts w:cstheme="minorHAnsi"/>
          <w:color w:val="333333"/>
          <w:shd w:val="clear" w:color="auto" w:fill="FFFFFF"/>
        </w:rPr>
        <w:t>unique</w:t>
      </w:r>
      <w:r w:rsidR="00C84DE7">
        <w:rPr>
          <w:rFonts w:cstheme="minorHAnsi"/>
          <w:color w:val="333333"/>
          <w:shd w:val="clear" w:color="auto" w:fill="FFFFFF"/>
        </w:rPr>
        <w:t xml:space="preserve">. </w:t>
      </w:r>
      <w:r w:rsidR="00131E2E">
        <w:rPr>
          <w:rFonts w:cstheme="minorHAnsi"/>
          <w:color w:val="333333"/>
          <w:shd w:val="clear" w:color="auto" w:fill="FFFFFF"/>
        </w:rPr>
        <w:t>The</w:t>
      </w:r>
      <w:r w:rsidR="003672BD">
        <w:rPr>
          <w:rFonts w:cstheme="minorHAnsi"/>
          <w:color w:val="333333"/>
          <w:shd w:val="clear" w:color="auto" w:fill="FFFFFF"/>
        </w:rPr>
        <w:t xml:space="preserve"> theme that the episode 12 presents is this,</w:t>
      </w:r>
      <w:r w:rsidR="00F37138">
        <w:rPr>
          <w:rFonts w:cstheme="minorHAnsi"/>
          <w:color w:val="333333"/>
          <w:shd w:val="clear" w:color="auto" w:fill="FFFFFF"/>
        </w:rPr>
        <w:t xml:space="preserve"> “</w:t>
      </w:r>
      <w:r w:rsidR="00313222">
        <w:rPr>
          <w:rFonts w:cstheme="minorHAnsi"/>
          <w:color w:val="333333"/>
          <w:shd w:val="clear" w:color="auto" w:fill="FFFFFF"/>
        </w:rPr>
        <w:t>A story that come to nothing is still a story worth telling</w:t>
      </w:r>
      <w:r w:rsidR="00AA74D4">
        <w:rPr>
          <w:rFonts w:cstheme="minorHAnsi"/>
          <w:color w:val="333333"/>
          <w:shd w:val="clear" w:color="auto" w:fill="FFFFFF"/>
        </w:rPr>
        <w:t>.</w:t>
      </w:r>
      <w:r w:rsidR="00313222">
        <w:rPr>
          <w:rFonts w:cstheme="minorHAnsi"/>
          <w:color w:val="333333"/>
          <w:shd w:val="clear" w:color="auto" w:fill="FFFFFF"/>
        </w:rPr>
        <w:t>”</w:t>
      </w:r>
      <w:r w:rsidR="006E1C45">
        <w:rPr>
          <w:rFonts w:cstheme="minorHAnsi"/>
          <w:color w:val="333333"/>
          <w:shd w:val="clear" w:color="auto" w:fill="FFFFFF"/>
        </w:rPr>
        <w:t xml:space="preserve"> </w:t>
      </w:r>
      <w:r w:rsidR="006F6CED">
        <w:rPr>
          <w:rFonts w:cstheme="minorHAnsi"/>
          <w:color w:val="333333"/>
          <w:shd w:val="clear" w:color="auto" w:fill="FFFFFF"/>
        </w:rPr>
        <w:t xml:space="preserve">Togame’s ambitions, schemes and goals were all cut short when she took a bullet to the stomach from Emonzaemon. </w:t>
      </w:r>
      <w:r w:rsidR="00751AF2">
        <w:rPr>
          <w:rFonts w:cstheme="minorHAnsi"/>
          <w:color w:val="333333"/>
          <w:shd w:val="clear" w:color="auto" w:fill="FFFFFF"/>
        </w:rPr>
        <w:t xml:space="preserve">The eleven episodes of buildup were all </w:t>
      </w:r>
      <w:r w:rsidR="00436752">
        <w:rPr>
          <w:rFonts w:cstheme="minorHAnsi"/>
          <w:color w:val="333333"/>
          <w:shd w:val="clear" w:color="auto" w:fill="FFFFFF"/>
        </w:rPr>
        <w:t>ended</w:t>
      </w:r>
      <w:r w:rsidR="00751AF2">
        <w:rPr>
          <w:rFonts w:cstheme="minorHAnsi"/>
          <w:color w:val="333333"/>
          <w:shd w:val="clear" w:color="auto" w:fill="FFFFFF"/>
        </w:rPr>
        <w:t xml:space="preserve"> in the blink of an eye.</w:t>
      </w:r>
      <w:r w:rsidR="00443E57">
        <w:rPr>
          <w:rFonts w:cstheme="minorHAnsi"/>
          <w:color w:val="333333"/>
          <w:shd w:val="clear" w:color="auto" w:fill="FFFFFF"/>
        </w:rPr>
        <w:t xml:space="preserve"> </w:t>
      </w:r>
      <w:r w:rsidR="00443E57">
        <w:rPr>
          <w:rFonts w:cstheme="minorHAnsi"/>
          <w:i/>
          <w:iCs/>
          <w:color w:val="333333"/>
          <w:shd w:val="clear" w:color="auto" w:fill="FFFFFF"/>
        </w:rPr>
        <w:t xml:space="preserve">Katanagatari </w:t>
      </w:r>
      <w:r w:rsidR="00443E57">
        <w:rPr>
          <w:rFonts w:cstheme="minorHAnsi"/>
          <w:color w:val="333333"/>
          <w:shd w:val="clear" w:color="auto" w:fill="FFFFFF"/>
        </w:rPr>
        <w:t xml:space="preserve">once again showed that </w:t>
      </w:r>
      <w:r w:rsidR="00B4011F">
        <w:rPr>
          <w:rFonts w:cstheme="minorHAnsi"/>
          <w:color w:val="333333"/>
          <w:shd w:val="clear" w:color="auto" w:fill="FFFFFF"/>
        </w:rPr>
        <w:t xml:space="preserve">the world was a cruel place and no one, not even </w:t>
      </w:r>
      <w:r w:rsidR="00DC6640">
        <w:rPr>
          <w:rFonts w:cstheme="minorHAnsi"/>
          <w:color w:val="333333"/>
          <w:shd w:val="clear" w:color="auto" w:fill="FFFFFF"/>
        </w:rPr>
        <w:t>a main character was safe.</w:t>
      </w:r>
      <w:r w:rsidR="0033319B">
        <w:rPr>
          <w:rFonts w:cstheme="minorHAnsi"/>
          <w:color w:val="333333"/>
          <w:shd w:val="clear" w:color="auto" w:fill="FFFFFF"/>
        </w:rPr>
        <w:t xml:space="preserve"> Togame never got the chance to </w:t>
      </w:r>
      <w:r w:rsidR="0047205D">
        <w:rPr>
          <w:rFonts w:cstheme="minorHAnsi"/>
          <w:color w:val="333333"/>
          <w:shd w:val="clear" w:color="auto" w:fill="FFFFFF"/>
        </w:rPr>
        <w:t xml:space="preserve">finish out her revenge plot or </w:t>
      </w:r>
      <w:r w:rsidR="00C928D1">
        <w:rPr>
          <w:rFonts w:cstheme="minorHAnsi"/>
          <w:color w:val="333333"/>
          <w:shd w:val="clear" w:color="auto" w:fill="FFFFFF"/>
        </w:rPr>
        <w:t>to truly</w:t>
      </w:r>
      <w:r w:rsidR="001A0A77">
        <w:rPr>
          <w:rFonts w:cstheme="minorHAnsi"/>
          <w:color w:val="333333"/>
          <w:shd w:val="clear" w:color="auto" w:fill="FFFFFF"/>
        </w:rPr>
        <w:t xml:space="preserve"> change </w:t>
      </w:r>
      <w:r w:rsidR="0047205D">
        <w:rPr>
          <w:rFonts w:cstheme="minorHAnsi"/>
          <w:color w:val="333333"/>
          <w:shd w:val="clear" w:color="auto" w:fill="FFFFFF"/>
        </w:rPr>
        <w:t xml:space="preserve">herself </w:t>
      </w:r>
      <w:r w:rsidR="00985BB5">
        <w:rPr>
          <w:rFonts w:cstheme="minorHAnsi"/>
          <w:color w:val="333333"/>
          <w:shd w:val="clear" w:color="auto" w:fill="FFFFFF"/>
        </w:rPr>
        <w:t>into someone worthy to love Shichika. All she could do was ask</w:t>
      </w:r>
      <w:r w:rsidR="00024BFE">
        <w:rPr>
          <w:rFonts w:cstheme="minorHAnsi"/>
          <w:color w:val="333333"/>
          <w:shd w:val="clear" w:color="auto" w:fill="FFFFFF"/>
        </w:rPr>
        <w:t xml:space="preserve"> Shichika for forgiveness as she died. </w:t>
      </w:r>
      <w:r w:rsidR="000C77FD">
        <w:rPr>
          <w:rFonts w:cstheme="minorHAnsi"/>
          <w:color w:val="333333"/>
          <w:shd w:val="clear" w:color="auto" w:fill="FFFFFF"/>
        </w:rPr>
        <w:t xml:space="preserve">Shichika in turn lost his one purpose to live, the one thing that he had devoted his life to was now gone. </w:t>
      </w:r>
      <w:r w:rsidR="00CA1C32">
        <w:rPr>
          <w:rFonts w:cstheme="minorHAnsi"/>
          <w:color w:val="333333"/>
          <w:shd w:val="clear" w:color="auto" w:fill="FFFFFF"/>
        </w:rPr>
        <w:t>Though Togame asked him to live for himself</w:t>
      </w:r>
      <w:r w:rsidR="00F7799E">
        <w:rPr>
          <w:rFonts w:cstheme="minorHAnsi"/>
          <w:color w:val="333333"/>
          <w:shd w:val="clear" w:color="auto" w:fill="FFFFFF"/>
        </w:rPr>
        <w:t xml:space="preserve"> and to move on from her, it wasn’t something he could do. </w:t>
      </w:r>
      <w:r w:rsidR="004A71C6">
        <w:rPr>
          <w:rFonts w:cstheme="minorHAnsi"/>
          <w:color w:val="333333"/>
          <w:shd w:val="clear" w:color="auto" w:fill="FFFFFF"/>
        </w:rPr>
        <w:t>With Togame dead he didn’t see the need to follow her orders anymore and</w:t>
      </w:r>
      <w:r w:rsidR="00574F6D">
        <w:rPr>
          <w:rFonts w:cstheme="minorHAnsi"/>
          <w:color w:val="333333"/>
          <w:shd w:val="clear" w:color="auto" w:fill="FFFFFF"/>
        </w:rPr>
        <w:t xml:space="preserve"> he</w:t>
      </w:r>
      <w:r w:rsidR="004A71C6">
        <w:rPr>
          <w:rFonts w:cstheme="minorHAnsi"/>
          <w:color w:val="333333"/>
          <w:shd w:val="clear" w:color="auto" w:fill="FFFFFF"/>
        </w:rPr>
        <w:t xml:space="preserve"> </w:t>
      </w:r>
      <w:r w:rsidR="00574F6D">
        <w:rPr>
          <w:rFonts w:cstheme="minorHAnsi"/>
          <w:color w:val="333333"/>
          <w:shd w:val="clear" w:color="auto" w:fill="FFFFFF"/>
        </w:rPr>
        <w:t>stormed</w:t>
      </w:r>
      <w:r w:rsidR="009A270F">
        <w:rPr>
          <w:rFonts w:cstheme="minorHAnsi"/>
          <w:color w:val="333333"/>
          <w:shd w:val="clear" w:color="auto" w:fill="FFFFFF"/>
        </w:rPr>
        <w:t xml:space="preserve"> the Shogun’s castle with on</w:t>
      </w:r>
      <w:r w:rsidR="00574F6D">
        <w:rPr>
          <w:rFonts w:cstheme="minorHAnsi"/>
          <w:color w:val="333333"/>
          <w:shd w:val="clear" w:color="auto" w:fill="FFFFFF"/>
        </w:rPr>
        <w:t>e</w:t>
      </w:r>
      <w:r w:rsidR="009A270F">
        <w:rPr>
          <w:rFonts w:cstheme="minorHAnsi"/>
          <w:color w:val="333333"/>
          <w:shd w:val="clear" w:color="auto" w:fill="FFFFFF"/>
        </w:rPr>
        <w:t xml:space="preserve"> intention in mind, </w:t>
      </w:r>
      <w:r w:rsidR="009A5901">
        <w:rPr>
          <w:rFonts w:cstheme="minorHAnsi"/>
          <w:color w:val="333333"/>
          <w:shd w:val="clear" w:color="auto" w:fill="FFFFFF"/>
        </w:rPr>
        <w:t xml:space="preserve">dying. </w:t>
      </w:r>
      <w:r w:rsidR="00B6466D">
        <w:rPr>
          <w:rFonts w:cstheme="minorHAnsi"/>
          <w:color w:val="333333"/>
          <w:shd w:val="clear" w:color="auto" w:fill="FFFFFF"/>
        </w:rPr>
        <w:t xml:space="preserve">Though </w:t>
      </w:r>
      <w:r w:rsidR="003F7B8E">
        <w:rPr>
          <w:rFonts w:cstheme="minorHAnsi"/>
          <w:color w:val="333333"/>
          <w:shd w:val="clear" w:color="auto" w:fill="FFFFFF"/>
        </w:rPr>
        <w:t xml:space="preserve">Shichika </w:t>
      </w:r>
      <w:r w:rsidR="00B142CB">
        <w:rPr>
          <w:rFonts w:cstheme="minorHAnsi"/>
          <w:color w:val="333333"/>
          <w:shd w:val="clear" w:color="auto" w:fill="FFFFFF"/>
        </w:rPr>
        <w:t xml:space="preserve">found himself simply too powerful to die, </w:t>
      </w:r>
      <w:r w:rsidR="00774B95">
        <w:rPr>
          <w:rFonts w:cstheme="minorHAnsi"/>
          <w:color w:val="333333"/>
          <w:shd w:val="clear" w:color="auto" w:fill="FFFFFF"/>
        </w:rPr>
        <w:t>no matter how many guards came at him he destroyed all of them.</w:t>
      </w:r>
      <w:r w:rsidR="009D4AF2">
        <w:rPr>
          <w:rFonts w:cstheme="minorHAnsi"/>
          <w:color w:val="333333"/>
          <w:shd w:val="clear" w:color="auto" w:fill="FFFFFF"/>
        </w:rPr>
        <w:t xml:space="preserve"> Upon arriving the </w:t>
      </w:r>
      <w:r w:rsidR="00B6466D">
        <w:rPr>
          <w:rFonts w:cstheme="minorHAnsi"/>
          <w:color w:val="333333"/>
          <w:shd w:val="clear" w:color="auto" w:fill="FFFFFF"/>
        </w:rPr>
        <w:t>thirteen-floor</w:t>
      </w:r>
      <w:r w:rsidR="009D4AF2">
        <w:rPr>
          <w:rFonts w:cstheme="minorHAnsi"/>
          <w:color w:val="333333"/>
          <w:shd w:val="clear" w:color="auto" w:fill="FFFFFF"/>
        </w:rPr>
        <w:t xml:space="preserve"> building that was the Shogun’s house, Shichika found himself greeted by </w:t>
      </w:r>
      <w:r w:rsidR="00F65F4F">
        <w:rPr>
          <w:rFonts w:cstheme="minorHAnsi"/>
          <w:color w:val="333333"/>
          <w:shd w:val="clear" w:color="auto" w:fill="FFFFFF"/>
        </w:rPr>
        <w:t xml:space="preserve">eleven of the Shogun’s retainers. Each had in their possession one of the </w:t>
      </w:r>
      <w:r w:rsidR="00BE4FAA">
        <w:rPr>
          <w:rFonts w:cstheme="minorHAnsi"/>
          <w:color w:val="333333"/>
          <w:shd w:val="clear" w:color="auto" w:fill="FFFFFF"/>
        </w:rPr>
        <w:t xml:space="preserve">Deviant Blades that </w:t>
      </w:r>
      <w:r w:rsidR="00BA4E0A">
        <w:rPr>
          <w:rFonts w:cstheme="minorHAnsi"/>
          <w:color w:val="333333"/>
          <w:shd w:val="clear" w:color="auto" w:fill="FFFFFF"/>
        </w:rPr>
        <w:t>Shichika and Togame ha</w:t>
      </w:r>
      <w:r w:rsidR="0013301B">
        <w:rPr>
          <w:rFonts w:cstheme="minorHAnsi"/>
          <w:color w:val="333333"/>
          <w:shd w:val="clear" w:color="auto" w:fill="FFFFFF"/>
        </w:rPr>
        <w:t>d</w:t>
      </w:r>
      <w:r w:rsidR="00BA4E0A">
        <w:rPr>
          <w:rFonts w:cstheme="minorHAnsi"/>
          <w:color w:val="333333"/>
          <w:shd w:val="clear" w:color="auto" w:fill="FFFFFF"/>
        </w:rPr>
        <w:t xml:space="preserve"> worked so hard to collect. </w:t>
      </w:r>
      <w:r w:rsidR="009F0E4A">
        <w:rPr>
          <w:rFonts w:cstheme="minorHAnsi"/>
          <w:color w:val="333333"/>
          <w:shd w:val="clear" w:color="auto" w:fill="FFFFFF"/>
        </w:rPr>
        <w:t xml:space="preserve">What follows is one of the most painful set of scenes to watch, Shichika fights each of the retainers one-by-one </w:t>
      </w:r>
      <w:r w:rsidR="00BB1C3B">
        <w:rPr>
          <w:rFonts w:cstheme="minorHAnsi"/>
          <w:color w:val="333333"/>
          <w:shd w:val="clear" w:color="auto" w:fill="FFFFFF"/>
        </w:rPr>
        <w:t>and he shatters every blade in each fight.</w:t>
      </w:r>
      <w:r w:rsidR="00F67120">
        <w:rPr>
          <w:rFonts w:cstheme="minorHAnsi"/>
          <w:color w:val="333333"/>
          <w:shd w:val="clear" w:color="auto" w:fill="FFFFFF"/>
        </w:rPr>
        <w:t xml:space="preserve"> The last remnants of the time Shichika and Togame spent together, their </w:t>
      </w:r>
      <w:r w:rsidR="00CE7134">
        <w:rPr>
          <w:rFonts w:cstheme="minorHAnsi"/>
          <w:color w:val="333333"/>
          <w:shd w:val="clear" w:color="auto" w:fill="FFFFFF"/>
        </w:rPr>
        <w:t>hard-won</w:t>
      </w:r>
      <w:r w:rsidR="00F67120">
        <w:rPr>
          <w:rFonts w:cstheme="minorHAnsi"/>
          <w:color w:val="333333"/>
          <w:shd w:val="clear" w:color="auto" w:fill="FFFFFF"/>
        </w:rPr>
        <w:t xml:space="preserve"> rewards being </w:t>
      </w:r>
      <w:r w:rsidR="00C11C86">
        <w:rPr>
          <w:rFonts w:cstheme="minorHAnsi"/>
          <w:color w:val="333333"/>
          <w:shd w:val="clear" w:color="auto" w:fill="FFFFFF"/>
        </w:rPr>
        <w:t>obliterated by the very man who swore to protect them.</w:t>
      </w:r>
      <w:r w:rsidR="00166BCC">
        <w:rPr>
          <w:rFonts w:cstheme="minorHAnsi"/>
          <w:color w:val="333333"/>
          <w:shd w:val="clear" w:color="auto" w:fill="FFFFFF"/>
        </w:rPr>
        <w:t xml:space="preserve"> Everything the previous eleven episodes had been spent on, </w:t>
      </w:r>
      <w:r w:rsidR="00D20608">
        <w:rPr>
          <w:rFonts w:cstheme="minorHAnsi"/>
          <w:color w:val="333333"/>
          <w:shd w:val="clear" w:color="auto" w:fill="FFFFFF"/>
        </w:rPr>
        <w:t xml:space="preserve">being wasted away, </w:t>
      </w:r>
      <w:r w:rsidR="007E7FF7">
        <w:rPr>
          <w:rFonts w:cstheme="minorHAnsi"/>
          <w:color w:val="333333"/>
          <w:shd w:val="clear" w:color="auto" w:fill="FFFFFF"/>
        </w:rPr>
        <w:t xml:space="preserve">proving that Shichika’s and Togame’s adventure was all but pointless. </w:t>
      </w:r>
      <w:r w:rsidR="00961D34">
        <w:rPr>
          <w:rFonts w:cstheme="minorHAnsi"/>
          <w:color w:val="333333"/>
          <w:shd w:val="clear" w:color="auto" w:fill="FFFFFF"/>
        </w:rPr>
        <w:t xml:space="preserve">By the time </w:t>
      </w:r>
      <w:r w:rsidR="002922B3">
        <w:rPr>
          <w:rFonts w:cstheme="minorHAnsi"/>
          <w:color w:val="333333"/>
          <w:shd w:val="clear" w:color="auto" w:fill="FFFFFF"/>
        </w:rPr>
        <w:t xml:space="preserve">Shichika reaches the twelfth floor, all that’s left is the pair of swords wielded </w:t>
      </w:r>
      <w:r w:rsidR="00044125">
        <w:rPr>
          <w:rFonts w:cstheme="minorHAnsi"/>
          <w:color w:val="333333"/>
          <w:shd w:val="clear" w:color="auto" w:fill="FFFFFF"/>
        </w:rPr>
        <w:t>by Emonzaemon. Shichika fights him, not to take revenge upon Togame</w:t>
      </w:r>
      <w:r w:rsidR="00A65552">
        <w:rPr>
          <w:rFonts w:cstheme="minorHAnsi"/>
          <w:color w:val="333333"/>
          <w:shd w:val="clear" w:color="auto" w:fill="FFFFFF"/>
        </w:rPr>
        <w:t xml:space="preserve">, but because he believed only the one who killed Togame could be the one to kill </w:t>
      </w:r>
      <w:r w:rsidR="00A65552">
        <w:rPr>
          <w:rFonts w:cstheme="minorHAnsi"/>
          <w:color w:val="333333"/>
          <w:shd w:val="clear" w:color="auto" w:fill="FFFFFF"/>
        </w:rPr>
        <w:lastRenderedPageBreak/>
        <w:t xml:space="preserve">himself. </w:t>
      </w:r>
      <w:r w:rsidR="00BA18B1">
        <w:rPr>
          <w:rFonts w:cstheme="minorHAnsi"/>
          <w:color w:val="333333"/>
          <w:shd w:val="clear" w:color="auto" w:fill="FFFFFF"/>
        </w:rPr>
        <w:t xml:space="preserve">Shichika’s plans are once again ruined when </w:t>
      </w:r>
      <w:r w:rsidR="007B47F8">
        <w:rPr>
          <w:rFonts w:cstheme="minorHAnsi"/>
          <w:color w:val="333333"/>
          <w:shd w:val="clear" w:color="auto" w:fill="FFFFFF"/>
        </w:rPr>
        <w:t xml:space="preserve">he successfully kills off Emonzaemon, destroying the last pair of swords, and </w:t>
      </w:r>
      <w:r w:rsidR="00FF0326">
        <w:rPr>
          <w:rFonts w:cstheme="minorHAnsi"/>
          <w:color w:val="333333"/>
          <w:shd w:val="clear" w:color="auto" w:fill="FFFFFF"/>
        </w:rPr>
        <w:t>his last hope at death</w:t>
      </w:r>
      <w:r w:rsidR="00A02D7A">
        <w:rPr>
          <w:rFonts w:cstheme="minorHAnsi"/>
          <w:color w:val="333333"/>
          <w:shd w:val="clear" w:color="auto" w:fill="FFFFFF"/>
        </w:rPr>
        <w:t>.</w:t>
      </w:r>
      <w:r w:rsidR="00E95ADD">
        <w:rPr>
          <w:rFonts w:cstheme="minorHAnsi"/>
          <w:color w:val="333333"/>
          <w:shd w:val="clear" w:color="auto" w:fill="FFFFFF"/>
        </w:rPr>
        <w:t xml:space="preserve"> He walks up to the last floor</w:t>
      </w:r>
      <w:r w:rsidR="003775E7">
        <w:rPr>
          <w:rFonts w:cstheme="minorHAnsi"/>
          <w:color w:val="333333"/>
          <w:shd w:val="clear" w:color="auto" w:fill="FFFFFF"/>
        </w:rPr>
        <w:t xml:space="preserve">, bloody and scarred from his fight with Emonzaemon and angry at </w:t>
      </w:r>
      <w:r w:rsidR="009054D4">
        <w:rPr>
          <w:rFonts w:cstheme="minorHAnsi"/>
          <w:color w:val="333333"/>
          <w:shd w:val="clear" w:color="auto" w:fill="FFFFFF"/>
        </w:rPr>
        <w:t>the whole situation.</w:t>
      </w:r>
      <w:r w:rsidR="0055476B">
        <w:rPr>
          <w:rFonts w:cstheme="minorHAnsi"/>
          <w:color w:val="333333"/>
          <w:shd w:val="clear" w:color="auto" w:fill="FFFFFF"/>
        </w:rPr>
        <w:t xml:space="preserve"> </w:t>
      </w:r>
      <w:r w:rsidR="00ED7D05">
        <w:rPr>
          <w:rFonts w:cstheme="minorHAnsi"/>
          <w:color w:val="333333"/>
          <w:shd w:val="clear" w:color="auto" w:fill="FFFFFF"/>
        </w:rPr>
        <w:t>On the final floor are two people, the Shogun and Princess Hit</w:t>
      </w:r>
      <w:r w:rsidR="00137D9F">
        <w:rPr>
          <w:rFonts w:cstheme="minorHAnsi"/>
          <w:color w:val="333333"/>
          <w:shd w:val="clear" w:color="auto" w:fill="FFFFFF"/>
        </w:rPr>
        <w:t>ei</w:t>
      </w:r>
      <w:r w:rsidR="0056759D">
        <w:rPr>
          <w:rFonts w:cstheme="minorHAnsi"/>
          <w:color w:val="333333"/>
          <w:shd w:val="clear" w:color="auto" w:fill="FFFFFF"/>
        </w:rPr>
        <w:t xml:space="preserve">. </w:t>
      </w:r>
      <w:r w:rsidR="00CA5D4D">
        <w:rPr>
          <w:rFonts w:cstheme="minorHAnsi"/>
          <w:color w:val="333333"/>
          <w:shd w:val="clear" w:color="auto" w:fill="FFFFFF"/>
        </w:rPr>
        <w:t>Here Princess Hitei explains that her great ancestor</w:t>
      </w:r>
      <w:r w:rsidR="0056759D">
        <w:rPr>
          <w:rFonts w:cstheme="minorHAnsi"/>
          <w:color w:val="333333"/>
          <w:shd w:val="clear" w:color="auto" w:fill="FFFFFF"/>
        </w:rPr>
        <w:t xml:space="preserve"> </w:t>
      </w:r>
      <w:r w:rsidR="00CA5D4D">
        <w:rPr>
          <w:rFonts w:asciiTheme="majorHAnsi" w:hAnsiTheme="majorHAnsi" w:cstheme="majorHAnsi"/>
          <w:color w:val="333333"/>
          <w:shd w:val="clear" w:color="auto" w:fill="FFFFFF"/>
        </w:rPr>
        <w:t xml:space="preserve">Shikzaki Kiki, the creator of the twelve swords, </w:t>
      </w:r>
      <w:r w:rsidR="00D208D8">
        <w:rPr>
          <w:rFonts w:asciiTheme="majorHAnsi" w:hAnsiTheme="majorHAnsi" w:cstheme="majorHAnsi"/>
          <w:color w:val="333333"/>
          <w:shd w:val="clear" w:color="auto" w:fill="FFFFFF"/>
        </w:rPr>
        <w:t xml:space="preserve">was a powerful seer. He foresaw the future of Japan being destroyed from invaders and </w:t>
      </w:r>
      <w:r w:rsidR="003944A7">
        <w:rPr>
          <w:rFonts w:asciiTheme="majorHAnsi" w:hAnsiTheme="majorHAnsi" w:cstheme="majorHAnsi"/>
          <w:color w:val="333333"/>
          <w:shd w:val="clear" w:color="auto" w:fill="FFFFFF"/>
        </w:rPr>
        <w:t xml:space="preserve">created the twelve swords </w:t>
      </w:r>
      <w:r w:rsidR="007E7B56">
        <w:rPr>
          <w:rFonts w:asciiTheme="majorHAnsi" w:hAnsiTheme="majorHAnsi" w:cstheme="majorHAnsi"/>
          <w:color w:val="333333"/>
          <w:shd w:val="clear" w:color="auto" w:fill="FFFFFF"/>
        </w:rPr>
        <w:t>to</w:t>
      </w:r>
      <w:r w:rsidR="003944A7">
        <w:rPr>
          <w:rFonts w:asciiTheme="majorHAnsi" w:hAnsiTheme="majorHAnsi" w:cstheme="majorHAnsi"/>
          <w:color w:val="333333"/>
          <w:shd w:val="clear" w:color="auto" w:fill="FFFFFF"/>
        </w:rPr>
        <w:t xml:space="preserve"> change the future by setting everything </w:t>
      </w:r>
      <w:r w:rsidR="00D16414">
        <w:rPr>
          <w:rFonts w:asciiTheme="majorHAnsi" w:hAnsiTheme="majorHAnsi" w:cstheme="majorHAnsi"/>
          <w:color w:val="333333"/>
          <w:shd w:val="clear" w:color="auto" w:fill="FFFFFF"/>
        </w:rPr>
        <w:t>that is currently happening into motion. He needed the current Shogun to die so a new, more powerful dynasty could arise and protect Japan when the time arouse.</w:t>
      </w:r>
      <w:r w:rsidR="007E7B56">
        <w:rPr>
          <w:rFonts w:asciiTheme="majorHAnsi" w:hAnsiTheme="majorHAnsi" w:cstheme="majorHAnsi"/>
          <w:color w:val="333333"/>
          <w:shd w:val="clear" w:color="auto" w:fill="FFFFFF"/>
        </w:rPr>
        <w:t xml:space="preserve"> Everything that has happened until know was all according to Shikzaki Kiki plans. All that was left was for </w:t>
      </w:r>
      <w:r w:rsidR="000A079E">
        <w:rPr>
          <w:rFonts w:asciiTheme="majorHAnsi" w:hAnsiTheme="majorHAnsi" w:cstheme="majorHAnsi"/>
          <w:color w:val="333333"/>
          <w:shd w:val="clear" w:color="auto" w:fill="FFFFFF"/>
        </w:rPr>
        <w:t xml:space="preserve">Shichika to kill the Shogun, and </w:t>
      </w:r>
      <w:r w:rsidR="00F322CC">
        <w:rPr>
          <w:rFonts w:asciiTheme="majorHAnsi" w:hAnsiTheme="majorHAnsi" w:cstheme="majorHAnsi"/>
          <w:color w:val="333333"/>
          <w:shd w:val="clear" w:color="auto" w:fill="FFFFFF"/>
        </w:rPr>
        <w:t xml:space="preserve">Shichika in </w:t>
      </w:r>
      <w:r w:rsidR="00077C5C">
        <w:rPr>
          <w:rFonts w:asciiTheme="majorHAnsi" w:hAnsiTheme="majorHAnsi" w:cstheme="majorHAnsi"/>
          <w:color w:val="333333"/>
          <w:shd w:val="clear" w:color="auto" w:fill="FFFFFF"/>
        </w:rPr>
        <w:t>all</w:t>
      </w:r>
      <w:r w:rsidR="00F322CC">
        <w:rPr>
          <w:rFonts w:asciiTheme="majorHAnsi" w:hAnsiTheme="majorHAnsi" w:cstheme="majorHAnsi"/>
          <w:color w:val="333333"/>
          <w:shd w:val="clear" w:color="auto" w:fill="FFFFFF"/>
        </w:rPr>
        <w:t xml:space="preserve"> his rage did just that. </w:t>
      </w:r>
      <w:r w:rsidR="00D414E2">
        <w:rPr>
          <w:rFonts w:cstheme="minorHAnsi"/>
          <w:color w:val="333333"/>
          <w:shd w:val="clear" w:color="auto" w:fill="FFFFFF"/>
        </w:rPr>
        <w:t xml:space="preserve">In the end the Shogun’s son would take over and the current dynasty would continue to rule. </w:t>
      </w:r>
      <w:r w:rsidR="00D414E2">
        <w:rPr>
          <w:rFonts w:asciiTheme="majorHAnsi" w:hAnsiTheme="majorHAnsi" w:cstheme="majorHAnsi"/>
          <w:color w:val="333333"/>
          <w:shd w:val="clear" w:color="auto" w:fill="FFFFFF"/>
        </w:rPr>
        <w:t>Shikzaki Kiki plans would ultimately fail</w:t>
      </w:r>
      <w:r w:rsidR="006073F5">
        <w:rPr>
          <w:rFonts w:asciiTheme="majorHAnsi" w:hAnsiTheme="majorHAnsi" w:cstheme="majorHAnsi"/>
          <w:color w:val="333333"/>
          <w:shd w:val="clear" w:color="auto" w:fill="FFFFFF"/>
        </w:rPr>
        <w:t xml:space="preserve"> and it would have nothing to do with any of the</w:t>
      </w:r>
      <w:r w:rsidR="00631FFC">
        <w:rPr>
          <w:rFonts w:asciiTheme="majorHAnsi" w:hAnsiTheme="majorHAnsi" w:cstheme="majorHAnsi"/>
          <w:color w:val="333333"/>
          <w:shd w:val="clear" w:color="auto" w:fill="FFFFFF"/>
        </w:rPr>
        <w:t xml:space="preserve"> main characters, just simply Shikzaki Kiki not accounting for one small detail. </w:t>
      </w:r>
      <w:r w:rsidR="00E04A39">
        <w:rPr>
          <w:rFonts w:asciiTheme="majorHAnsi" w:hAnsiTheme="majorHAnsi" w:cstheme="majorHAnsi"/>
          <w:color w:val="333333"/>
          <w:shd w:val="clear" w:color="auto" w:fill="FFFFFF"/>
        </w:rPr>
        <w:t xml:space="preserve">This means that by the end of the story Shikzaki’s plans failed, Togame’s plans failed, </w:t>
      </w:r>
      <w:r w:rsidR="004E7741">
        <w:rPr>
          <w:rFonts w:asciiTheme="majorHAnsi" w:hAnsiTheme="majorHAnsi" w:cstheme="majorHAnsi"/>
          <w:color w:val="333333"/>
          <w:shd w:val="clear" w:color="auto" w:fill="FFFFFF"/>
        </w:rPr>
        <w:t>Princess Hitei’s plans failed. And to top it al</w:t>
      </w:r>
      <w:r w:rsidR="0012395E">
        <w:rPr>
          <w:rFonts w:asciiTheme="majorHAnsi" w:hAnsiTheme="majorHAnsi" w:cstheme="majorHAnsi"/>
          <w:color w:val="333333"/>
          <w:shd w:val="clear" w:color="auto" w:fill="FFFFFF"/>
        </w:rPr>
        <w:t xml:space="preserve">l off, </w:t>
      </w:r>
      <w:r w:rsidR="004E7741">
        <w:rPr>
          <w:rFonts w:asciiTheme="majorHAnsi" w:hAnsiTheme="majorHAnsi" w:cstheme="majorHAnsi"/>
          <w:color w:val="333333"/>
          <w:shd w:val="clear" w:color="auto" w:fill="FFFFFF"/>
        </w:rPr>
        <w:t>the entire adventure was pointless</w:t>
      </w:r>
      <w:r w:rsidR="0012395E">
        <w:rPr>
          <w:rFonts w:asciiTheme="majorHAnsi" w:hAnsiTheme="majorHAnsi" w:cstheme="majorHAnsi"/>
          <w:color w:val="333333"/>
          <w:shd w:val="clear" w:color="auto" w:fill="FFFFFF"/>
        </w:rPr>
        <w:t>, with the twelve blades being destroyed in the end.</w:t>
      </w:r>
      <w:r w:rsidR="0055476B">
        <w:rPr>
          <w:rFonts w:cstheme="minorHAnsi"/>
          <w:color w:val="333333"/>
          <w:shd w:val="clear" w:color="auto" w:fill="FFFFFF"/>
        </w:rPr>
        <w:t xml:space="preserve"> </w:t>
      </w:r>
      <w:r w:rsidR="00E135B4">
        <w:rPr>
          <w:rFonts w:asciiTheme="majorHAnsi" w:hAnsiTheme="majorHAnsi" w:cstheme="majorHAnsi"/>
          <w:color w:val="333333"/>
          <w:shd w:val="clear" w:color="auto" w:fill="FFFFFF"/>
        </w:rPr>
        <w:t xml:space="preserve">There is just one more scene in the anime before it </w:t>
      </w:r>
      <w:r w:rsidR="00796B44">
        <w:rPr>
          <w:rFonts w:asciiTheme="majorHAnsi" w:hAnsiTheme="majorHAnsi" w:cstheme="majorHAnsi"/>
          <w:color w:val="333333"/>
          <w:shd w:val="clear" w:color="auto" w:fill="FFFFFF"/>
        </w:rPr>
        <w:t>ends</w:t>
      </w:r>
      <w:r w:rsidR="00422385">
        <w:rPr>
          <w:rFonts w:asciiTheme="majorHAnsi" w:hAnsiTheme="majorHAnsi" w:cstheme="majorHAnsi"/>
          <w:color w:val="333333"/>
          <w:shd w:val="clear" w:color="auto" w:fill="FFFFFF"/>
        </w:rPr>
        <w:t xml:space="preserve">. Shichika is on the side of the road eating some dumplings and being followed by Princess Hitei. He </w:t>
      </w:r>
      <w:r w:rsidR="00D94E26">
        <w:rPr>
          <w:rFonts w:asciiTheme="majorHAnsi" w:hAnsiTheme="majorHAnsi" w:cstheme="majorHAnsi"/>
          <w:color w:val="333333"/>
          <w:shd w:val="clear" w:color="auto" w:fill="FFFFFF"/>
        </w:rPr>
        <w:t xml:space="preserve">has a scar on his face from the fight from Emonzaemon but looks otherwise in great condition, both physically and mentally. </w:t>
      </w:r>
      <w:r w:rsidR="00927FD9">
        <w:rPr>
          <w:rFonts w:asciiTheme="majorHAnsi" w:hAnsiTheme="majorHAnsi" w:cstheme="majorHAnsi"/>
          <w:color w:val="333333"/>
          <w:shd w:val="clear" w:color="auto" w:fill="FFFFFF"/>
        </w:rPr>
        <w:t xml:space="preserve">He has decided that he wants to create the first map of all of Japan, something he and Togame talked about doing once they finished </w:t>
      </w:r>
      <w:r w:rsidR="00EA4BEE">
        <w:rPr>
          <w:rFonts w:asciiTheme="majorHAnsi" w:hAnsiTheme="majorHAnsi" w:cstheme="majorHAnsi"/>
          <w:color w:val="333333"/>
          <w:shd w:val="clear" w:color="auto" w:fill="FFFFFF"/>
        </w:rPr>
        <w:t>up their sword mission.</w:t>
      </w:r>
      <w:r w:rsidR="0055476B">
        <w:rPr>
          <w:rFonts w:cstheme="minorHAnsi"/>
          <w:color w:val="333333"/>
          <w:shd w:val="clear" w:color="auto" w:fill="FFFFFF"/>
        </w:rPr>
        <w:t xml:space="preserve"> </w:t>
      </w:r>
      <w:r w:rsidR="00796B44">
        <w:rPr>
          <w:rFonts w:asciiTheme="majorHAnsi" w:hAnsiTheme="majorHAnsi" w:cstheme="majorHAnsi"/>
          <w:color w:val="333333"/>
          <w:shd w:val="clear" w:color="auto" w:fill="FFFFFF"/>
        </w:rPr>
        <w:t>It’s</w:t>
      </w:r>
      <w:r w:rsidR="0073245A">
        <w:rPr>
          <w:rFonts w:asciiTheme="majorHAnsi" w:hAnsiTheme="majorHAnsi" w:cstheme="majorHAnsi"/>
          <w:color w:val="333333"/>
          <w:shd w:val="clear" w:color="auto" w:fill="FFFFFF"/>
        </w:rPr>
        <w:t xml:space="preserve"> this last scene that truly brings the theme together,</w:t>
      </w:r>
      <w:r w:rsidR="00292A5A">
        <w:rPr>
          <w:rFonts w:asciiTheme="majorHAnsi" w:hAnsiTheme="majorHAnsi" w:cstheme="majorHAnsi"/>
          <w:color w:val="333333"/>
          <w:shd w:val="clear" w:color="auto" w:fill="FFFFFF"/>
        </w:rPr>
        <w:t xml:space="preserve"> </w:t>
      </w:r>
      <w:r w:rsidR="009E09BF">
        <w:rPr>
          <w:rFonts w:asciiTheme="majorHAnsi" w:hAnsiTheme="majorHAnsi" w:cstheme="majorHAnsi"/>
          <w:color w:val="333333"/>
          <w:shd w:val="clear" w:color="auto" w:fill="FFFFFF"/>
        </w:rPr>
        <w:t>even though it was all for naught Shichika proved that he was able to move on. He was able to change and prove that even a story that doesn’t lead to anything is still a story worth telling, and a story that someone can learn from.</w:t>
      </w:r>
    </w:p>
    <w:p w14:paraId="52B10B09" w14:textId="0960CB22" w:rsidR="00334A11" w:rsidRPr="00866ACD" w:rsidRDefault="0055476B" w:rsidP="00866ACD">
      <w:pPr>
        <w:jc w:val="center"/>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lastRenderedPageBreak/>
        <w:t>Opposition</w:t>
      </w:r>
    </w:p>
    <w:p w14:paraId="64A3CE8C" w14:textId="00F2F530" w:rsidR="00334A11" w:rsidRDefault="0055476B" w:rsidP="00B57C72">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There are</w:t>
      </w:r>
      <w:r w:rsidR="00334A11">
        <w:rPr>
          <w:rFonts w:asciiTheme="majorHAnsi" w:hAnsiTheme="majorHAnsi" w:cstheme="majorHAnsi"/>
          <w:color w:val="333333"/>
          <w:shd w:val="clear" w:color="auto" w:fill="FFFFFF"/>
        </w:rPr>
        <w:t xml:space="preserve"> some people </w:t>
      </w:r>
      <w:r>
        <w:rPr>
          <w:rFonts w:asciiTheme="majorHAnsi" w:hAnsiTheme="majorHAnsi" w:cstheme="majorHAnsi"/>
          <w:color w:val="333333"/>
          <w:shd w:val="clear" w:color="auto" w:fill="FFFFFF"/>
        </w:rPr>
        <w:t xml:space="preserve">who </w:t>
      </w:r>
      <w:r w:rsidR="00334A11">
        <w:rPr>
          <w:rFonts w:asciiTheme="majorHAnsi" w:hAnsiTheme="majorHAnsi" w:cstheme="majorHAnsi"/>
          <w:color w:val="333333"/>
          <w:shd w:val="clear" w:color="auto" w:fill="FFFFFF"/>
        </w:rPr>
        <w:t xml:space="preserve">may disagree with </w:t>
      </w:r>
      <w:r w:rsidR="0087201F">
        <w:rPr>
          <w:rFonts w:asciiTheme="majorHAnsi" w:hAnsiTheme="majorHAnsi" w:cstheme="majorHAnsi"/>
          <w:color w:val="333333"/>
          <w:shd w:val="clear" w:color="auto" w:fill="FFFFFF"/>
        </w:rPr>
        <w:t xml:space="preserve">my opinion on </w:t>
      </w:r>
      <w:r w:rsidR="0087201F">
        <w:rPr>
          <w:rFonts w:asciiTheme="majorHAnsi" w:hAnsiTheme="majorHAnsi" w:cstheme="majorHAnsi"/>
          <w:i/>
          <w:iCs/>
          <w:color w:val="333333"/>
          <w:shd w:val="clear" w:color="auto" w:fill="FFFFFF"/>
        </w:rPr>
        <w:t xml:space="preserve">Katanagatari Episode 12. </w:t>
      </w:r>
      <w:r w:rsidR="0087201F">
        <w:rPr>
          <w:rFonts w:asciiTheme="majorHAnsi" w:hAnsiTheme="majorHAnsi" w:cstheme="majorHAnsi"/>
          <w:color w:val="333333"/>
          <w:shd w:val="clear" w:color="auto" w:fill="FFFFFF"/>
        </w:rPr>
        <w:t xml:space="preserve">They </w:t>
      </w:r>
      <w:r w:rsidR="007346E1">
        <w:rPr>
          <w:rFonts w:asciiTheme="majorHAnsi" w:hAnsiTheme="majorHAnsi" w:cstheme="majorHAnsi"/>
          <w:color w:val="333333"/>
          <w:shd w:val="clear" w:color="auto" w:fill="FFFFFF"/>
        </w:rPr>
        <w:t xml:space="preserve">will argue that the ending was disappointing and that because the story didn’t go anywhere it wasn’t one worth telling. I </w:t>
      </w:r>
      <w:r w:rsidR="0075553C">
        <w:rPr>
          <w:rFonts w:asciiTheme="majorHAnsi" w:hAnsiTheme="majorHAnsi" w:cstheme="majorHAnsi"/>
          <w:color w:val="333333"/>
          <w:shd w:val="clear" w:color="auto" w:fill="FFFFFF"/>
        </w:rPr>
        <w:t xml:space="preserve">feel like they missed the point of the anime, </w:t>
      </w:r>
      <w:r w:rsidR="00A11A91">
        <w:rPr>
          <w:rFonts w:asciiTheme="majorHAnsi" w:hAnsiTheme="majorHAnsi" w:cstheme="majorHAnsi"/>
          <w:color w:val="333333"/>
          <w:shd w:val="clear" w:color="auto" w:fill="FFFFFF"/>
        </w:rPr>
        <w:t>the whole theme of the anime was that even though e</w:t>
      </w:r>
      <w:r w:rsidR="00CF2152">
        <w:rPr>
          <w:rFonts w:asciiTheme="majorHAnsi" w:hAnsiTheme="majorHAnsi" w:cstheme="majorHAnsi"/>
          <w:color w:val="333333"/>
          <w:shd w:val="clear" w:color="auto" w:fill="FFFFFF"/>
        </w:rPr>
        <w:t xml:space="preserve">veryone’s plans failed and almost everyone died the story </w:t>
      </w:r>
      <w:r w:rsidR="00711CC9">
        <w:rPr>
          <w:rFonts w:asciiTheme="majorHAnsi" w:hAnsiTheme="majorHAnsi" w:cstheme="majorHAnsi"/>
          <w:color w:val="333333"/>
          <w:shd w:val="clear" w:color="auto" w:fill="FFFFFF"/>
        </w:rPr>
        <w:t xml:space="preserve">is worth telling. </w:t>
      </w:r>
      <w:r w:rsidR="001936F5">
        <w:rPr>
          <w:rFonts w:asciiTheme="majorHAnsi" w:hAnsiTheme="majorHAnsi" w:cstheme="majorHAnsi"/>
          <w:color w:val="333333"/>
          <w:shd w:val="clear" w:color="auto" w:fill="FFFFFF"/>
        </w:rPr>
        <w:t>The story is about the improvement Shichika was able to make as a person even</w:t>
      </w:r>
      <w:r w:rsidR="00352C2B">
        <w:rPr>
          <w:rFonts w:asciiTheme="majorHAnsi" w:hAnsiTheme="majorHAnsi" w:cstheme="majorHAnsi"/>
          <w:color w:val="333333"/>
          <w:shd w:val="clear" w:color="auto" w:fill="FFFFFF"/>
        </w:rPr>
        <w:t xml:space="preserve"> as everything fell apart all around him. </w:t>
      </w:r>
      <w:r w:rsidR="00796B44">
        <w:rPr>
          <w:rFonts w:asciiTheme="majorHAnsi" w:hAnsiTheme="majorHAnsi" w:cstheme="majorHAnsi"/>
          <w:color w:val="333333"/>
          <w:shd w:val="clear" w:color="auto" w:fill="FFFFFF"/>
        </w:rPr>
        <w:t>It’s</w:t>
      </w:r>
      <w:r w:rsidR="00352C2B">
        <w:rPr>
          <w:rFonts w:asciiTheme="majorHAnsi" w:hAnsiTheme="majorHAnsi" w:cstheme="majorHAnsi"/>
          <w:color w:val="333333"/>
          <w:shd w:val="clear" w:color="auto" w:fill="FFFFFF"/>
        </w:rPr>
        <w:t xml:space="preserve"> about how sometimes life doesn’t go your </w:t>
      </w:r>
      <w:r w:rsidR="00500822">
        <w:rPr>
          <w:rFonts w:asciiTheme="majorHAnsi" w:hAnsiTheme="majorHAnsi" w:cstheme="majorHAnsi"/>
          <w:color w:val="333333"/>
          <w:shd w:val="clear" w:color="auto" w:fill="FFFFFF"/>
        </w:rPr>
        <w:t>way,</w:t>
      </w:r>
      <w:r w:rsidR="00352C2B">
        <w:rPr>
          <w:rFonts w:asciiTheme="majorHAnsi" w:hAnsiTheme="majorHAnsi" w:cstheme="majorHAnsi"/>
          <w:color w:val="333333"/>
          <w:shd w:val="clear" w:color="auto" w:fill="FFFFFF"/>
        </w:rPr>
        <w:t xml:space="preserve"> but life still moves on.</w:t>
      </w:r>
    </w:p>
    <w:p w14:paraId="7966A51D" w14:textId="6B2E77D7" w:rsidR="001D6DF7" w:rsidRPr="00866ACD" w:rsidRDefault="00866ACD" w:rsidP="00866ACD">
      <w:pPr>
        <w:jc w:val="center"/>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Conclusion</w:t>
      </w:r>
    </w:p>
    <w:p w14:paraId="0A35B1B8" w14:textId="109FEE3D" w:rsidR="00FB28FD" w:rsidRPr="00FB28FD" w:rsidRDefault="00FB28FD" w:rsidP="00B57C72">
      <w:pPr>
        <w:rPr>
          <w:rFonts w:cstheme="minorHAnsi"/>
          <w:color w:val="333333"/>
          <w:shd w:val="clear" w:color="auto" w:fill="FFFFFF"/>
        </w:rPr>
      </w:pPr>
      <w:r>
        <w:rPr>
          <w:rFonts w:asciiTheme="majorHAnsi" w:hAnsiTheme="majorHAnsi" w:cstheme="majorHAnsi"/>
          <w:color w:val="333333"/>
          <w:shd w:val="clear" w:color="auto" w:fill="FFFFFF"/>
        </w:rPr>
        <w:t xml:space="preserve">To finish up, </w:t>
      </w:r>
      <w:r>
        <w:rPr>
          <w:rFonts w:asciiTheme="majorHAnsi" w:hAnsiTheme="majorHAnsi" w:cstheme="majorHAnsi"/>
          <w:i/>
          <w:iCs/>
          <w:color w:val="333333"/>
          <w:shd w:val="clear" w:color="auto" w:fill="FFFFFF"/>
        </w:rPr>
        <w:t xml:space="preserve">Katanagatari Episode 12 </w:t>
      </w:r>
      <w:r>
        <w:rPr>
          <w:rFonts w:asciiTheme="majorHAnsi" w:hAnsiTheme="majorHAnsi" w:cstheme="majorHAnsi"/>
          <w:color w:val="333333"/>
          <w:shd w:val="clear" w:color="auto" w:fill="FFFFFF"/>
        </w:rPr>
        <w:t xml:space="preserve">was a success for the </w:t>
      </w:r>
      <w:r w:rsidR="00BD0F04">
        <w:rPr>
          <w:rFonts w:asciiTheme="majorHAnsi" w:hAnsiTheme="majorHAnsi" w:cstheme="majorHAnsi"/>
          <w:color w:val="333333"/>
          <w:shd w:val="clear" w:color="auto" w:fill="FFFFFF"/>
        </w:rPr>
        <w:t xml:space="preserve">following reasons, the </w:t>
      </w:r>
      <w:r w:rsidR="00023B47">
        <w:rPr>
          <w:rFonts w:asciiTheme="majorHAnsi" w:hAnsiTheme="majorHAnsi" w:cstheme="majorHAnsi"/>
          <w:color w:val="333333"/>
          <w:shd w:val="clear" w:color="auto" w:fill="FFFFFF"/>
        </w:rPr>
        <w:t xml:space="preserve">complex </w:t>
      </w:r>
      <w:r w:rsidR="00BD0F04">
        <w:rPr>
          <w:rFonts w:asciiTheme="majorHAnsi" w:hAnsiTheme="majorHAnsi" w:cstheme="majorHAnsi"/>
          <w:color w:val="333333"/>
          <w:shd w:val="clear" w:color="auto" w:fill="FFFFFF"/>
        </w:rPr>
        <w:t>dialogue, the</w:t>
      </w:r>
      <w:r w:rsidR="00023B47">
        <w:rPr>
          <w:rFonts w:asciiTheme="majorHAnsi" w:hAnsiTheme="majorHAnsi" w:cstheme="majorHAnsi"/>
          <w:color w:val="333333"/>
          <w:shd w:val="clear" w:color="auto" w:fill="FFFFFF"/>
        </w:rPr>
        <w:t xml:space="preserve"> unique </w:t>
      </w:r>
      <w:r w:rsidR="00BD0F04">
        <w:rPr>
          <w:rFonts w:asciiTheme="majorHAnsi" w:hAnsiTheme="majorHAnsi" w:cstheme="majorHAnsi"/>
          <w:color w:val="333333"/>
          <w:shd w:val="clear" w:color="auto" w:fill="FFFFFF"/>
        </w:rPr>
        <w:t xml:space="preserve">art style, and the </w:t>
      </w:r>
      <w:r w:rsidR="00023B47">
        <w:rPr>
          <w:rFonts w:asciiTheme="majorHAnsi" w:hAnsiTheme="majorHAnsi" w:cstheme="majorHAnsi"/>
          <w:color w:val="333333"/>
          <w:shd w:val="clear" w:color="auto" w:fill="FFFFFF"/>
        </w:rPr>
        <w:t xml:space="preserve">unorthodox </w:t>
      </w:r>
      <w:r w:rsidR="00BD0F04">
        <w:rPr>
          <w:rFonts w:asciiTheme="majorHAnsi" w:hAnsiTheme="majorHAnsi" w:cstheme="majorHAnsi"/>
          <w:color w:val="333333"/>
          <w:shd w:val="clear" w:color="auto" w:fill="FFFFFF"/>
        </w:rPr>
        <w:t>theme. This series isn’t for everyone</w:t>
      </w:r>
      <w:r w:rsidR="00474C03">
        <w:rPr>
          <w:rFonts w:asciiTheme="majorHAnsi" w:hAnsiTheme="majorHAnsi" w:cstheme="majorHAnsi"/>
          <w:color w:val="333333"/>
          <w:shd w:val="clear" w:color="auto" w:fill="FFFFFF"/>
        </w:rPr>
        <w:t xml:space="preserve">, the dialogue is rather wordy, the art style isn’t normal, and the theme is very hit-or-miss. </w:t>
      </w:r>
      <w:r w:rsidR="00BD6D4A">
        <w:rPr>
          <w:rFonts w:asciiTheme="majorHAnsi" w:hAnsiTheme="majorHAnsi" w:cstheme="majorHAnsi"/>
          <w:color w:val="333333"/>
          <w:shd w:val="clear" w:color="auto" w:fill="FFFFFF"/>
        </w:rPr>
        <w:t>It’s the things that make the series so good for some that make it so bad for others. A</w:t>
      </w:r>
      <w:r w:rsidR="00BD0F04">
        <w:rPr>
          <w:rFonts w:asciiTheme="majorHAnsi" w:hAnsiTheme="majorHAnsi" w:cstheme="majorHAnsi"/>
          <w:color w:val="333333"/>
          <w:shd w:val="clear" w:color="auto" w:fill="FFFFFF"/>
        </w:rPr>
        <w:t xml:space="preserve">nd this episode in particular can be very </w:t>
      </w:r>
      <w:r w:rsidR="00FA79BD">
        <w:rPr>
          <w:rFonts w:asciiTheme="majorHAnsi" w:hAnsiTheme="majorHAnsi" w:cstheme="majorHAnsi"/>
          <w:color w:val="333333"/>
          <w:shd w:val="clear" w:color="auto" w:fill="FFFFFF"/>
        </w:rPr>
        <w:t>polarizing,</w:t>
      </w:r>
      <w:r w:rsidR="00BD0F04">
        <w:rPr>
          <w:rFonts w:asciiTheme="majorHAnsi" w:hAnsiTheme="majorHAnsi" w:cstheme="majorHAnsi"/>
          <w:color w:val="333333"/>
          <w:shd w:val="clear" w:color="auto" w:fill="FFFFFF"/>
        </w:rPr>
        <w:t xml:space="preserve"> but I still think it is worth the watch no matter who you are. </w:t>
      </w:r>
      <w:r w:rsidR="00FA79BD">
        <w:rPr>
          <w:rFonts w:asciiTheme="majorHAnsi" w:hAnsiTheme="majorHAnsi" w:cstheme="majorHAnsi"/>
          <w:color w:val="333333"/>
          <w:shd w:val="clear" w:color="auto" w:fill="FFFFFF"/>
        </w:rPr>
        <w:t xml:space="preserve">The show </w:t>
      </w:r>
      <w:r w:rsidR="00F90788">
        <w:rPr>
          <w:rFonts w:asciiTheme="majorHAnsi" w:hAnsiTheme="majorHAnsi" w:cstheme="majorHAnsi"/>
          <w:color w:val="333333"/>
          <w:shd w:val="clear" w:color="auto" w:fill="FFFFFF"/>
        </w:rPr>
        <w:t xml:space="preserve">is very original in </w:t>
      </w:r>
      <w:r w:rsidR="00D775CB">
        <w:rPr>
          <w:rFonts w:asciiTheme="majorHAnsi" w:hAnsiTheme="majorHAnsi" w:cstheme="majorHAnsi"/>
          <w:color w:val="333333"/>
          <w:shd w:val="clear" w:color="auto" w:fill="FFFFFF"/>
        </w:rPr>
        <w:t>its execution and</w:t>
      </w:r>
      <w:r w:rsidR="002939FB">
        <w:rPr>
          <w:rFonts w:asciiTheme="majorHAnsi" w:hAnsiTheme="majorHAnsi" w:cstheme="majorHAnsi"/>
          <w:color w:val="333333"/>
          <w:shd w:val="clear" w:color="auto" w:fill="FFFFFF"/>
        </w:rPr>
        <w:t xml:space="preserve"> you won’t find another one like it.</w:t>
      </w:r>
      <w:r w:rsidR="00D775CB">
        <w:rPr>
          <w:rFonts w:asciiTheme="majorHAnsi" w:hAnsiTheme="majorHAnsi" w:cstheme="majorHAnsi"/>
          <w:color w:val="333333"/>
          <w:shd w:val="clear" w:color="auto" w:fill="FFFFFF"/>
        </w:rPr>
        <w:t xml:space="preserve"> </w:t>
      </w:r>
      <w:r w:rsidR="002939FB">
        <w:rPr>
          <w:rFonts w:asciiTheme="majorHAnsi" w:hAnsiTheme="majorHAnsi" w:cstheme="majorHAnsi"/>
          <w:color w:val="333333"/>
          <w:shd w:val="clear" w:color="auto" w:fill="FFFFFF"/>
        </w:rPr>
        <w:t>F</w:t>
      </w:r>
      <w:r w:rsidR="00D775CB">
        <w:rPr>
          <w:rFonts w:asciiTheme="majorHAnsi" w:hAnsiTheme="majorHAnsi" w:cstheme="majorHAnsi"/>
          <w:color w:val="333333"/>
          <w:shd w:val="clear" w:color="auto" w:fill="FFFFFF"/>
        </w:rPr>
        <w:t>or anyone who has the opportunity to watch it I will recommend it 100% of the time.</w:t>
      </w:r>
    </w:p>
    <w:p w14:paraId="234250F7" w14:textId="4228E6C0" w:rsidR="00B86CBE" w:rsidRDefault="00B86CBE" w:rsidP="002C63D8">
      <w:pPr>
        <w:rPr>
          <w:rFonts w:cstheme="minorHAnsi"/>
          <w:color w:val="333333"/>
          <w:shd w:val="clear" w:color="auto" w:fill="FFFFFF"/>
        </w:rPr>
      </w:pPr>
    </w:p>
    <w:p w14:paraId="15C96D01" w14:textId="77777777" w:rsidR="00B86CBE" w:rsidRDefault="00B86CBE" w:rsidP="002C63D8">
      <w:pPr>
        <w:rPr>
          <w:rFonts w:cstheme="minorHAnsi"/>
          <w:color w:val="333333"/>
          <w:shd w:val="clear" w:color="auto" w:fill="FFFFFF"/>
        </w:rPr>
      </w:pPr>
    </w:p>
    <w:p w14:paraId="5AFF9174" w14:textId="2CC220F3" w:rsidR="00AB1795" w:rsidRPr="00931630" w:rsidRDefault="00AB1795" w:rsidP="002C63D8">
      <w:pPr>
        <w:rPr>
          <w:rFonts w:cstheme="minorHAnsi"/>
          <w:color w:val="333333"/>
          <w:shd w:val="clear" w:color="auto" w:fill="FFFFFF"/>
        </w:rPr>
      </w:pPr>
    </w:p>
    <w:p w14:paraId="6C3760DF" w14:textId="5246312B" w:rsidR="008F6364" w:rsidRDefault="008F6364" w:rsidP="002C63D8">
      <w:pPr>
        <w:rPr>
          <w:rFonts w:ascii="Verdana" w:hAnsi="Verdana"/>
          <w:color w:val="333333"/>
          <w:sz w:val="20"/>
          <w:szCs w:val="20"/>
          <w:shd w:val="clear" w:color="auto" w:fill="FFFFFF"/>
        </w:rPr>
      </w:pPr>
    </w:p>
    <w:p w14:paraId="5606678F" w14:textId="65442F9A" w:rsidR="008F6364" w:rsidRDefault="008F6364" w:rsidP="002C63D8">
      <w:pPr>
        <w:rPr>
          <w:b/>
          <w:bCs/>
        </w:rPr>
      </w:pPr>
    </w:p>
    <w:p w14:paraId="0DCCC667" w14:textId="2A9F8EA4" w:rsidR="00924489" w:rsidRDefault="00924489" w:rsidP="002C63D8">
      <w:pPr>
        <w:rPr>
          <w:b/>
          <w:bCs/>
        </w:rPr>
      </w:pPr>
    </w:p>
    <w:p w14:paraId="24720A4C" w14:textId="52DB53A6" w:rsidR="00924489" w:rsidRDefault="00924489" w:rsidP="002C63D8">
      <w:pPr>
        <w:rPr>
          <w:b/>
          <w:bCs/>
        </w:rPr>
      </w:pPr>
    </w:p>
    <w:p w14:paraId="45FD3AA5" w14:textId="38A29366" w:rsidR="00924489" w:rsidRPr="00E8141D" w:rsidRDefault="00924489" w:rsidP="002C63D8">
      <w:pPr>
        <w:rPr>
          <w:b/>
          <w:bCs/>
        </w:rPr>
      </w:pPr>
    </w:p>
    <w:sdt>
      <w:sdtPr>
        <w:rPr>
          <w:rFonts w:asciiTheme="minorHAnsi" w:eastAsiaTheme="minorEastAsia" w:hAnsiTheme="minorHAnsi" w:cstheme="minorBidi"/>
        </w:rPr>
        <w:id w:val="62297111"/>
        <w:docPartObj>
          <w:docPartGallery w:val="Bibliographies"/>
          <w:docPartUnique/>
        </w:docPartObj>
      </w:sdtPr>
      <w:sdtEndPr/>
      <w:sdtContent>
        <w:p w14:paraId="2DAF05F7" w14:textId="77777777" w:rsidR="00E81978" w:rsidRDefault="005D3A03">
          <w:pPr>
            <w:pStyle w:val="SectionTitle"/>
          </w:pPr>
          <w:r>
            <w:t>References</w:t>
          </w:r>
        </w:p>
        <w:p w14:paraId="2E848E34"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E50209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5D206" w14:textId="77777777" w:rsidR="00AC5D79" w:rsidRDefault="00AC5D79">
      <w:pPr>
        <w:spacing w:line="240" w:lineRule="auto"/>
      </w:pPr>
      <w:r>
        <w:separator/>
      </w:r>
    </w:p>
    <w:p w14:paraId="7526F662" w14:textId="77777777" w:rsidR="00AC5D79" w:rsidRDefault="00AC5D79"/>
  </w:endnote>
  <w:endnote w:type="continuationSeparator" w:id="0">
    <w:p w14:paraId="5A8BBC72" w14:textId="77777777" w:rsidR="00AC5D79" w:rsidRDefault="00AC5D79">
      <w:pPr>
        <w:spacing w:line="240" w:lineRule="auto"/>
      </w:pPr>
      <w:r>
        <w:continuationSeparator/>
      </w:r>
    </w:p>
    <w:p w14:paraId="3DC940A6" w14:textId="77777777" w:rsidR="00AC5D79" w:rsidRDefault="00AC5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D951F" w14:textId="77777777" w:rsidR="00AC5D79" w:rsidRDefault="00AC5D79">
      <w:pPr>
        <w:spacing w:line="240" w:lineRule="auto"/>
      </w:pPr>
      <w:r>
        <w:separator/>
      </w:r>
    </w:p>
    <w:p w14:paraId="709EA9EA" w14:textId="77777777" w:rsidR="00AC5D79" w:rsidRDefault="00AC5D79"/>
  </w:footnote>
  <w:footnote w:type="continuationSeparator" w:id="0">
    <w:p w14:paraId="4201A30A" w14:textId="77777777" w:rsidR="00AC5D79" w:rsidRDefault="00AC5D79">
      <w:pPr>
        <w:spacing w:line="240" w:lineRule="auto"/>
      </w:pPr>
      <w:r>
        <w:continuationSeparator/>
      </w:r>
    </w:p>
    <w:p w14:paraId="53D8968A" w14:textId="77777777" w:rsidR="00AC5D79" w:rsidRDefault="00AC5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9827" w14:textId="5ED27B2C" w:rsidR="00E81978" w:rsidRDefault="00AC5D79">
    <w:pPr>
      <w:pStyle w:val="Header"/>
    </w:pPr>
    <w:sdt>
      <w:sdtPr>
        <w:rPr>
          <w:rStyle w:val="Strong"/>
        </w:rPr>
        <w:alias w:val="Running head"/>
        <w:tag w:val=""/>
        <w:id w:val="12739865"/>
        <w:placeholder>
          <w:docPart w:val="D5FBB285348441FC90A12DDD4C70BDC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1970">
          <w:rPr>
            <w:rStyle w:val="Strong"/>
          </w:rPr>
          <w:t>Katanagatari: Episode 12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609D9" w14:textId="5602AC19" w:rsidR="00E81978" w:rsidRDefault="00AC5D79">
    <w:pPr>
      <w:pStyle w:val="Header"/>
      <w:rPr>
        <w:rStyle w:val="Strong"/>
      </w:rPr>
    </w:pPr>
    <w:sdt>
      <w:sdtPr>
        <w:rPr>
          <w:rStyle w:val="Strong"/>
        </w:rPr>
        <w:alias w:val="Running head"/>
        <w:tag w:val=""/>
        <w:id w:val="-696842620"/>
        <w:placeholder>
          <w:docPart w:val="F25ED1F4E7BC4BFD9AE2E266E7BE681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F5DD0">
          <w:rPr>
            <w:rStyle w:val="Strong"/>
          </w:rPr>
          <w:t xml:space="preserve">Katanagatari: </w:t>
        </w:r>
        <w:r w:rsidR="000B1970">
          <w:rPr>
            <w:rStyle w:val="Strong"/>
          </w:rPr>
          <w:t>Episode 12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FA519A"/>
    <w:multiLevelType w:val="hybridMultilevel"/>
    <w:tmpl w:val="EAB01F0A"/>
    <w:lvl w:ilvl="0" w:tplc="26561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0"/>
    <w:rsid w:val="00001D55"/>
    <w:rsid w:val="000046EA"/>
    <w:rsid w:val="00005F1F"/>
    <w:rsid w:val="000069D4"/>
    <w:rsid w:val="000103F6"/>
    <w:rsid w:val="00013787"/>
    <w:rsid w:val="00015A05"/>
    <w:rsid w:val="00016B97"/>
    <w:rsid w:val="00016CDF"/>
    <w:rsid w:val="00021823"/>
    <w:rsid w:val="0002282C"/>
    <w:rsid w:val="00023B47"/>
    <w:rsid w:val="00024BFE"/>
    <w:rsid w:val="00034112"/>
    <w:rsid w:val="00043753"/>
    <w:rsid w:val="00044125"/>
    <w:rsid w:val="00046B31"/>
    <w:rsid w:val="000549EA"/>
    <w:rsid w:val="00054C0C"/>
    <w:rsid w:val="0005511A"/>
    <w:rsid w:val="000558C0"/>
    <w:rsid w:val="00056715"/>
    <w:rsid w:val="000623C4"/>
    <w:rsid w:val="000645E1"/>
    <w:rsid w:val="00065C34"/>
    <w:rsid w:val="00067D27"/>
    <w:rsid w:val="00075FFA"/>
    <w:rsid w:val="00076993"/>
    <w:rsid w:val="00077C5C"/>
    <w:rsid w:val="00080E42"/>
    <w:rsid w:val="0008271E"/>
    <w:rsid w:val="00082A33"/>
    <w:rsid w:val="00082EA2"/>
    <w:rsid w:val="00083680"/>
    <w:rsid w:val="000864B2"/>
    <w:rsid w:val="00087558"/>
    <w:rsid w:val="00087F44"/>
    <w:rsid w:val="00090D9B"/>
    <w:rsid w:val="00092E85"/>
    <w:rsid w:val="000947B0"/>
    <w:rsid w:val="00094C7F"/>
    <w:rsid w:val="000963A4"/>
    <w:rsid w:val="000967E2"/>
    <w:rsid w:val="000A079E"/>
    <w:rsid w:val="000A7448"/>
    <w:rsid w:val="000B0E69"/>
    <w:rsid w:val="000B1970"/>
    <w:rsid w:val="000B5652"/>
    <w:rsid w:val="000B5673"/>
    <w:rsid w:val="000C1A27"/>
    <w:rsid w:val="000C4438"/>
    <w:rsid w:val="000C5CE7"/>
    <w:rsid w:val="000C77FD"/>
    <w:rsid w:val="000C78EA"/>
    <w:rsid w:val="000D3F41"/>
    <w:rsid w:val="000E3BEE"/>
    <w:rsid w:val="000E41D7"/>
    <w:rsid w:val="000E6B7C"/>
    <w:rsid w:val="000F228A"/>
    <w:rsid w:val="000F3AFB"/>
    <w:rsid w:val="000F5DD0"/>
    <w:rsid w:val="000F672E"/>
    <w:rsid w:val="000F7968"/>
    <w:rsid w:val="00100196"/>
    <w:rsid w:val="00101636"/>
    <w:rsid w:val="001017C3"/>
    <w:rsid w:val="0010208A"/>
    <w:rsid w:val="0010254A"/>
    <w:rsid w:val="00102695"/>
    <w:rsid w:val="00103160"/>
    <w:rsid w:val="0010637E"/>
    <w:rsid w:val="0011232F"/>
    <w:rsid w:val="001200AC"/>
    <w:rsid w:val="0012395E"/>
    <w:rsid w:val="001243CB"/>
    <w:rsid w:val="001306B1"/>
    <w:rsid w:val="00131E2E"/>
    <w:rsid w:val="0013301B"/>
    <w:rsid w:val="001338E5"/>
    <w:rsid w:val="00137D9F"/>
    <w:rsid w:val="00141246"/>
    <w:rsid w:val="00144F8C"/>
    <w:rsid w:val="001450FB"/>
    <w:rsid w:val="0015159A"/>
    <w:rsid w:val="00156EF9"/>
    <w:rsid w:val="00157A0D"/>
    <w:rsid w:val="001660AE"/>
    <w:rsid w:val="00166300"/>
    <w:rsid w:val="00166BCC"/>
    <w:rsid w:val="001700D3"/>
    <w:rsid w:val="00171EA7"/>
    <w:rsid w:val="001758D0"/>
    <w:rsid w:val="00175D81"/>
    <w:rsid w:val="00176073"/>
    <w:rsid w:val="00176F1C"/>
    <w:rsid w:val="00177453"/>
    <w:rsid w:val="001774F7"/>
    <w:rsid w:val="00177D31"/>
    <w:rsid w:val="001807A9"/>
    <w:rsid w:val="0018289F"/>
    <w:rsid w:val="00183A8F"/>
    <w:rsid w:val="0018507F"/>
    <w:rsid w:val="00186F4C"/>
    <w:rsid w:val="00187F74"/>
    <w:rsid w:val="00190270"/>
    <w:rsid w:val="0019172C"/>
    <w:rsid w:val="00192446"/>
    <w:rsid w:val="00192CA7"/>
    <w:rsid w:val="001936F5"/>
    <w:rsid w:val="0019631B"/>
    <w:rsid w:val="00197BCD"/>
    <w:rsid w:val="001A0A77"/>
    <w:rsid w:val="001A28BD"/>
    <w:rsid w:val="001A2BCB"/>
    <w:rsid w:val="001A2D18"/>
    <w:rsid w:val="001A371F"/>
    <w:rsid w:val="001A6E8A"/>
    <w:rsid w:val="001A722F"/>
    <w:rsid w:val="001B1093"/>
    <w:rsid w:val="001B1C9C"/>
    <w:rsid w:val="001B2692"/>
    <w:rsid w:val="001B422D"/>
    <w:rsid w:val="001B65F1"/>
    <w:rsid w:val="001B6A22"/>
    <w:rsid w:val="001C18EC"/>
    <w:rsid w:val="001D24A3"/>
    <w:rsid w:val="001D29DC"/>
    <w:rsid w:val="001D4ADF"/>
    <w:rsid w:val="001D68BA"/>
    <w:rsid w:val="001D6A63"/>
    <w:rsid w:val="001D6DF7"/>
    <w:rsid w:val="001E21DA"/>
    <w:rsid w:val="001E6F2E"/>
    <w:rsid w:val="001E7275"/>
    <w:rsid w:val="001F0410"/>
    <w:rsid w:val="001F0B58"/>
    <w:rsid w:val="001F2DEC"/>
    <w:rsid w:val="001F3DB8"/>
    <w:rsid w:val="001F477A"/>
    <w:rsid w:val="00201D87"/>
    <w:rsid w:val="00206303"/>
    <w:rsid w:val="00207A77"/>
    <w:rsid w:val="0021136E"/>
    <w:rsid w:val="00212133"/>
    <w:rsid w:val="00212165"/>
    <w:rsid w:val="002130DF"/>
    <w:rsid w:val="00217493"/>
    <w:rsid w:val="002211DA"/>
    <w:rsid w:val="00221353"/>
    <w:rsid w:val="00226886"/>
    <w:rsid w:val="002312FE"/>
    <w:rsid w:val="002326AA"/>
    <w:rsid w:val="00235289"/>
    <w:rsid w:val="002374EA"/>
    <w:rsid w:val="00237590"/>
    <w:rsid w:val="002413AD"/>
    <w:rsid w:val="002457CC"/>
    <w:rsid w:val="002462A6"/>
    <w:rsid w:val="002556B5"/>
    <w:rsid w:val="002700CD"/>
    <w:rsid w:val="00270B81"/>
    <w:rsid w:val="002768B1"/>
    <w:rsid w:val="002818DE"/>
    <w:rsid w:val="00284222"/>
    <w:rsid w:val="002900C3"/>
    <w:rsid w:val="002922B3"/>
    <w:rsid w:val="00292A5A"/>
    <w:rsid w:val="00292EE0"/>
    <w:rsid w:val="002939FB"/>
    <w:rsid w:val="0029552F"/>
    <w:rsid w:val="00296F58"/>
    <w:rsid w:val="002A1289"/>
    <w:rsid w:val="002A39F9"/>
    <w:rsid w:val="002A5230"/>
    <w:rsid w:val="002A5D68"/>
    <w:rsid w:val="002B0CAF"/>
    <w:rsid w:val="002B6BF6"/>
    <w:rsid w:val="002C09F4"/>
    <w:rsid w:val="002C0D5C"/>
    <w:rsid w:val="002C3000"/>
    <w:rsid w:val="002C395A"/>
    <w:rsid w:val="002C4527"/>
    <w:rsid w:val="002C4BD6"/>
    <w:rsid w:val="002C5FD6"/>
    <w:rsid w:val="002C63D8"/>
    <w:rsid w:val="002D09F1"/>
    <w:rsid w:val="002D3216"/>
    <w:rsid w:val="002E28C8"/>
    <w:rsid w:val="002E3BD2"/>
    <w:rsid w:val="002E3DF8"/>
    <w:rsid w:val="002E7896"/>
    <w:rsid w:val="002F1A57"/>
    <w:rsid w:val="002F442C"/>
    <w:rsid w:val="002F50F9"/>
    <w:rsid w:val="002F573F"/>
    <w:rsid w:val="00300BFF"/>
    <w:rsid w:val="00301E94"/>
    <w:rsid w:val="0030364B"/>
    <w:rsid w:val="003060E0"/>
    <w:rsid w:val="003112EE"/>
    <w:rsid w:val="00313222"/>
    <w:rsid w:val="00317AB9"/>
    <w:rsid w:val="00317B4E"/>
    <w:rsid w:val="00324EDD"/>
    <w:rsid w:val="0033006A"/>
    <w:rsid w:val="00332AD0"/>
    <w:rsid w:val="00332DB7"/>
    <w:rsid w:val="0033319B"/>
    <w:rsid w:val="00334A11"/>
    <w:rsid w:val="0033766D"/>
    <w:rsid w:val="003413AE"/>
    <w:rsid w:val="003417AD"/>
    <w:rsid w:val="00350D51"/>
    <w:rsid w:val="00352C2B"/>
    <w:rsid w:val="0035475C"/>
    <w:rsid w:val="00355DCA"/>
    <w:rsid w:val="003626D1"/>
    <w:rsid w:val="00362FD6"/>
    <w:rsid w:val="00365C7F"/>
    <w:rsid w:val="003672BD"/>
    <w:rsid w:val="003710C6"/>
    <w:rsid w:val="00374258"/>
    <w:rsid w:val="00374D17"/>
    <w:rsid w:val="003766A0"/>
    <w:rsid w:val="003775E7"/>
    <w:rsid w:val="003825ED"/>
    <w:rsid w:val="0038575F"/>
    <w:rsid w:val="00390A1C"/>
    <w:rsid w:val="00392654"/>
    <w:rsid w:val="0039312F"/>
    <w:rsid w:val="003944A7"/>
    <w:rsid w:val="00394773"/>
    <w:rsid w:val="003975E8"/>
    <w:rsid w:val="003977DE"/>
    <w:rsid w:val="003A5505"/>
    <w:rsid w:val="003A5BE8"/>
    <w:rsid w:val="003B0A65"/>
    <w:rsid w:val="003B0F11"/>
    <w:rsid w:val="003B235F"/>
    <w:rsid w:val="003C5742"/>
    <w:rsid w:val="003D16DE"/>
    <w:rsid w:val="003D1F34"/>
    <w:rsid w:val="003D1F77"/>
    <w:rsid w:val="003D1FD7"/>
    <w:rsid w:val="003D3730"/>
    <w:rsid w:val="003D77F3"/>
    <w:rsid w:val="003E104D"/>
    <w:rsid w:val="003E1786"/>
    <w:rsid w:val="003F2075"/>
    <w:rsid w:val="003F4070"/>
    <w:rsid w:val="003F7A2B"/>
    <w:rsid w:val="003F7B8E"/>
    <w:rsid w:val="00402D99"/>
    <w:rsid w:val="004067CD"/>
    <w:rsid w:val="004136CC"/>
    <w:rsid w:val="00414F40"/>
    <w:rsid w:val="00415446"/>
    <w:rsid w:val="00415B7E"/>
    <w:rsid w:val="00420F21"/>
    <w:rsid w:val="00421D07"/>
    <w:rsid w:val="00422385"/>
    <w:rsid w:val="00423370"/>
    <w:rsid w:val="00423AAB"/>
    <w:rsid w:val="00427830"/>
    <w:rsid w:val="004322D1"/>
    <w:rsid w:val="00432635"/>
    <w:rsid w:val="00433F95"/>
    <w:rsid w:val="00436752"/>
    <w:rsid w:val="00441502"/>
    <w:rsid w:val="00443E57"/>
    <w:rsid w:val="00445B6A"/>
    <w:rsid w:val="00446E6E"/>
    <w:rsid w:val="00450242"/>
    <w:rsid w:val="00452F3D"/>
    <w:rsid w:val="00453688"/>
    <w:rsid w:val="004546F3"/>
    <w:rsid w:val="00456A8F"/>
    <w:rsid w:val="00462D94"/>
    <w:rsid w:val="0046564B"/>
    <w:rsid w:val="0047205D"/>
    <w:rsid w:val="004741AC"/>
    <w:rsid w:val="00474615"/>
    <w:rsid w:val="00474C03"/>
    <w:rsid w:val="00480AB8"/>
    <w:rsid w:val="004817C1"/>
    <w:rsid w:val="0048317D"/>
    <w:rsid w:val="004918D7"/>
    <w:rsid w:val="00495BE4"/>
    <w:rsid w:val="00497CA6"/>
    <w:rsid w:val="004A18CF"/>
    <w:rsid w:val="004A2BB3"/>
    <w:rsid w:val="004A5EDA"/>
    <w:rsid w:val="004A71C6"/>
    <w:rsid w:val="004B1734"/>
    <w:rsid w:val="004B22B4"/>
    <w:rsid w:val="004B3C13"/>
    <w:rsid w:val="004B3C74"/>
    <w:rsid w:val="004B63E7"/>
    <w:rsid w:val="004B68A1"/>
    <w:rsid w:val="004C3657"/>
    <w:rsid w:val="004C370A"/>
    <w:rsid w:val="004C6616"/>
    <w:rsid w:val="004C7F5A"/>
    <w:rsid w:val="004D38B0"/>
    <w:rsid w:val="004D6C69"/>
    <w:rsid w:val="004E2DA6"/>
    <w:rsid w:val="004E4A34"/>
    <w:rsid w:val="004E53E4"/>
    <w:rsid w:val="004E7741"/>
    <w:rsid w:val="004F0B51"/>
    <w:rsid w:val="004F3926"/>
    <w:rsid w:val="004F6FE0"/>
    <w:rsid w:val="005003E7"/>
    <w:rsid w:val="00500822"/>
    <w:rsid w:val="00503ADE"/>
    <w:rsid w:val="00503F2A"/>
    <w:rsid w:val="00504F79"/>
    <w:rsid w:val="005110CA"/>
    <w:rsid w:val="00513979"/>
    <w:rsid w:val="00516769"/>
    <w:rsid w:val="00520E58"/>
    <w:rsid w:val="00523A80"/>
    <w:rsid w:val="00523B66"/>
    <w:rsid w:val="005242D9"/>
    <w:rsid w:val="0052678E"/>
    <w:rsid w:val="00530DEE"/>
    <w:rsid w:val="005342F8"/>
    <w:rsid w:val="00535C3F"/>
    <w:rsid w:val="00540245"/>
    <w:rsid w:val="00540CE8"/>
    <w:rsid w:val="00551A02"/>
    <w:rsid w:val="005534FA"/>
    <w:rsid w:val="0055476B"/>
    <w:rsid w:val="0055716F"/>
    <w:rsid w:val="0056022E"/>
    <w:rsid w:val="005626C3"/>
    <w:rsid w:val="005626D5"/>
    <w:rsid w:val="0056759D"/>
    <w:rsid w:val="00567E25"/>
    <w:rsid w:val="00574730"/>
    <w:rsid w:val="00574F6D"/>
    <w:rsid w:val="0057795B"/>
    <w:rsid w:val="00581FE7"/>
    <w:rsid w:val="00581FFB"/>
    <w:rsid w:val="005834D2"/>
    <w:rsid w:val="00585CE1"/>
    <w:rsid w:val="00585E98"/>
    <w:rsid w:val="00585FB9"/>
    <w:rsid w:val="00587913"/>
    <w:rsid w:val="0059608E"/>
    <w:rsid w:val="00597F87"/>
    <w:rsid w:val="005A16C4"/>
    <w:rsid w:val="005A7B3D"/>
    <w:rsid w:val="005B01D8"/>
    <w:rsid w:val="005B159E"/>
    <w:rsid w:val="005B43BF"/>
    <w:rsid w:val="005C0500"/>
    <w:rsid w:val="005C1197"/>
    <w:rsid w:val="005C5B7D"/>
    <w:rsid w:val="005D277B"/>
    <w:rsid w:val="005D3A03"/>
    <w:rsid w:val="005D4B49"/>
    <w:rsid w:val="005D7355"/>
    <w:rsid w:val="005E2195"/>
    <w:rsid w:val="005F0FD4"/>
    <w:rsid w:val="005F4232"/>
    <w:rsid w:val="005F5112"/>
    <w:rsid w:val="005F612E"/>
    <w:rsid w:val="005F7837"/>
    <w:rsid w:val="006028F3"/>
    <w:rsid w:val="0060656E"/>
    <w:rsid w:val="006073F5"/>
    <w:rsid w:val="006146CA"/>
    <w:rsid w:val="00615B03"/>
    <w:rsid w:val="006163E9"/>
    <w:rsid w:val="00617F4E"/>
    <w:rsid w:val="00627639"/>
    <w:rsid w:val="00631FFC"/>
    <w:rsid w:val="0063211D"/>
    <w:rsid w:val="00632E75"/>
    <w:rsid w:val="00633EDE"/>
    <w:rsid w:val="006379F8"/>
    <w:rsid w:val="0064188C"/>
    <w:rsid w:val="00641D03"/>
    <w:rsid w:val="00641EE6"/>
    <w:rsid w:val="0064262A"/>
    <w:rsid w:val="00643A34"/>
    <w:rsid w:val="0064570F"/>
    <w:rsid w:val="00653FDB"/>
    <w:rsid w:val="0065431F"/>
    <w:rsid w:val="00654A5C"/>
    <w:rsid w:val="00654B6B"/>
    <w:rsid w:val="00654FBC"/>
    <w:rsid w:val="00655B18"/>
    <w:rsid w:val="00657B68"/>
    <w:rsid w:val="00665802"/>
    <w:rsid w:val="00671B3F"/>
    <w:rsid w:val="00671BE8"/>
    <w:rsid w:val="00672649"/>
    <w:rsid w:val="00673AE4"/>
    <w:rsid w:val="00676E7A"/>
    <w:rsid w:val="00677EB6"/>
    <w:rsid w:val="00687A8B"/>
    <w:rsid w:val="00690356"/>
    <w:rsid w:val="0069176A"/>
    <w:rsid w:val="006946A3"/>
    <w:rsid w:val="006960B6"/>
    <w:rsid w:val="006A0B54"/>
    <w:rsid w:val="006A1B29"/>
    <w:rsid w:val="006A42C5"/>
    <w:rsid w:val="006A5136"/>
    <w:rsid w:val="006A72DE"/>
    <w:rsid w:val="006B002F"/>
    <w:rsid w:val="006B23F7"/>
    <w:rsid w:val="006B4569"/>
    <w:rsid w:val="006B4D6F"/>
    <w:rsid w:val="006B5E40"/>
    <w:rsid w:val="006E0B61"/>
    <w:rsid w:val="006E1761"/>
    <w:rsid w:val="006E1C45"/>
    <w:rsid w:val="006E2EC2"/>
    <w:rsid w:val="006F2F14"/>
    <w:rsid w:val="006F6CED"/>
    <w:rsid w:val="00701A8A"/>
    <w:rsid w:val="007113C0"/>
    <w:rsid w:val="00711CC9"/>
    <w:rsid w:val="007138C3"/>
    <w:rsid w:val="0071406D"/>
    <w:rsid w:val="00716182"/>
    <w:rsid w:val="007205B2"/>
    <w:rsid w:val="00720EE2"/>
    <w:rsid w:val="007240B8"/>
    <w:rsid w:val="007242DA"/>
    <w:rsid w:val="00726A96"/>
    <w:rsid w:val="00726AD0"/>
    <w:rsid w:val="0073174D"/>
    <w:rsid w:val="00731A4D"/>
    <w:rsid w:val="0073245A"/>
    <w:rsid w:val="007346E1"/>
    <w:rsid w:val="00735744"/>
    <w:rsid w:val="00735E14"/>
    <w:rsid w:val="00740B82"/>
    <w:rsid w:val="00742C28"/>
    <w:rsid w:val="0074592E"/>
    <w:rsid w:val="007469B2"/>
    <w:rsid w:val="00746AE0"/>
    <w:rsid w:val="00747242"/>
    <w:rsid w:val="007500D1"/>
    <w:rsid w:val="00751AF2"/>
    <w:rsid w:val="00751C43"/>
    <w:rsid w:val="007530BE"/>
    <w:rsid w:val="00754809"/>
    <w:rsid w:val="00755406"/>
    <w:rsid w:val="0075553C"/>
    <w:rsid w:val="00756799"/>
    <w:rsid w:val="007608DE"/>
    <w:rsid w:val="00763AE9"/>
    <w:rsid w:val="00764985"/>
    <w:rsid w:val="00770FF3"/>
    <w:rsid w:val="00774B14"/>
    <w:rsid w:val="00774B95"/>
    <w:rsid w:val="00774D6F"/>
    <w:rsid w:val="00781E4E"/>
    <w:rsid w:val="007860BA"/>
    <w:rsid w:val="00791A5B"/>
    <w:rsid w:val="00791EC1"/>
    <w:rsid w:val="007921DE"/>
    <w:rsid w:val="00794C93"/>
    <w:rsid w:val="00795842"/>
    <w:rsid w:val="00796B44"/>
    <w:rsid w:val="007B39F5"/>
    <w:rsid w:val="007B47F8"/>
    <w:rsid w:val="007B724A"/>
    <w:rsid w:val="007C4C8A"/>
    <w:rsid w:val="007C5E52"/>
    <w:rsid w:val="007C7490"/>
    <w:rsid w:val="007D197B"/>
    <w:rsid w:val="007D1A64"/>
    <w:rsid w:val="007D5734"/>
    <w:rsid w:val="007D60A7"/>
    <w:rsid w:val="007D692B"/>
    <w:rsid w:val="007D783C"/>
    <w:rsid w:val="007E2D8C"/>
    <w:rsid w:val="007E4F28"/>
    <w:rsid w:val="007E6770"/>
    <w:rsid w:val="007E78A6"/>
    <w:rsid w:val="007E7B56"/>
    <w:rsid w:val="007E7FF7"/>
    <w:rsid w:val="007F1A94"/>
    <w:rsid w:val="007F2685"/>
    <w:rsid w:val="008002C0"/>
    <w:rsid w:val="008017DB"/>
    <w:rsid w:val="00801857"/>
    <w:rsid w:val="00804066"/>
    <w:rsid w:val="00807738"/>
    <w:rsid w:val="00807E9E"/>
    <w:rsid w:val="00810F43"/>
    <w:rsid w:val="008128E7"/>
    <w:rsid w:val="008153B7"/>
    <w:rsid w:val="0081779C"/>
    <w:rsid w:val="00817A80"/>
    <w:rsid w:val="0082161C"/>
    <w:rsid w:val="00822E27"/>
    <w:rsid w:val="00824568"/>
    <w:rsid w:val="00824D9B"/>
    <w:rsid w:val="00824EEB"/>
    <w:rsid w:val="008261A4"/>
    <w:rsid w:val="00835ABD"/>
    <w:rsid w:val="0083607A"/>
    <w:rsid w:val="00837BEB"/>
    <w:rsid w:val="00850FF9"/>
    <w:rsid w:val="008522FA"/>
    <w:rsid w:val="00852B62"/>
    <w:rsid w:val="00853C34"/>
    <w:rsid w:val="00855462"/>
    <w:rsid w:val="00857421"/>
    <w:rsid w:val="00863A09"/>
    <w:rsid w:val="00865193"/>
    <w:rsid w:val="00866ACD"/>
    <w:rsid w:val="00870E02"/>
    <w:rsid w:val="00871F4B"/>
    <w:rsid w:val="0087201F"/>
    <w:rsid w:val="0088155E"/>
    <w:rsid w:val="008817D4"/>
    <w:rsid w:val="00882F38"/>
    <w:rsid w:val="0088415D"/>
    <w:rsid w:val="008966DB"/>
    <w:rsid w:val="008969F6"/>
    <w:rsid w:val="00897AFC"/>
    <w:rsid w:val="008A5A40"/>
    <w:rsid w:val="008B3570"/>
    <w:rsid w:val="008B4612"/>
    <w:rsid w:val="008B6F87"/>
    <w:rsid w:val="008C0560"/>
    <w:rsid w:val="008C3657"/>
    <w:rsid w:val="008C5323"/>
    <w:rsid w:val="008C6B51"/>
    <w:rsid w:val="008C7C3E"/>
    <w:rsid w:val="008D076F"/>
    <w:rsid w:val="008D2B8F"/>
    <w:rsid w:val="008D3993"/>
    <w:rsid w:val="008E069B"/>
    <w:rsid w:val="008E0958"/>
    <w:rsid w:val="008E0E11"/>
    <w:rsid w:val="008E27EF"/>
    <w:rsid w:val="008E2C57"/>
    <w:rsid w:val="008F3057"/>
    <w:rsid w:val="008F4E31"/>
    <w:rsid w:val="008F6364"/>
    <w:rsid w:val="009020E0"/>
    <w:rsid w:val="009054D4"/>
    <w:rsid w:val="00905ECB"/>
    <w:rsid w:val="00921369"/>
    <w:rsid w:val="0092295F"/>
    <w:rsid w:val="00924489"/>
    <w:rsid w:val="009253F2"/>
    <w:rsid w:val="00927595"/>
    <w:rsid w:val="00927FD9"/>
    <w:rsid w:val="00931630"/>
    <w:rsid w:val="009371DF"/>
    <w:rsid w:val="009448EA"/>
    <w:rsid w:val="009460BA"/>
    <w:rsid w:val="009502CE"/>
    <w:rsid w:val="00950ACA"/>
    <w:rsid w:val="00951697"/>
    <w:rsid w:val="00953460"/>
    <w:rsid w:val="009561BA"/>
    <w:rsid w:val="00961D34"/>
    <w:rsid w:val="00963041"/>
    <w:rsid w:val="00964018"/>
    <w:rsid w:val="00966212"/>
    <w:rsid w:val="00967B94"/>
    <w:rsid w:val="0097048A"/>
    <w:rsid w:val="00972E5A"/>
    <w:rsid w:val="00973E58"/>
    <w:rsid w:val="009752AA"/>
    <w:rsid w:val="00977946"/>
    <w:rsid w:val="00982D14"/>
    <w:rsid w:val="00985BB5"/>
    <w:rsid w:val="00985DB1"/>
    <w:rsid w:val="00986D98"/>
    <w:rsid w:val="00987E08"/>
    <w:rsid w:val="0099061C"/>
    <w:rsid w:val="009A2273"/>
    <w:rsid w:val="009A262A"/>
    <w:rsid w:val="009A270F"/>
    <w:rsid w:val="009A365B"/>
    <w:rsid w:val="009A5901"/>
    <w:rsid w:val="009A6A3B"/>
    <w:rsid w:val="009B7153"/>
    <w:rsid w:val="009B79D2"/>
    <w:rsid w:val="009B7E1B"/>
    <w:rsid w:val="009D4A7F"/>
    <w:rsid w:val="009D4AF2"/>
    <w:rsid w:val="009D7AC9"/>
    <w:rsid w:val="009E09BF"/>
    <w:rsid w:val="009E113F"/>
    <w:rsid w:val="009E4840"/>
    <w:rsid w:val="009E55AF"/>
    <w:rsid w:val="009F0B28"/>
    <w:rsid w:val="009F0E4A"/>
    <w:rsid w:val="00A02D7A"/>
    <w:rsid w:val="00A03821"/>
    <w:rsid w:val="00A045A7"/>
    <w:rsid w:val="00A111C4"/>
    <w:rsid w:val="00A11A91"/>
    <w:rsid w:val="00A1218E"/>
    <w:rsid w:val="00A12FD3"/>
    <w:rsid w:val="00A13135"/>
    <w:rsid w:val="00A14FCB"/>
    <w:rsid w:val="00A15249"/>
    <w:rsid w:val="00A1546C"/>
    <w:rsid w:val="00A16AC4"/>
    <w:rsid w:val="00A227FB"/>
    <w:rsid w:val="00A25D70"/>
    <w:rsid w:val="00A26DCD"/>
    <w:rsid w:val="00A272FE"/>
    <w:rsid w:val="00A315DA"/>
    <w:rsid w:val="00A31807"/>
    <w:rsid w:val="00A328D9"/>
    <w:rsid w:val="00A35A40"/>
    <w:rsid w:val="00A35D4C"/>
    <w:rsid w:val="00A40C8A"/>
    <w:rsid w:val="00A5044A"/>
    <w:rsid w:val="00A514F1"/>
    <w:rsid w:val="00A51577"/>
    <w:rsid w:val="00A5187C"/>
    <w:rsid w:val="00A55AC0"/>
    <w:rsid w:val="00A6136B"/>
    <w:rsid w:val="00A65552"/>
    <w:rsid w:val="00A65D27"/>
    <w:rsid w:val="00A66061"/>
    <w:rsid w:val="00A73584"/>
    <w:rsid w:val="00A80721"/>
    <w:rsid w:val="00A8187A"/>
    <w:rsid w:val="00A82767"/>
    <w:rsid w:val="00A8277D"/>
    <w:rsid w:val="00A82BA4"/>
    <w:rsid w:val="00A9034D"/>
    <w:rsid w:val="00A92109"/>
    <w:rsid w:val="00A92B57"/>
    <w:rsid w:val="00A93EAB"/>
    <w:rsid w:val="00A9451A"/>
    <w:rsid w:val="00A94F6F"/>
    <w:rsid w:val="00A95B47"/>
    <w:rsid w:val="00A96437"/>
    <w:rsid w:val="00AA1BA5"/>
    <w:rsid w:val="00AA2F1F"/>
    <w:rsid w:val="00AA74D4"/>
    <w:rsid w:val="00AA7BD8"/>
    <w:rsid w:val="00AB1795"/>
    <w:rsid w:val="00AB2575"/>
    <w:rsid w:val="00AB3AC8"/>
    <w:rsid w:val="00AB6027"/>
    <w:rsid w:val="00AB653C"/>
    <w:rsid w:val="00AB7975"/>
    <w:rsid w:val="00AC1F65"/>
    <w:rsid w:val="00AC3230"/>
    <w:rsid w:val="00AC5D79"/>
    <w:rsid w:val="00AD0009"/>
    <w:rsid w:val="00AD74DE"/>
    <w:rsid w:val="00AE029E"/>
    <w:rsid w:val="00AE50F8"/>
    <w:rsid w:val="00AF2CFF"/>
    <w:rsid w:val="00AF3765"/>
    <w:rsid w:val="00AF4333"/>
    <w:rsid w:val="00AF5367"/>
    <w:rsid w:val="00AF6B0B"/>
    <w:rsid w:val="00AF7BE4"/>
    <w:rsid w:val="00B004F3"/>
    <w:rsid w:val="00B00F67"/>
    <w:rsid w:val="00B0320C"/>
    <w:rsid w:val="00B03686"/>
    <w:rsid w:val="00B0630D"/>
    <w:rsid w:val="00B06F52"/>
    <w:rsid w:val="00B116AA"/>
    <w:rsid w:val="00B11ABA"/>
    <w:rsid w:val="00B142CB"/>
    <w:rsid w:val="00B1508A"/>
    <w:rsid w:val="00B151EC"/>
    <w:rsid w:val="00B20990"/>
    <w:rsid w:val="00B21E46"/>
    <w:rsid w:val="00B24F6F"/>
    <w:rsid w:val="00B302B4"/>
    <w:rsid w:val="00B33EB9"/>
    <w:rsid w:val="00B353BF"/>
    <w:rsid w:val="00B35B1B"/>
    <w:rsid w:val="00B4011F"/>
    <w:rsid w:val="00B44F7C"/>
    <w:rsid w:val="00B50452"/>
    <w:rsid w:val="00B57C72"/>
    <w:rsid w:val="00B6013D"/>
    <w:rsid w:val="00B60BB5"/>
    <w:rsid w:val="00B63683"/>
    <w:rsid w:val="00B63CF0"/>
    <w:rsid w:val="00B6466D"/>
    <w:rsid w:val="00B6622C"/>
    <w:rsid w:val="00B711FB"/>
    <w:rsid w:val="00B75489"/>
    <w:rsid w:val="00B76667"/>
    <w:rsid w:val="00B76850"/>
    <w:rsid w:val="00B77001"/>
    <w:rsid w:val="00B8106F"/>
    <w:rsid w:val="00B819D4"/>
    <w:rsid w:val="00B823AA"/>
    <w:rsid w:val="00B839AD"/>
    <w:rsid w:val="00B86CBE"/>
    <w:rsid w:val="00B86D9B"/>
    <w:rsid w:val="00B87A83"/>
    <w:rsid w:val="00B91AE2"/>
    <w:rsid w:val="00B952C0"/>
    <w:rsid w:val="00B96EAD"/>
    <w:rsid w:val="00B9795E"/>
    <w:rsid w:val="00BA0FFD"/>
    <w:rsid w:val="00BA18B1"/>
    <w:rsid w:val="00BA1CCE"/>
    <w:rsid w:val="00BA45DB"/>
    <w:rsid w:val="00BA4E0A"/>
    <w:rsid w:val="00BA72C3"/>
    <w:rsid w:val="00BB1C3B"/>
    <w:rsid w:val="00BB51D6"/>
    <w:rsid w:val="00BC27DB"/>
    <w:rsid w:val="00BC3373"/>
    <w:rsid w:val="00BD019C"/>
    <w:rsid w:val="00BD0456"/>
    <w:rsid w:val="00BD0F04"/>
    <w:rsid w:val="00BD11D5"/>
    <w:rsid w:val="00BD121F"/>
    <w:rsid w:val="00BD22EC"/>
    <w:rsid w:val="00BD3153"/>
    <w:rsid w:val="00BD5A76"/>
    <w:rsid w:val="00BD6803"/>
    <w:rsid w:val="00BD6D4A"/>
    <w:rsid w:val="00BE0B59"/>
    <w:rsid w:val="00BE103A"/>
    <w:rsid w:val="00BE4FAA"/>
    <w:rsid w:val="00BF4144"/>
    <w:rsid w:val="00BF4184"/>
    <w:rsid w:val="00BF77D6"/>
    <w:rsid w:val="00C01A4B"/>
    <w:rsid w:val="00C01A5A"/>
    <w:rsid w:val="00C03319"/>
    <w:rsid w:val="00C04D02"/>
    <w:rsid w:val="00C0601E"/>
    <w:rsid w:val="00C11C86"/>
    <w:rsid w:val="00C11DFB"/>
    <w:rsid w:val="00C11FDB"/>
    <w:rsid w:val="00C13163"/>
    <w:rsid w:val="00C1331D"/>
    <w:rsid w:val="00C141A6"/>
    <w:rsid w:val="00C20666"/>
    <w:rsid w:val="00C243F9"/>
    <w:rsid w:val="00C3035C"/>
    <w:rsid w:val="00C31D30"/>
    <w:rsid w:val="00C4126C"/>
    <w:rsid w:val="00C416E9"/>
    <w:rsid w:val="00C47BC6"/>
    <w:rsid w:val="00C520D6"/>
    <w:rsid w:val="00C53D0D"/>
    <w:rsid w:val="00C5496D"/>
    <w:rsid w:val="00C602BC"/>
    <w:rsid w:val="00C60C56"/>
    <w:rsid w:val="00C61C3E"/>
    <w:rsid w:val="00C61E1F"/>
    <w:rsid w:val="00C63829"/>
    <w:rsid w:val="00C6403F"/>
    <w:rsid w:val="00C66440"/>
    <w:rsid w:val="00C67FDB"/>
    <w:rsid w:val="00C726B2"/>
    <w:rsid w:val="00C74609"/>
    <w:rsid w:val="00C74B59"/>
    <w:rsid w:val="00C80EFF"/>
    <w:rsid w:val="00C811EA"/>
    <w:rsid w:val="00C82335"/>
    <w:rsid w:val="00C847DD"/>
    <w:rsid w:val="00C84DE7"/>
    <w:rsid w:val="00C87714"/>
    <w:rsid w:val="00C928D1"/>
    <w:rsid w:val="00C93E4C"/>
    <w:rsid w:val="00CA1C32"/>
    <w:rsid w:val="00CA47AD"/>
    <w:rsid w:val="00CA5D4D"/>
    <w:rsid w:val="00CB033F"/>
    <w:rsid w:val="00CB21CE"/>
    <w:rsid w:val="00CB250C"/>
    <w:rsid w:val="00CD0504"/>
    <w:rsid w:val="00CD6E39"/>
    <w:rsid w:val="00CD71EF"/>
    <w:rsid w:val="00CD7BEF"/>
    <w:rsid w:val="00CE070C"/>
    <w:rsid w:val="00CE3B6F"/>
    <w:rsid w:val="00CE48C3"/>
    <w:rsid w:val="00CE4A1A"/>
    <w:rsid w:val="00CE5FC3"/>
    <w:rsid w:val="00CE7134"/>
    <w:rsid w:val="00CF2152"/>
    <w:rsid w:val="00CF6E91"/>
    <w:rsid w:val="00D01529"/>
    <w:rsid w:val="00D02172"/>
    <w:rsid w:val="00D0241F"/>
    <w:rsid w:val="00D07186"/>
    <w:rsid w:val="00D107C0"/>
    <w:rsid w:val="00D10DCA"/>
    <w:rsid w:val="00D12ED8"/>
    <w:rsid w:val="00D14EB0"/>
    <w:rsid w:val="00D16414"/>
    <w:rsid w:val="00D20608"/>
    <w:rsid w:val="00D208D8"/>
    <w:rsid w:val="00D25FB8"/>
    <w:rsid w:val="00D2703E"/>
    <w:rsid w:val="00D306CA"/>
    <w:rsid w:val="00D37001"/>
    <w:rsid w:val="00D414E2"/>
    <w:rsid w:val="00D424E4"/>
    <w:rsid w:val="00D435B2"/>
    <w:rsid w:val="00D44F6E"/>
    <w:rsid w:val="00D47CCF"/>
    <w:rsid w:val="00D50DDC"/>
    <w:rsid w:val="00D515CF"/>
    <w:rsid w:val="00D5498C"/>
    <w:rsid w:val="00D63C14"/>
    <w:rsid w:val="00D63E75"/>
    <w:rsid w:val="00D64255"/>
    <w:rsid w:val="00D6581D"/>
    <w:rsid w:val="00D659BD"/>
    <w:rsid w:val="00D71389"/>
    <w:rsid w:val="00D7321F"/>
    <w:rsid w:val="00D775CB"/>
    <w:rsid w:val="00D81E8D"/>
    <w:rsid w:val="00D8364C"/>
    <w:rsid w:val="00D85B68"/>
    <w:rsid w:val="00D907CA"/>
    <w:rsid w:val="00D90939"/>
    <w:rsid w:val="00D93397"/>
    <w:rsid w:val="00D937EF"/>
    <w:rsid w:val="00D94E26"/>
    <w:rsid w:val="00D95DCF"/>
    <w:rsid w:val="00DA1270"/>
    <w:rsid w:val="00DA7247"/>
    <w:rsid w:val="00DB19B3"/>
    <w:rsid w:val="00DB7ED1"/>
    <w:rsid w:val="00DC4269"/>
    <w:rsid w:val="00DC6640"/>
    <w:rsid w:val="00DC779D"/>
    <w:rsid w:val="00DC7D3D"/>
    <w:rsid w:val="00DD6F42"/>
    <w:rsid w:val="00DE0330"/>
    <w:rsid w:val="00DE1FE5"/>
    <w:rsid w:val="00DE20C3"/>
    <w:rsid w:val="00DE21A3"/>
    <w:rsid w:val="00DE48B5"/>
    <w:rsid w:val="00DE5851"/>
    <w:rsid w:val="00DE6089"/>
    <w:rsid w:val="00DE7EF1"/>
    <w:rsid w:val="00DF42E7"/>
    <w:rsid w:val="00E02049"/>
    <w:rsid w:val="00E042B0"/>
    <w:rsid w:val="00E04A39"/>
    <w:rsid w:val="00E060D9"/>
    <w:rsid w:val="00E06BFE"/>
    <w:rsid w:val="00E135B4"/>
    <w:rsid w:val="00E14EEA"/>
    <w:rsid w:val="00E15B61"/>
    <w:rsid w:val="00E2019F"/>
    <w:rsid w:val="00E22CC3"/>
    <w:rsid w:val="00E23673"/>
    <w:rsid w:val="00E24623"/>
    <w:rsid w:val="00E305D8"/>
    <w:rsid w:val="00E33109"/>
    <w:rsid w:val="00E349A8"/>
    <w:rsid w:val="00E40713"/>
    <w:rsid w:val="00E44A74"/>
    <w:rsid w:val="00E46B2A"/>
    <w:rsid w:val="00E4794E"/>
    <w:rsid w:val="00E50293"/>
    <w:rsid w:val="00E50BA6"/>
    <w:rsid w:val="00E6004D"/>
    <w:rsid w:val="00E64066"/>
    <w:rsid w:val="00E703F3"/>
    <w:rsid w:val="00E7124F"/>
    <w:rsid w:val="00E71C97"/>
    <w:rsid w:val="00E721FF"/>
    <w:rsid w:val="00E75495"/>
    <w:rsid w:val="00E8141D"/>
    <w:rsid w:val="00E814F6"/>
    <w:rsid w:val="00E81978"/>
    <w:rsid w:val="00E83DA9"/>
    <w:rsid w:val="00E85F18"/>
    <w:rsid w:val="00E93793"/>
    <w:rsid w:val="00E949FD"/>
    <w:rsid w:val="00E95ADD"/>
    <w:rsid w:val="00E95B9C"/>
    <w:rsid w:val="00EA03A4"/>
    <w:rsid w:val="00EA1C6C"/>
    <w:rsid w:val="00EA4BEE"/>
    <w:rsid w:val="00EA6817"/>
    <w:rsid w:val="00EA749A"/>
    <w:rsid w:val="00EB2024"/>
    <w:rsid w:val="00EB2320"/>
    <w:rsid w:val="00EB3B94"/>
    <w:rsid w:val="00EB685F"/>
    <w:rsid w:val="00EB6C61"/>
    <w:rsid w:val="00EC1246"/>
    <w:rsid w:val="00EC12CE"/>
    <w:rsid w:val="00EC5565"/>
    <w:rsid w:val="00ED1FD1"/>
    <w:rsid w:val="00ED218D"/>
    <w:rsid w:val="00ED2F71"/>
    <w:rsid w:val="00ED3DE6"/>
    <w:rsid w:val="00ED7D05"/>
    <w:rsid w:val="00EF1C3F"/>
    <w:rsid w:val="00EF719A"/>
    <w:rsid w:val="00F016E6"/>
    <w:rsid w:val="00F01EE5"/>
    <w:rsid w:val="00F0716B"/>
    <w:rsid w:val="00F07EDE"/>
    <w:rsid w:val="00F1031F"/>
    <w:rsid w:val="00F11DA7"/>
    <w:rsid w:val="00F12F3B"/>
    <w:rsid w:val="00F13E76"/>
    <w:rsid w:val="00F15CB1"/>
    <w:rsid w:val="00F15D59"/>
    <w:rsid w:val="00F167E1"/>
    <w:rsid w:val="00F21E8C"/>
    <w:rsid w:val="00F2251C"/>
    <w:rsid w:val="00F22B61"/>
    <w:rsid w:val="00F31450"/>
    <w:rsid w:val="00F322CC"/>
    <w:rsid w:val="00F37138"/>
    <w:rsid w:val="00F379B7"/>
    <w:rsid w:val="00F4015F"/>
    <w:rsid w:val="00F43681"/>
    <w:rsid w:val="00F442D6"/>
    <w:rsid w:val="00F4472D"/>
    <w:rsid w:val="00F462B3"/>
    <w:rsid w:val="00F525FA"/>
    <w:rsid w:val="00F52917"/>
    <w:rsid w:val="00F54379"/>
    <w:rsid w:val="00F64B07"/>
    <w:rsid w:val="00F65F4F"/>
    <w:rsid w:val="00F65F73"/>
    <w:rsid w:val="00F67120"/>
    <w:rsid w:val="00F70652"/>
    <w:rsid w:val="00F74E77"/>
    <w:rsid w:val="00F75378"/>
    <w:rsid w:val="00F75C31"/>
    <w:rsid w:val="00F76F0D"/>
    <w:rsid w:val="00F77067"/>
    <w:rsid w:val="00F7799E"/>
    <w:rsid w:val="00F8011B"/>
    <w:rsid w:val="00F90788"/>
    <w:rsid w:val="00F9366F"/>
    <w:rsid w:val="00F947E1"/>
    <w:rsid w:val="00F96162"/>
    <w:rsid w:val="00F97422"/>
    <w:rsid w:val="00FA60A8"/>
    <w:rsid w:val="00FA79BD"/>
    <w:rsid w:val="00FB28FD"/>
    <w:rsid w:val="00FB43D0"/>
    <w:rsid w:val="00FC59EF"/>
    <w:rsid w:val="00FD1502"/>
    <w:rsid w:val="00FD2EB1"/>
    <w:rsid w:val="00FD3D00"/>
    <w:rsid w:val="00FD5ACF"/>
    <w:rsid w:val="00FD73DC"/>
    <w:rsid w:val="00FE0082"/>
    <w:rsid w:val="00FE29AD"/>
    <w:rsid w:val="00FE7E98"/>
    <w:rsid w:val="00FF0265"/>
    <w:rsid w:val="00FF0326"/>
    <w:rsid w:val="00FF1C55"/>
    <w:rsid w:val="00FF1E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C4D05"/>
  <w15:chartTrackingRefBased/>
  <w15:docId w15:val="{B7A393C8-A10E-48D4-AA11-6CABA9EB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F01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Local\Microsoft\Office\16.0\DTS\en-US%7b3988D61F-0130-46D8-B393-B2E1F5051917%7d\%7b1C1144A9-BF9D-43C9-8ED4-19227961AE79%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FBB285348441FC90A12DDD4C70BDCD"/>
        <w:category>
          <w:name w:val="General"/>
          <w:gallery w:val="placeholder"/>
        </w:category>
        <w:types>
          <w:type w:val="bbPlcHdr"/>
        </w:types>
        <w:behaviors>
          <w:behavior w:val="content"/>
        </w:behaviors>
        <w:guid w:val="{EC4E4E74-CEC5-48A5-8D0B-0947BE10CD84}"/>
      </w:docPartPr>
      <w:docPartBody>
        <w:p w:rsidR="00AB6F8B" w:rsidRDefault="00C60A25">
          <w:pPr>
            <w:pStyle w:val="D5FBB285348441FC90A12DDD4C70BDCD"/>
          </w:pPr>
          <w:r w:rsidRPr="005D3A03">
            <w:t>Figures title:</w:t>
          </w:r>
        </w:p>
      </w:docPartBody>
    </w:docPart>
    <w:docPart>
      <w:docPartPr>
        <w:name w:val="F25ED1F4E7BC4BFD9AE2E266E7BE681A"/>
        <w:category>
          <w:name w:val="General"/>
          <w:gallery w:val="placeholder"/>
        </w:category>
        <w:types>
          <w:type w:val="bbPlcHdr"/>
        </w:types>
        <w:behaviors>
          <w:behavior w:val="content"/>
        </w:behaviors>
        <w:guid w:val="{72AB2A46-FA6A-4F34-A1D1-203E7E3E537A}"/>
      </w:docPartPr>
      <w:docPartBody>
        <w:p w:rsidR="00AB6F8B" w:rsidRDefault="00C60A25">
          <w:pPr>
            <w:pStyle w:val="F25ED1F4E7BC4BFD9AE2E266E7BE681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8B"/>
    <w:rsid w:val="0018320C"/>
    <w:rsid w:val="007B50BF"/>
    <w:rsid w:val="00AB6F8B"/>
    <w:rsid w:val="00C60A25"/>
    <w:rsid w:val="00CA2827"/>
    <w:rsid w:val="00D35EA9"/>
    <w:rsid w:val="00DA516A"/>
    <w:rsid w:val="00DF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D5FBB285348441FC90A12DDD4C70BDCD">
    <w:name w:val="D5FBB285348441FC90A12DDD4C70BDCD"/>
  </w:style>
  <w:style w:type="paragraph" w:customStyle="1" w:styleId="F25ED1F4E7BC4BFD9AE2E266E7BE681A">
    <w:name w:val="F25ED1F4E7BC4BFD9AE2E266E7BE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Katanagatari: Episode 12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{1C1144A9-BF9D-43C9-8ED4-19227961AE79}tf03982351_win32.dotx</Template>
  <TotalTime>4260</TotalTime>
  <Pages>11</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 animated adaptation of 
Nisoisin’s Katanagatari</dc:title>
  <dc:subject/>
  <dc:creator>Cody Strange</dc:creator>
  <cp:keywords/>
  <dc:description/>
  <cp:lastModifiedBy>Cody Strange</cp:lastModifiedBy>
  <cp:revision>922</cp:revision>
  <dcterms:created xsi:type="dcterms:W3CDTF">2020-09-30T03:40:00Z</dcterms:created>
  <dcterms:modified xsi:type="dcterms:W3CDTF">2020-12-08T23:55:00Z</dcterms:modified>
</cp:coreProperties>
</file>